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DC375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883B35" w:rsidRDefault="00FD0393" w:rsidP="00DC375B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883B35">
        <w:rPr>
          <w:b/>
          <w:sz w:val="28"/>
          <w:szCs w:val="28"/>
        </w:rPr>
        <w:lastRenderedPageBreak/>
        <w:t>Лабораторна</w:t>
      </w:r>
      <w:r w:rsidR="00E6545E" w:rsidRPr="00883B35">
        <w:rPr>
          <w:b/>
          <w:sz w:val="28"/>
          <w:szCs w:val="28"/>
        </w:rPr>
        <w:t>я ра</w:t>
      </w:r>
      <w:r w:rsidRPr="00883B35">
        <w:rPr>
          <w:b/>
          <w:sz w:val="28"/>
          <w:szCs w:val="28"/>
        </w:rPr>
        <w:t>бота №</w:t>
      </w:r>
      <w:r w:rsidR="00C5767B" w:rsidRPr="00883B35">
        <w:rPr>
          <w:b/>
          <w:sz w:val="28"/>
          <w:szCs w:val="28"/>
        </w:rPr>
        <w:t xml:space="preserve"> 2</w:t>
      </w:r>
    </w:p>
    <w:p w:rsidR="00883B35" w:rsidRPr="00883B35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i/>
          <w:iCs/>
          <w:color w:val="000000"/>
          <w:sz w:val="28"/>
          <w:szCs w:val="28"/>
          <w:lang w:val="ru-RU"/>
        </w:rPr>
      </w:pPr>
      <w:r w:rsidRPr="00883B35"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Одностраничное описание </w:t>
      </w:r>
      <w:r w:rsidR="001C0318">
        <w:rPr>
          <w:b/>
          <w:bCs/>
          <w:i/>
          <w:iCs/>
          <w:color w:val="000000"/>
          <w:sz w:val="28"/>
          <w:szCs w:val="28"/>
          <w:lang w:val="ru-RU"/>
        </w:rPr>
        <w:t>проекта</w:t>
      </w:r>
    </w:p>
    <w:p w:rsidR="00C5767B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 xml:space="preserve"> </w:t>
      </w:r>
      <w:r w:rsidRPr="00883B35">
        <w:rPr>
          <w:b/>
          <w:bCs/>
          <w:color w:val="000000"/>
          <w:sz w:val="28"/>
          <w:szCs w:val="28"/>
          <w:lang w:val="ru-RU"/>
        </w:rPr>
        <w:t>Игра «Hunter»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rPr>
          <w:lang w:val="ru-RU"/>
        </w:rPr>
      </w:pP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rPr>
          <w:lang w:val="ru-RU"/>
        </w:rPr>
      </w:pPr>
      <w:r w:rsidRPr="00883B35">
        <w:rPr>
          <w:color w:val="000000"/>
          <w:sz w:val="28"/>
          <w:szCs w:val="28"/>
          <w:lang w:val="ru-RU"/>
        </w:rPr>
        <w:t>1) Цель: Создание 2d игры платформера.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2)  Жанр игры: “Платформер”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 xml:space="preserve">3)  Идея игры: 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3.1) После загрузки уровня появляется игрок.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3.2) Он должен собрать все ценные предметы на карте.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3.3) После этого игрок должен прийти на финиш.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3.4)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3.5) Если игрок умирает, перезапускается текущий уровень.</w:t>
      </w: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3.6)</w:t>
      </w:r>
      <w:r w:rsidRPr="00883B35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883B35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</w:t>
      </w:r>
      <w:r w:rsidRPr="00883B35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:rsidR="00883B35" w:rsidRPr="00883B35" w:rsidRDefault="00883B35" w:rsidP="00DC375B">
      <w:pPr>
        <w:spacing w:line="360" w:lineRule="auto"/>
        <w:rPr>
          <w:szCs w:val="24"/>
        </w:rPr>
      </w:pPr>
    </w:p>
    <w:p w:rsidR="00883B35" w:rsidRPr="00883B35" w:rsidRDefault="00883B35" w:rsidP="00DC375B">
      <w:pPr>
        <w:pStyle w:val="ad"/>
        <w:spacing w:before="0" w:beforeAutospacing="0" w:after="0" w:afterAutospacing="0" w:line="360" w:lineRule="auto"/>
        <w:ind w:left="65" w:hanging="360"/>
        <w:rPr>
          <w:lang w:val="ru-RU"/>
        </w:rPr>
      </w:pPr>
      <w:r w:rsidRPr="00883B35">
        <w:rPr>
          <w:color w:val="000000"/>
          <w:sz w:val="28"/>
          <w:szCs w:val="28"/>
          <w:lang w:val="ru-RU"/>
        </w:rPr>
        <w:t xml:space="preserve">          Система должна следующим требованиям: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883B35">
        <w:rPr>
          <w:color w:val="000000"/>
          <w:sz w:val="28"/>
          <w:szCs w:val="28"/>
          <w:shd w:val="clear" w:color="auto" w:fill="FFFFFF"/>
          <w:lang w:val="ru-RU"/>
        </w:rPr>
        <w:t>Tile  Map                                  Editor</w:t>
      </w:r>
      <w:r w:rsidRPr="00883B35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="001C0318" w:rsidRPr="006F4E62">
          <w:rPr>
            <w:rStyle w:val="af3"/>
            <w:i/>
            <w:iCs/>
            <w:sz w:val="28"/>
            <w:szCs w:val="28"/>
            <w:lang w:val="ru-RU"/>
          </w:rPr>
          <w:t>http://hunter-2</w:t>
        </w:r>
        <w:r w:rsidR="001C0318" w:rsidRPr="006F4E62">
          <w:rPr>
            <w:rStyle w:val="af3"/>
            <w:i/>
            <w:iCs/>
            <w:sz w:val="28"/>
            <w:szCs w:val="28"/>
            <w:lang w:val="en-US"/>
          </w:rPr>
          <w:t>d</w:t>
        </w:r>
        <w:r w:rsidR="001C0318" w:rsidRPr="006F4E62">
          <w:rPr>
            <w:rStyle w:val="af3"/>
            <w:i/>
            <w:iCs/>
            <w:sz w:val="28"/>
            <w:szCs w:val="28"/>
            <w:lang w:val="ru-RU"/>
          </w:rPr>
          <w:t>.tk</w:t>
        </w:r>
      </w:hyperlink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lastRenderedPageBreak/>
        <w:t>Игра должна выполняться в браузере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883B35" w:rsidRP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883B35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883B35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1C0318" w:rsidRDefault="001C0318" w:rsidP="00DC375B">
      <w:pPr>
        <w:pStyle w:val="ad"/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</w:p>
    <w:p w:rsidR="00883B35" w:rsidRPr="00883B35" w:rsidRDefault="001C0318" w:rsidP="00DC375B">
      <w:pPr>
        <w:pStyle w:val="ad"/>
        <w:tabs>
          <w:tab w:val="left" w:pos="7245"/>
        </w:tabs>
        <w:spacing w:before="0" w:beforeAutospacing="0" w:after="0" w:afterAutospacing="0" w:line="360" w:lineRule="auto"/>
        <w:jc w:val="center"/>
        <w:textAlignment w:val="baseline"/>
        <w:rPr>
          <w:b/>
          <w:i/>
          <w:color w:val="000000"/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  <w:lang w:val="ru-RU"/>
        </w:rPr>
        <w:t>В</w:t>
      </w:r>
      <w:r w:rsidR="00883B35" w:rsidRPr="00883B35">
        <w:rPr>
          <w:b/>
          <w:i/>
          <w:color w:val="000000"/>
          <w:sz w:val="28"/>
          <w:szCs w:val="28"/>
          <w:lang w:val="ru-RU"/>
        </w:rPr>
        <w:t>ыбо</w:t>
      </w:r>
      <w:r>
        <w:rPr>
          <w:b/>
          <w:i/>
          <w:color w:val="000000"/>
          <w:sz w:val="28"/>
          <w:szCs w:val="28"/>
          <w:lang w:val="ru-RU"/>
        </w:rPr>
        <w:t>р методологии проектирования</w:t>
      </w:r>
    </w:p>
    <w:p w:rsidR="001C0318" w:rsidRDefault="001C0318" w:rsidP="00DC375B">
      <w:pPr>
        <w:spacing w:line="360" w:lineRule="auto"/>
        <w:ind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Учитывая требования проекта</w:t>
      </w:r>
      <w:r w:rsidR="00DC375B">
        <w:rPr>
          <w:bCs/>
          <w:color w:val="222222"/>
          <w:kern w:val="0"/>
          <w:sz w:val="28"/>
          <w:szCs w:val="28"/>
          <w:shd w:val="clear" w:color="auto" w:fill="FFFFFF"/>
        </w:rPr>
        <w:t>, составу команды и способу работы (в основном удаленно)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были выбраны 2 методологии:</w:t>
      </w:r>
    </w:p>
    <w:p w:rsidR="001C0318" w:rsidRPr="001C0318" w:rsidRDefault="001C0318" w:rsidP="005350A9">
      <w:pPr>
        <w:pStyle w:val="af2"/>
        <w:numPr>
          <w:ilvl w:val="0"/>
          <w:numId w:val="3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Kanban</w:t>
      </w:r>
    </w:p>
    <w:p w:rsidR="001C0318" w:rsidRPr="001C0318" w:rsidRDefault="001C0318" w:rsidP="005350A9">
      <w:pPr>
        <w:pStyle w:val="af2"/>
        <w:numPr>
          <w:ilvl w:val="0"/>
          <w:numId w:val="3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BDD</w:t>
      </w:r>
    </w:p>
    <w:p w:rsidR="001C0318" w:rsidRDefault="001C0318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1C0318" w:rsidRDefault="001C0318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1C0318">
        <w:rPr>
          <w:b/>
          <w:bCs/>
          <w:color w:val="222222"/>
          <w:kern w:val="0"/>
          <w:sz w:val="28"/>
          <w:szCs w:val="28"/>
          <w:shd w:val="clear" w:color="auto" w:fill="FFFFFF"/>
          <w:lang w:val="en-US"/>
        </w:rPr>
        <w:t>Kanban</w:t>
      </w:r>
      <w:r w:rsidRPr="001C0318">
        <w:rPr>
          <w:b/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был выбран основной методологией для разработки проекта на всех этапах.</w:t>
      </w:r>
    </w:p>
    <w:p w:rsidR="001C0318" w:rsidRDefault="001C0318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 этой методологии:</w:t>
      </w:r>
    </w:p>
    <w:p w:rsidR="001C0318" w:rsidRDefault="001C0318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Она позволяет разделять задачу на множество более простых задач (вплоть до элементарных задач).</w:t>
      </w:r>
    </w:p>
    <w:p w:rsidR="00A60D85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Визуализация задач – что нужно сделать, над чем происходит работа сейчас, что уже сделано</w:t>
      </w:r>
      <w:r w:rsidR="003A4355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A60D85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3A4355" w:rsidRPr="003A4355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- время </w:t>
      </w:r>
      <w:r w:rsidR="001C0318">
        <w:rPr>
          <w:bCs/>
          <w:color w:val="222222"/>
          <w:kern w:val="0"/>
          <w:sz w:val="28"/>
          <w:szCs w:val="28"/>
          <w:shd w:val="clear" w:color="auto" w:fill="FFFFFF"/>
        </w:rPr>
        <w:t>выполнении з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адачи вычисляется индивидуально.</w:t>
      </w:r>
    </w:p>
    <w:p w:rsidR="003A4355" w:rsidRPr="003A4355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- возможны изменения, дополнения, уточнение задач на любом этапе       проекта</w:t>
      </w:r>
      <w:r w:rsidR="003A4355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3A4355" w:rsidRDefault="003A4355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4) В начале разработки достаточно минимального планирования</w:t>
      </w:r>
    </w:p>
    <w:p w:rsidR="00DC375B" w:rsidRPr="003A4355" w:rsidRDefault="00DC375B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lastRenderedPageBreak/>
        <w:t>5) Позволяет работать удаленно</w:t>
      </w:r>
    </w:p>
    <w:p w:rsidR="00A60D85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A60D85" w:rsidRPr="00DC375B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Организовывать работу на </w:t>
      </w:r>
      <w:r w:rsidRPr="00A60D85">
        <w:rPr>
          <w:bCs/>
          <w:color w:val="222222"/>
          <w:kern w:val="0"/>
          <w:sz w:val="28"/>
          <w:szCs w:val="28"/>
          <w:shd w:val="clear" w:color="auto" w:fill="FFFFFF"/>
        </w:rPr>
        <w:t>Kanban</w:t>
      </w:r>
      <w:r w:rsidR="00DC375B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будем 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в сервисе </w:t>
      </w:r>
      <w:r w:rsidRPr="00A60D85">
        <w:rPr>
          <w:b/>
          <w:bCs/>
          <w:color w:val="222222"/>
          <w:kern w:val="0"/>
          <w:sz w:val="28"/>
          <w:szCs w:val="28"/>
          <w:shd w:val="clear" w:color="auto" w:fill="FFFFFF"/>
          <w:lang w:val="en-US"/>
        </w:rPr>
        <w:t>trello</w:t>
      </w:r>
      <w:r w:rsidRPr="00A60D85">
        <w:rPr>
          <w:b/>
          <w:bCs/>
          <w:color w:val="222222"/>
          <w:kern w:val="0"/>
          <w:sz w:val="28"/>
          <w:szCs w:val="28"/>
          <w:shd w:val="clear" w:color="auto" w:fill="FFFFFF"/>
        </w:rPr>
        <w:t>.</w:t>
      </w:r>
      <w:r w:rsidRPr="00A60D85">
        <w:rPr>
          <w:b/>
          <w:bCs/>
          <w:color w:val="222222"/>
          <w:kern w:val="0"/>
          <w:sz w:val="28"/>
          <w:szCs w:val="28"/>
          <w:shd w:val="clear" w:color="auto" w:fill="FFFFFF"/>
          <w:lang w:val="en-US"/>
        </w:rPr>
        <w:t>com</w:t>
      </w:r>
      <w:r w:rsidRPr="00A60D85">
        <w:rPr>
          <w:b/>
          <w:bCs/>
          <w:color w:val="222222"/>
          <w:kern w:val="0"/>
          <w:sz w:val="28"/>
          <w:szCs w:val="28"/>
          <w:shd w:val="clear" w:color="auto" w:fill="FFFFFF"/>
        </w:rPr>
        <w:t>.</w:t>
      </w:r>
      <w:r>
        <w:rPr>
          <w:b/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</w:p>
    <w:p w:rsidR="00A60D85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Доска проекта: </w:t>
      </w:r>
      <w:hyperlink r:id="rId11" w:history="1">
        <w:r w:rsidRPr="006F4E62">
          <w:rPr>
            <w:rStyle w:val="af3"/>
            <w:bCs/>
            <w:kern w:val="0"/>
            <w:sz w:val="28"/>
            <w:szCs w:val="28"/>
            <w:shd w:val="clear" w:color="auto" w:fill="FFFFFF"/>
          </w:rPr>
          <w:t>https://trello.com/b/b</w:t>
        </w:r>
        <w:r w:rsidRPr="006F4E62">
          <w:rPr>
            <w:rStyle w:val="af3"/>
            <w:bCs/>
            <w:kern w:val="0"/>
            <w:sz w:val="28"/>
            <w:szCs w:val="28"/>
            <w:shd w:val="clear" w:color="auto" w:fill="FFFFFF"/>
          </w:rPr>
          <w:t>i</w:t>
        </w:r>
        <w:r w:rsidRPr="006F4E62">
          <w:rPr>
            <w:rStyle w:val="af3"/>
            <w:bCs/>
            <w:kern w:val="0"/>
            <w:sz w:val="28"/>
            <w:szCs w:val="28"/>
            <w:shd w:val="clear" w:color="auto" w:fill="FFFFFF"/>
          </w:rPr>
          <w:t>0JZxrq/hunter</w:t>
        </w:r>
      </w:hyperlink>
    </w:p>
    <w:p w:rsidR="00547886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547886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Кроме 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</w:rPr>
        <w:t xml:space="preserve">Kanban 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также была выбрана методология </w:t>
      </w:r>
      <w:r w:rsidRPr="003A4355">
        <w:rPr>
          <w:b/>
          <w:bCs/>
          <w:color w:val="222222"/>
          <w:kern w:val="0"/>
          <w:sz w:val="28"/>
          <w:szCs w:val="28"/>
          <w:shd w:val="clear" w:color="auto" w:fill="FFFFFF"/>
          <w:lang w:val="en-US"/>
        </w:rPr>
        <w:t>BDD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 (как дополнительная).</w:t>
      </w:r>
    </w:p>
    <w:p w:rsidR="00547886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BDD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– 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разработка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через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тестирование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(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Behavior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Driven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Pr="00547886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Development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).</w:t>
      </w:r>
    </w:p>
    <w:p w:rsidR="00547886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  <w:lang w:val="uk-UA"/>
        </w:rPr>
      </w:pPr>
    </w:p>
    <w:p w:rsidR="00547886" w:rsidRPr="00547886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  <w:lang w:val="uk-UA"/>
        </w:rPr>
        <w:t>Причин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ы выбора:</w:t>
      </w:r>
    </w:p>
    <w:p w:rsidR="00547886" w:rsidRPr="003A4355" w:rsidRDefault="00547886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3A4355">
        <w:rPr>
          <w:bCs/>
          <w:color w:val="222222"/>
          <w:kern w:val="0"/>
          <w:sz w:val="28"/>
          <w:szCs w:val="28"/>
          <w:shd w:val="clear" w:color="auto" w:fill="FFFFFF"/>
        </w:rPr>
        <w:t>Написание тестов перед написанием кода позволяет понять, что должен делать определенный фрагмент</w:t>
      </w:r>
      <w:bookmarkStart w:id="0" w:name="_GoBack"/>
      <w:bookmarkEnd w:id="0"/>
      <w:r w:rsidRPr="003A4355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кода, до его реализации.</w:t>
      </w:r>
    </w:p>
    <w:p w:rsidR="001C0318" w:rsidRDefault="00547886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Благодаря тому, что </w:t>
      </w:r>
      <w:r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BDD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подразумевает автоматическое тестирование, используя эту методологию можно избежать больш</w:t>
      </w:r>
      <w:r w:rsidR="003A4355">
        <w:rPr>
          <w:bCs/>
          <w:color w:val="222222"/>
          <w:kern w:val="0"/>
          <w:sz w:val="28"/>
          <w:szCs w:val="28"/>
          <w:shd w:val="clear" w:color="auto" w:fill="FFFFFF"/>
        </w:rPr>
        <w:t>ого количества ошибок связанных с ошибками алгоритмов,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конфликтами в</w:t>
      </w:r>
      <w:r w:rsidR="003A4355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логике программы и недостатков ручного тестирования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3A4355" w:rsidRPr="003A4355" w:rsidRDefault="003A4355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Автоматическое тестирование.</w:t>
      </w:r>
    </w:p>
    <w:p w:rsidR="00C5767B" w:rsidRPr="00883B35" w:rsidRDefault="00C5767B" w:rsidP="00DC375B">
      <w:pPr>
        <w:pStyle w:val="ad"/>
        <w:spacing w:before="0" w:beforeAutospacing="0" w:after="0" w:afterAutospacing="0" w:line="360" w:lineRule="auto"/>
        <w:rPr>
          <w:lang w:val="ru-RU"/>
        </w:rPr>
      </w:pPr>
    </w:p>
    <w:p w:rsidR="00CF25EA" w:rsidRPr="00883B35" w:rsidRDefault="00CF25EA" w:rsidP="00DC375B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FD0393" w:rsidRPr="00883B35" w:rsidRDefault="00883B35" w:rsidP="00DC375B">
      <w:pPr>
        <w:pStyle w:val="ad"/>
        <w:spacing w:before="0" w:beforeAutospacing="0" w:after="0" w:afterAutospacing="0" w:line="360" w:lineRule="auto"/>
        <w:rPr>
          <w:b/>
          <w:sz w:val="28"/>
          <w:szCs w:val="28"/>
          <w:lang w:val="ru-RU"/>
        </w:rPr>
      </w:pPr>
      <w:r w:rsidRPr="00883B35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Вывод</w:t>
      </w:r>
      <w:r w:rsidR="00E86ECC" w:rsidRPr="00883B35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:</w:t>
      </w:r>
      <w:r w:rsidR="00963DA8" w:rsidRPr="00883B35">
        <w:rPr>
          <w:b/>
          <w:sz w:val="28"/>
          <w:szCs w:val="28"/>
          <w:lang w:val="ru-RU"/>
        </w:rPr>
        <w:t xml:space="preserve"> </w:t>
      </w:r>
      <w:r w:rsidR="00DC375B">
        <w:rPr>
          <w:color w:val="000000"/>
          <w:sz w:val="28"/>
          <w:szCs w:val="28"/>
          <w:shd w:val="clear" w:color="auto" w:fill="FFFFFF"/>
          <w:lang w:val="ru-RU"/>
        </w:rPr>
        <w:t>в</w:t>
      </w:r>
      <w:r w:rsidR="00963DA8" w:rsidRPr="00883B35">
        <w:rPr>
          <w:color w:val="000000"/>
          <w:sz w:val="28"/>
          <w:szCs w:val="28"/>
          <w:shd w:val="clear" w:color="auto" w:fill="FFFFFF"/>
          <w:lang w:val="ru-RU"/>
        </w:rPr>
        <w:t xml:space="preserve"> этой лабораторной работе мы </w:t>
      </w:r>
      <w:r w:rsidR="00DC375B">
        <w:rPr>
          <w:color w:val="000000"/>
          <w:sz w:val="28"/>
          <w:szCs w:val="28"/>
          <w:shd w:val="clear" w:color="auto" w:fill="FFFFFF"/>
          <w:lang w:val="ru-RU"/>
        </w:rPr>
        <w:t>составили и оформили</w:t>
      </w:r>
      <w:r w:rsidR="00963DA8" w:rsidRPr="00883B35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C375B">
        <w:rPr>
          <w:bCs/>
          <w:iCs/>
          <w:color w:val="000000"/>
          <w:sz w:val="28"/>
          <w:szCs w:val="28"/>
          <w:lang w:val="ru-RU"/>
        </w:rPr>
        <w:t>одностраничное описание проекта, а также выбрали и обосновали методологии разработки проекта.</w:t>
      </w:r>
    </w:p>
    <w:p w:rsidR="00141DAA" w:rsidRPr="00883B35" w:rsidRDefault="00141DAA" w:rsidP="00DC375B">
      <w:pPr>
        <w:spacing w:before="100" w:beforeAutospacing="1" w:line="360" w:lineRule="auto"/>
        <w:ind w:left="142" w:firstLine="709"/>
        <w:jc w:val="left"/>
        <w:rPr>
          <w:b/>
          <w:sz w:val="28"/>
          <w:szCs w:val="28"/>
        </w:rPr>
      </w:pPr>
    </w:p>
    <w:p w:rsidR="00211736" w:rsidRPr="00883B35" w:rsidRDefault="00211736" w:rsidP="00DC375B">
      <w:pPr>
        <w:spacing w:before="100" w:beforeAutospacing="1" w:line="360" w:lineRule="auto"/>
        <w:ind w:left="142" w:firstLine="709"/>
        <w:jc w:val="left"/>
        <w:rPr>
          <w:b/>
          <w:sz w:val="28"/>
          <w:szCs w:val="28"/>
        </w:rPr>
      </w:pPr>
    </w:p>
    <w:sectPr w:rsidR="00211736" w:rsidRPr="00883B35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A9" w:rsidRDefault="005350A9">
      <w:r>
        <w:separator/>
      </w:r>
    </w:p>
  </w:endnote>
  <w:endnote w:type="continuationSeparator" w:id="0">
    <w:p w:rsidR="005350A9" w:rsidRDefault="0053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302633" w:rsidRDefault="00302633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302633" w:rsidRDefault="000922F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302633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771BE3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40" w:type="dxa"/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0"/>
      <w:gridCol w:w="853"/>
      <w:gridCol w:w="567"/>
      <w:gridCol w:w="3827"/>
      <w:gridCol w:w="284"/>
      <w:gridCol w:w="284"/>
      <w:gridCol w:w="284"/>
      <w:gridCol w:w="964"/>
      <w:gridCol w:w="1021"/>
    </w:tblGrid>
    <w:tr w:rsidR="00EA7507" w:rsidTr="00963DA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C5767B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121.1151.02</w:t>
          </w: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0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883B35" w:rsidRDefault="00883B35" w:rsidP="001C0318">
          <w:pPr>
            <w:pStyle w:val="ad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</w:pPr>
          <w:r w:rsidRPr="00883B35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Одностраничное описание </w:t>
          </w:r>
          <w:r w:rsidR="001C0318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>проекта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 w:rsidTr="00963DA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0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 w:rsidTr="00963DA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0" w:type="dxa"/>
          <w:tcBorders>
            <w:top w:val="single" w:sz="4" w:space="0" w:color="auto"/>
          </w:tcBorders>
          <w:vAlign w:val="center"/>
        </w:tcPr>
        <w:p w:rsidR="00E6545E" w:rsidRPr="0024722F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3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02633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Pr="00475762" w:rsidRDefault="00302633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Pr="00BF7874" w:rsidRDefault="000922F8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302633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71BE3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A9" w:rsidRDefault="005350A9">
      <w:r>
        <w:separator/>
      </w:r>
    </w:p>
  </w:footnote>
  <w:footnote w:type="continuationSeparator" w:id="0">
    <w:p w:rsidR="005350A9" w:rsidRDefault="00535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56C"/>
    <w:multiLevelType w:val="multilevel"/>
    <w:tmpl w:val="D7C688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55F1B96"/>
    <w:multiLevelType w:val="hybridMultilevel"/>
    <w:tmpl w:val="113A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AAD5F95"/>
    <w:multiLevelType w:val="hybridMultilevel"/>
    <w:tmpl w:val="2D383170"/>
    <w:lvl w:ilvl="0" w:tplc="E1C87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45A2C"/>
    <w:multiLevelType w:val="hybridMultilevel"/>
    <w:tmpl w:val="03E250C4"/>
    <w:lvl w:ilvl="0" w:tplc="C3CE3E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2B26"/>
    <w:rsid w:val="0001036B"/>
    <w:rsid w:val="0001712A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2F8"/>
    <w:rsid w:val="00093B1D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0318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42BF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5385"/>
    <w:rsid w:val="002C7E65"/>
    <w:rsid w:val="002D14DC"/>
    <w:rsid w:val="002D4BEF"/>
    <w:rsid w:val="002D6C8A"/>
    <w:rsid w:val="002D77E0"/>
    <w:rsid w:val="002F2C3B"/>
    <w:rsid w:val="002F3166"/>
    <w:rsid w:val="002F64B4"/>
    <w:rsid w:val="00302633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10F1"/>
    <w:rsid w:val="003A4097"/>
    <w:rsid w:val="003A4355"/>
    <w:rsid w:val="003B3F27"/>
    <w:rsid w:val="003C28EC"/>
    <w:rsid w:val="003C2BDB"/>
    <w:rsid w:val="003C613D"/>
    <w:rsid w:val="003E1614"/>
    <w:rsid w:val="003E797E"/>
    <w:rsid w:val="003F1451"/>
    <w:rsid w:val="003F34F4"/>
    <w:rsid w:val="003F46EA"/>
    <w:rsid w:val="00400B4E"/>
    <w:rsid w:val="00401BA6"/>
    <w:rsid w:val="004068F3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93E7C"/>
    <w:rsid w:val="00497085"/>
    <w:rsid w:val="004A3B20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350A9"/>
    <w:rsid w:val="00547886"/>
    <w:rsid w:val="00551340"/>
    <w:rsid w:val="0056340E"/>
    <w:rsid w:val="00571672"/>
    <w:rsid w:val="00571932"/>
    <w:rsid w:val="00574A1E"/>
    <w:rsid w:val="005750DA"/>
    <w:rsid w:val="00577CD0"/>
    <w:rsid w:val="00577E93"/>
    <w:rsid w:val="005849BE"/>
    <w:rsid w:val="005908F5"/>
    <w:rsid w:val="00591E6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574A"/>
    <w:rsid w:val="00631F81"/>
    <w:rsid w:val="00653F61"/>
    <w:rsid w:val="00654B09"/>
    <w:rsid w:val="00656CA3"/>
    <w:rsid w:val="00656E65"/>
    <w:rsid w:val="00660F79"/>
    <w:rsid w:val="006625E4"/>
    <w:rsid w:val="006703DF"/>
    <w:rsid w:val="00672F9C"/>
    <w:rsid w:val="0068217E"/>
    <w:rsid w:val="00684B1D"/>
    <w:rsid w:val="0069292A"/>
    <w:rsid w:val="00694E11"/>
    <w:rsid w:val="006A06EB"/>
    <w:rsid w:val="006B0DB4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416E"/>
    <w:rsid w:val="00705159"/>
    <w:rsid w:val="00712F76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1BE3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6DE4"/>
    <w:rsid w:val="007D280D"/>
    <w:rsid w:val="007D443D"/>
    <w:rsid w:val="007E4D76"/>
    <w:rsid w:val="007E6AC4"/>
    <w:rsid w:val="00801C87"/>
    <w:rsid w:val="00815F49"/>
    <w:rsid w:val="00816F8E"/>
    <w:rsid w:val="00823267"/>
    <w:rsid w:val="00826E16"/>
    <w:rsid w:val="00837CBB"/>
    <w:rsid w:val="00846732"/>
    <w:rsid w:val="00851272"/>
    <w:rsid w:val="00852172"/>
    <w:rsid w:val="00877610"/>
    <w:rsid w:val="00882AF9"/>
    <w:rsid w:val="00883B35"/>
    <w:rsid w:val="0088602E"/>
    <w:rsid w:val="00893987"/>
    <w:rsid w:val="00896F6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07CF9"/>
    <w:rsid w:val="00911702"/>
    <w:rsid w:val="00916798"/>
    <w:rsid w:val="009218A3"/>
    <w:rsid w:val="00923D73"/>
    <w:rsid w:val="00932593"/>
    <w:rsid w:val="009368C9"/>
    <w:rsid w:val="00942410"/>
    <w:rsid w:val="009425F0"/>
    <w:rsid w:val="00952964"/>
    <w:rsid w:val="0095495B"/>
    <w:rsid w:val="00963DA8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0D85"/>
    <w:rsid w:val="00A6283B"/>
    <w:rsid w:val="00A6712D"/>
    <w:rsid w:val="00A672DF"/>
    <w:rsid w:val="00A70EF6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344E"/>
    <w:rsid w:val="00AB460A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E44DA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67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25EA"/>
    <w:rsid w:val="00CF3A14"/>
    <w:rsid w:val="00CF5A27"/>
    <w:rsid w:val="00CF69B0"/>
    <w:rsid w:val="00D02A8A"/>
    <w:rsid w:val="00D03024"/>
    <w:rsid w:val="00D030EC"/>
    <w:rsid w:val="00D063E2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375B"/>
    <w:rsid w:val="00DD109C"/>
    <w:rsid w:val="00DD577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7DF3"/>
    <w:rsid w:val="00E40782"/>
    <w:rsid w:val="00E41F77"/>
    <w:rsid w:val="00E6030B"/>
    <w:rsid w:val="00E64BD8"/>
    <w:rsid w:val="00E6545E"/>
    <w:rsid w:val="00E72B8E"/>
    <w:rsid w:val="00E826CE"/>
    <w:rsid w:val="00E8520F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33E9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992BEA"/>
  <w15:docId w15:val="{B2890CDA-24DE-4499-9884-DADEEC0C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DC3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i0JZxrq/hun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nter-2d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581C9-6D07-47A6-B852-07667E0C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2758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2018-05-16T20:37:00Z</dcterms:modified>
</cp:coreProperties>
</file>