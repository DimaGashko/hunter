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2CC" w:rsidRPr="00F72A19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  <w:lang w:val="en-US"/>
        </w:rPr>
      </w:pPr>
    </w:p>
    <w:p w:rsidR="00A042CC" w:rsidRPr="00CF5A27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957869" w:rsidRDefault="00A042CC" w:rsidP="00F94B92">
      <w:pPr>
        <w:spacing w:line="360" w:lineRule="auto"/>
        <w:ind w:firstLine="0"/>
        <w:rPr>
          <w:rFonts w:ascii="Courier New" w:hAnsi="Courier New" w:cs="Courier New"/>
          <w:sz w:val="20"/>
          <w:lang w:val="uk-UA"/>
        </w:rPr>
        <w:sectPr w:rsidR="00A042CC" w:rsidRPr="0095786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F94319" w:rsidRDefault="00F94319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br w:type="page"/>
      </w:r>
    </w:p>
    <w:p w:rsidR="00CF5A27" w:rsidRDefault="00566A01" w:rsidP="00A016C2">
      <w:pPr>
        <w:ind w:firstLine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Лаболаторна</w:t>
      </w:r>
      <w:r w:rsidR="00D56205">
        <w:rPr>
          <w:b/>
          <w:sz w:val="28"/>
          <w:szCs w:val="28"/>
          <w:lang w:val="uk-UA"/>
        </w:rPr>
        <w:t>я</w:t>
      </w:r>
      <w:r>
        <w:rPr>
          <w:b/>
          <w:sz w:val="28"/>
          <w:szCs w:val="28"/>
          <w:lang w:val="uk-UA"/>
        </w:rPr>
        <w:t xml:space="preserve"> р</w:t>
      </w:r>
      <w:r w:rsidR="00D56205">
        <w:rPr>
          <w:b/>
          <w:sz w:val="28"/>
          <w:szCs w:val="28"/>
          <w:lang w:val="uk-UA"/>
        </w:rPr>
        <w:t>а</w:t>
      </w:r>
      <w:r>
        <w:rPr>
          <w:b/>
          <w:sz w:val="28"/>
          <w:szCs w:val="28"/>
          <w:lang w:val="uk-UA"/>
        </w:rPr>
        <w:t>бота №5</w:t>
      </w:r>
    </w:p>
    <w:p w:rsidR="00A016C2" w:rsidRDefault="00A016C2" w:rsidP="00A016C2">
      <w:pPr>
        <w:ind w:firstLine="0"/>
        <w:jc w:val="center"/>
        <w:rPr>
          <w:b/>
          <w:sz w:val="28"/>
          <w:szCs w:val="28"/>
          <w:lang w:val="uk-UA"/>
        </w:rPr>
      </w:pPr>
    </w:p>
    <w:p w:rsidR="00A016C2" w:rsidRDefault="00E66C3B" w:rsidP="00A016C2">
      <w:pPr>
        <w:ind w:firstLine="0"/>
        <w:jc w:val="center"/>
        <w:rPr>
          <w:rFonts w:ascii="Cambria-BoldItalic" w:hAnsi="Cambria-BoldItalic" w:cs="Cambria-BoldItalic"/>
          <w:b/>
          <w:bCs/>
          <w:iCs/>
          <w:color w:val="000000"/>
          <w:sz w:val="28"/>
          <w:szCs w:val="28"/>
        </w:rPr>
      </w:pPr>
      <w:r w:rsidRPr="00E66C3B">
        <w:rPr>
          <w:rFonts w:ascii="Cambria-BoldItalic" w:hAnsi="Cambria-BoldItalic" w:cs="Cambria-BoldItalic"/>
          <w:b/>
          <w:bCs/>
          <w:iCs/>
          <w:color w:val="000000"/>
          <w:sz w:val="28"/>
          <w:szCs w:val="28"/>
        </w:rPr>
        <w:t>Реализац</w:t>
      </w:r>
      <w:r w:rsidR="00D82F52">
        <w:rPr>
          <w:rFonts w:ascii="Cambria-BoldItalic" w:hAnsi="Cambria-BoldItalic" w:cs="Cambria-BoldItalic"/>
          <w:b/>
          <w:bCs/>
          <w:iCs/>
          <w:color w:val="000000"/>
          <w:sz w:val="28"/>
          <w:szCs w:val="28"/>
          <w:lang w:val="uk-UA"/>
        </w:rPr>
        <w:t>и</w:t>
      </w:r>
      <w:r w:rsidRPr="00E66C3B">
        <w:rPr>
          <w:rFonts w:ascii="Cambria-BoldItalic" w:hAnsi="Cambria-BoldItalic" w:cs="Cambria-BoldItalic"/>
          <w:b/>
          <w:bCs/>
          <w:iCs/>
          <w:color w:val="000000"/>
          <w:sz w:val="28"/>
          <w:szCs w:val="28"/>
        </w:rPr>
        <w:t>я прототипа</w:t>
      </w:r>
    </w:p>
    <w:p w:rsidR="00E66C3B" w:rsidRPr="00E66C3B" w:rsidRDefault="00E66C3B" w:rsidP="00A016C2">
      <w:pPr>
        <w:ind w:firstLine="0"/>
        <w:jc w:val="center"/>
        <w:rPr>
          <w:b/>
          <w:sz w:val="28"/>
          <w:szCs w:val="28"/>
          <w:lang w:val="uk-UA"/>
        </w:rPr>
      </w:pPr>
    </w:p>
    <w:p w:rsidR="000F1636" w:rsidRDefault="006F03CB" w:rsidP="000265AA">
      <w:pPr>
        <w:autoSpaceDE w:val="0"/>
        <w:autoSpaceDN w:val="0"/>
        <w:adjustRightInd w:val="0"/>
        <w:rPr>
          <w:rFonts w:ascii="Calibri" w:hAnsi="Calibri" w:cs="Calibri"/>
          <w:color w:val="000000"/>
          <w:szCs w:val="24"/>
        </w:rPr>
      </w:pPr>
      <w:r>
        <w:rPr>
          <w:b/>
          <w:sz w:val="28"/>
          <w:szCs w:val="28"/>
          <w:lang w:val="uk-UA"/>
        </w:rPr>
        <w:t>Цель</w:t>
      </w:r>
      <w:r w:rsidR="00A016C2">
        <w:rPr>
          <w:b/>
          <w:sz w:val="28"/>
          <w:szCs w:val="28"/>
          <w:lang w:val="uk-UA"/>
        </w:rPr>
        <w:t>:</w:t>
      </w:r>
      <w:r w:rsidR="00A016C2" w:rsidRPr="00A016C2">
        <w:rPr>
          <w:b/>
          <w:sz w:val="28"/>
          <w:szCs w:val="28"/>
        </w:rPr>
        <w:t xml:space="preserve"> </w:t>
      </w:r>
      <w:r w:rsidR="000F1636" w:rsidRPr="000F1636">
        <w:rPr>
          <w:color w:val="000000"/>
          <w:sz w:val="28"/>
          <w:szCs w:val="28"/>
        </w:rPr>
        <w:t>разработать документацию на ПП, разработать и отладить код программы на выбранном инструменте разработки, разработать план тестирования программы с определением значений параметров (качественных характеристик системы) и провести тестирование программы.</w:t>
      </w:r>
    </w:p>
    <w:p w:rsidR="00A016C2" w:rsidRPr="000F1636" w:rsidRDefault="00A016C2" w:rsidP="00A016C2">
      <w:pPr>
        <w:rPr>
          <w:sz w:val="28"/>
          <w:szCs w:val="28"/>
        </w:rPr>
      </w:pPr>
    </w:p>
    <w:p w:rsidR="000265AA" w:rsidRPr="000265AA" w:rsidRDefault="001621C3" w:rsidP="000265AA">
      <w:pPr>
        <w:pStyle w:val="af2"/>
        <w:numPr>
          <w:ilvl w:val="0"/>
          <w:numId w:val="37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Документация на программный продукт</w:t>
      </w:r>
    </w:p>
    <w:p w:rsidR="000265AA" w:rsidRPr="000265AA" w:rsidRDefault="000265AA" w:rsidP="000265AA">
      <w:pPr>
        <w:ind w:left="360" w:firstLine="0"/>
        <w:rPr>
          <w:b/>
          <w:sz w:val="28"/>
          <w:szCs w:val="28"/>
          <w:lang w:val="en-US"/>
        </w:rPr>
      </w:pPr>
    </w:p>
    <w:p w:rsidR="000265AA" w:rsidRPr="00AE1393" w:rsidRDefault="000265AA" w:rsidP="00AE1393">
      <w:pPr>
        <w:pStyle w:val="af2"/>
        <w:numPr>
          <w:ilvl w:val="0"/>
          <w:numId w:val="39"/>
        </w:numPr>
        <w:rPr>
          <w:b/>
          <w:sz w:val="28"/>
          <w:szCs w:val="28"/>
        </w:rPr>
      </w:pPr>
      <w:r w:rsidRPr="000265AA">
        <w:rPr>
          <w:b/>
          <w:sz w:val="28"/>
          <w:szCs w:val="28"/>
        </w:rPr>
        <w:t>Архитектурная/проектная документация</w:t>
      </w:r>
    </w:p>
    <w:p w:rsidR="000265AA" w:rsidRDefault="000265AA" w:rsidP="000265AA">
      <w:pPr>
        <w:ind w:firstLine="0"/>
        <w:rPr>
          <w:sz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Нашей командой разработчиков был разработан программный продукт под названием «Матричный Калькулятор». В ходе разработки программного продуктка мы использовали пакет </w:t>
      </w:r>
      <w:r>
        <w:rPr>
          <w:sz w:val="28"/>
          <w:lang w:val="en-US"/>
        </w:rPr>
        <w:t>Miscrosoft</w:t>
      </w:r>
      <w:r w:rsidRPr="008F35AC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8F35AC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="00EC418E" w:rsidRPr="00EC418E">
        <w:rPr>
          <w:sz w:val="28"/>
        </w:rPr>
        <w:t xml:space="preserve"> 2013</w:t>
      </w:r>
      <w:r w:rsidR="003F258C">
        <w:rPr>
          <w:sz w:val="28"/>
        </w:rPr>
        <w:t xml:space="preserve"> и язык программирования С++ в частности</w:t>
      </w:r>
      <w:r w:rsidR="000118AB">
        <w:rPr>
          <w:sz w:val="28"/>
        </w:rPr>
        <w:t xml:space="preserve">, так как на данный момент у нас было больше всего опыта работы именно с этим пакетом, а также его функциональные возможностей было достаточно </w:t>
      </w:r>
      <w:r w:rsidR="00300899">
        <w:rPr>
          <w:sz w:val="28"/>
        </w:rPr>
        <w:t xml:space="preserve">для </w:t>
      </w:r>
      <w:r w:rsidR="000118AB">
        <w:rPr>
          <w:sz w:val="28"/>
        </w:rPr>
        <w:t>выполнения ТЗ. Для разработки данно</w:t>
      </w:r>
      <w:r w:rsidR="00FB69A3">
        <w:rPr>
          <w:sz w:val="28"/>
        </w:rPr>
        <w:t>г</w:t>
      </w:r>
      <w:r w:rsidR="000118AB">
        <w:rPr>
          <w:sz w:val="28"/>
        </w:rPr>
        <w:t>о программного продукта мы использовали процедурную парадигму</w:t>
      </w:r>
      <w:r w:rsidR="00FB69A3">
        <w:rPr>
          <w:sz w:val="28"/>
        </w:rPr>
        <w:t xml:space="preserve"> программирования. Выбор такого подхода к разработке программного продукта обусловлен тем, что</w:t>
      </w:r>
      <w:r w:rsidR="003F258C">
        <w:rPr>
          <w:sz w:val="28"/>
        </w:rPr>
        <w:t xml:space="preserve"> наш нынешний уровень знаний</w:t>
      </w:r>
      <w:r w:rsidR="00FB69A3">
        <w:rPr>
          <w:sz w:val="28"/>
        </w:rPr>
        <w:t xml:space="preserve"> не очень высок; тем, что </w:t>
      </w:r>
      <w:r w:rsidR="003F258C">
        <w:rPr>
          <w:sz w:val="28"/>
        </w:rPr>
        <w:t>пр</w:t>
      </w:r>
      <w:r w:rsidR="00FB69A3">
        <w:rPr>
          <w:sz w:val="28"/>
        </w:rPr>
        <w:t>оект является учебным, и тем, что такой подход полностью удовлетворяет ТЗ</w:t>
      </w:r>
      <w:r w:rsidR="003F258C">
        <w:rPr>
          <w:sz w:val="28"/>
        </w:rPr>
        <w:t>.</w:t>
      </w:r>
      <w:r w:rsidR="00AE1393">
        <w:rPr>
          <w:sz w:val="28"/>
        </w:rPr>
        <w:t xml:space="preserve"> В ходе разработки было решено не разбивать программный код на отдельные модули, так как его размер был небольшим. </w:t>
      </w:r>
    </w:p>
    <w:p w:rsidR="00AE1393" w:rsidRDefault="00AE1393" w:rsidP="000265AA">
      <w:pPr>
        <w:ind w:firstLine="0"/>
        <w:rPr>
          <w:sz w:val="28"/>
        </w:rPr>
      </w:pPr>
    </w:p>
    <w:p w:rsidR="00E854A4" w:rsidRDefault="00E854A4">
      <w:pPr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E1393" w:rsidRPr="00AE1393" w:rsidRDefault="00AE1393" w:rsidP="00AE1393">
      <w:pPr>
        <w:pStyle w:val="af2"/>
        <w:numPr>
          <w:ilvl w:val="0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Техническая документация</w:t>
      </w:r>
    </w:p>
    <w:p w:rsidR="00AE1393" w:rsidRPr="00AE1393" w:rsidRDefault="00AE1393" w:rsidP="00AE1393">
      <w:pPr>
        <w:rPr>
          <w:sz w:val="28"/>
          <w:szCs w:val="28"/>
        </w:rPr>
      </w:pPr>
      <w:r w:rsidRPr="00AE1393">
        <w:rPr>
          <w:sz w:val="28"/>
          <w:szCs w:val="28"/>
        </w:rPr>
        <w:t xml:space="preserve">В качестве техническое документации будет представлен код программы, содержащий </w:t>
      </w:r>
      <w:r>
        <w:rPr>
          <w:sz w:val="28"/>
          <w:szCs w:val="28"/>
        </w:rPr>
        <w:t>кометарий, которые достаточно ясно дают понять, что делает код.</w:t>
      </w:r>
    </w:p>
    <w:p w:rsidR="003273FE" w:rsidRPr="006E5093" w:rsidRDefault="003273FE" w:rsidP="003273F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#include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"stdafx.h"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#include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&lt;iostream&gt;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#include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&lt;Windows.h&gt;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#include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&lt;iomanip&gt;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#include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&lt;fstream&gt;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using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namespace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std;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**form_matr_ref(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&amp;n,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&amp;m);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**form_matr(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n,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m);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**form_matr_sqr(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n);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void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zapolnenie(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**matr,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n,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m);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void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print(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**matr,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n,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m);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**multy_chislo(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**matr,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n,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m);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**multy_matr(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**multy,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**matr1,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**matr2,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n1,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m1,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n2,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m2);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**multy_sqr(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**matr,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n);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**sum_matr(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**sum,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**matr1,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**matr2,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n,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m);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**transp(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**matr,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n,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m);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det(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**matr,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m);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void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get_matr(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**mas,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**p,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i,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j,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m);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input();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bool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error(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n);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main()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SetConsoleCP(1251);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SetConsoleOutputCP(1251);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2B91AF"/>
          <w:kern w:val="0"/>
          <w:szCs w:val="24"/>
          <w:highlight w:val="white"/>
          <w:lang w:val="en-US" w:eastAsia="uk-UA"/>
        </w:rPr>
        <w:t>ofstream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fout(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"Calc.txt"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fout.close();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operacia, n, m, k, 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"\tВас приветствует программа 'Матричный калькулятор'!"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 Для взаимодействия\nс программой выберите действие и нажмите Enter."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eastAsia="uk-UA"/>
        </w:rPr>
        <w:t>while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eastAsia="uk-UA"/>
        </w:rPr>
        <w:t>true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) 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"\tВыберите операцию: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"1 - нахождение транспонированной матрицы"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"2 - нахождение определителя (только для квадратных матриц)"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"3 - возведение матрицы в квадрат (только для квадратных матриц)"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"4 - возведение матрицы в степень (только для квадратных матриц)"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lastRenderedPageBreak/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"5 - умножение матрицы на число"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"6 - сложение матриц (только для одинаковых матриц)"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"7 - умножение матрицы A на матрицу B"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"8 - справка"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"0 - выход"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"\t\t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Ваш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выбор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operacia = input();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(operacia == 1)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2B91AF"/>
          <w:kern w:val="0"/>
          <w:szCs w:val="24"/>
          <w:highlight w:val="white"/>
          <w:lang w:val="en-US" w:eastAsia="uk-UA"/>
        </w:rPr>
        <w:t>ofstream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fout(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"Calc.txt"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2B91AF"/>
          <w:kern w:val="0"/>
          <w:szCs w:val="24"/>
          <w:highlight w:val="white"/>
          <w:lang w:val="en-US" w:eastAsia="uk-UA"/>
        </w:rPr>
        <w:t>ios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::app);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"Введите размерность матрицы"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**matr = form_matr_ref(n, m); cout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(matr == </w:t>
      </w:r>
      <w:r w:rsidRPr="003273FE">
        <w:rPr>
          <w:rFonts w:ascii="Courier New" w:hAnsi="Courier New" w:cs="Courier New"/>
          <w:color w:val="6F008A"/>
          <w:kern w:val="0"/>
          <w:szCs w:val="24"/>
          <w:highlight w:val="white"/>
          <w:lang w:val="en-US" w:eastAsia="uk-UA"/>
        </w:rPr>
        <w:t>NULL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)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continue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zapolnenie(matr, n, m); cout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Ваша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матрица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fout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Ваша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матрица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print(matr, n, m);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matr = transp(matr, n, m);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"Транспонированная матрица: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fout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"Транспонированная матрица: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print(matr, m, n); cout &lt;&lt; endl; fout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fout.close();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else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(operacia == 2)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2B91AF"/>
          <w:kern w:val="0"/>
          <w:szCs w:val="24"/>
          <w:highlight w:val="white"/>
          <w:lang w:val="en-US" w:eastAsia="uk-UA"/>
        </w:rPr>
        <w:t>ofstream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fout(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"Calc.txt"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2B91AF"/>
          <w:kern w:val="0"/>
          <w:szCs w:val="24"/>
          <w:highlight w:val="white"/>
          <w:lang w:val="en-US" w:eastAsia="uk-UA"/>
        </w:rPr>
        <w:t>ios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::app);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"Только для квадратных матриц"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"Введите размерность матрицы NxN: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; n = input(); 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(error(n))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continue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**matr = form_matr_sqr(n); cout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zapolnenie(matr, n, n);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Ваша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матрица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fout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Ваша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матрица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print(matr, n, n);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a = det(matr, n);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"Определитель: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a &lt;&lt; endl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fout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"Определитель: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a &lt;&lt; endl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fout.close();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else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(operacia == 3)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2B91AF"/>
          <w:kern w:val="0"/>
          <w:szCs w:val="24"/>
          <w:highlight w:val="white"/>
          <w:lang w:val="en-US" w:eastAsia="uk-UA"/>
        </w:rPr>
        <w:t>ofstream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fout(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"Calc.txt"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2B91AF"/>
          <w:kern w:val="0"/>
          <w:szCs w:val="24"/>
          <w:highlight w:val="white"/>
          <w:lang w:val="en-US" w:eastAsia="uk-UA"/>
        </w:rPr>
        <w:t>ios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::app);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"Только для квадратных матриц"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"Введите размерность матрицы NxN: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; n = input();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(error(n))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continue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**matr = form_matr_sqr(n); cout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lastRenderedPageBreak/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zapolnenie(matr, n, n);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Ваша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матрица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fout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Ваша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матрица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print(matr, n, n);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matr = multy_sqr(matr, n);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"Результат возведение матрицы в квадрат: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fout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"Результат возведение матрицы в квадрат: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print(matr, n, n); cout &lt;&lt; endl; fout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fout.close();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else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(operacia == 4)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2B91AF"/>
          <w:kern w:val="0"/>
          <w:szCs w:val="24"/>
          <w:highlight w:val="white"/>
          <w:lang w:val="en-US" w:eastAsia="uk-UA"/>
        </w:rPr>
        <w:t>ofstream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fout(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"Calc.txt"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2B91AF"/>
          <w:kern w:val="0"/>
          <w:szCs w:val="24"/>
          <w:highlight w:val="white"/>
          <w:lang w:val="en-US" w:eastAsia="uk-UA"/>
        </w:rPr>
        <w:t>ios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::app);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exponent;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"Только для квадратных матриц"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"Введите размерность матрицы NxN: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; n = input(); 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(error(n))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eastAsia="uk-UA"/>
        </w:rPr>
        <w:t>continue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"Введите степень, в которую нужно возвести матрицу: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exponent = input();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**matr = form_matr_sqr(n); cout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zapolnenie(matr, n, n);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Ваша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матрица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fout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Ваша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матрица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print(matr, n, n);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(exponent &gt; 0)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(exponent == 1)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6E5093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cout</w:t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</w:t>
      </w:r>
      <w:r w:rsidRPr="006E5093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Результат</w:t>
      </w:r>
      <w:r w:rsidRPr="006E5093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 xml:space="preserve">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возведения</w:t>
      </w:r>
      <w:r w:rsidRPr="006E5093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 xml:space="preserve">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матрицы</w:t>
      </w:r>
      <w:r w:rsidRPr="006E5093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 xml:space="preserve">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в</w:t>
      </w:r>
      <w:r w:rsidRPr="006E5093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 xml:space="preserve">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степень</w:t>
      </w:r>
      <w:r w:rsidRPr="006E5093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 xml:space="preserve"> "</w:t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exponent</w:t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</w:t>
      </w:r>
      <w:r w:rsidRPr="006E5093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 :"</w:t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endl</w:t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fout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"Результат возведения матрицы в степень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exponent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 :"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print(matr, n, n);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else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(exponent == 2)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matr = multy_sqr(matr, n);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"Результат возведения матрицы в степень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exponent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 :"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fout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"Результат возведения матрицы в степень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exponent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 :"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print(matr, n, n);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else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lastRenderedPageBreak/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**matr_e = form_matr_sqr(n);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**temp1 = form_matr_sqr(n);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temp1 = matr;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temp1 = multy_sqr(temp1, n);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i = 0; i &lt; exponent - 2; i++)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matr_e = multy_matr(matr_e, temp1, matr, n, n, n, n);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temp1 = matr_e;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"Результат возведения матрицы в степень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exponent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":"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fout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"Результат возведения матрицы в степень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exponent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 :"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print(temp1, n, n);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6E5093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else</w:t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"\tОшибка! Возведение в степень меньше еденицы невозможно.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fout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"\tОшибка! Возведение в степень меньше еденицы невозможно.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cout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fout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fout.close();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else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(operacia == 5)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2B91AF"/>
          <w:kern w:val="0"/>
          <w:szCs w:val="24"/>
          <w:highlight w:val="white"/>
          <w:lang w:val="en-US" w:eastAsia="uk-UA"/>
        </w:rPr>
        <w:t>ofstream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fout(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"Calc.txt"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2B91AF"/>
          <w:kern w:val="0"/>
          <w:szCs w:val="24"/>
          <w:highlight w:val="white"/>
          <w:lang w:val="en-US" w:eastAsia="uk-UA"/>
        </w:rPr>
        <w:t>ios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::app);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"Введите размерность матрицы"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**matr = form_matr_ref(n, m); cout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(matr == </w:t>
      </w:r>
      <w:r w:rsidRPr="003273FE">
        <w:rPr>
          <w:rFonts w:ascii="Courier New" w:hAnsi="Courier New" w:cs="Courier New"/>
          <w:color w:val="6F008A"/>
          <w:kern w:val="0"/>
          <w:szCs w:val="24"/>
          <w:highlight w:val="white"/>
          <w:lang w:val="en-US" w:eastAsia="uk-UA"/>
        </w:rPr>
        <w:t>NULL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)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continue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zapolnenie(matr, n, m); cout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Ваша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матрица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fout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Ваша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матрица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print(matr, n, m);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matr = multy_chislo(matr, n, m);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"Результат умножения матрицы на число: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fout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"Результат умножения матрицы на число: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print(matr, n, m); cout &lt;&lt; endl; fout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fout.close();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else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(operacia == 6)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2B91AF"/>
          <w:kern w:val="0"/>
          <w:szCs w:val="24"/>
          <w:highlight w:val="white"/>
          <w:lang w:val="en-US" w:eastAsia="uk-UA"/>
        </w:rPr>
        <w:t>ofstream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fout(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"Calc.txt"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2B91AF"/>
          <w:kern w:val="0"/>
          <w:szCs w:val="24"/>
          <w:highlight w:val="white"/>
          <w:lang w:val="en-US" w:eastAsia="uk-UA"/>
        </w:rPr>
        <w:t>ios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::app);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"Только для одинаковых матриц"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lastRenderedPageBreak/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"Введите размерность матрицы NxM: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n = input();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m = input();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(error(n) || error(m))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continue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**matr1 = form_matr(n, m); cout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zapolnenie(matr1, n, m); cout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"A:"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fout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"A:"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print(matr1, n, m);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**matr2 = form_matr(n, m); cout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zapolnenie(matr2, n, m); cout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"B:"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fout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"B:"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print(matr2, n, m);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**sum = form_matr(n, m); cout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sum = sum_matr(sum, matr1, matr2, n, m);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"Результат сложения матрицы А и матрицы В: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fout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"Результат сложения матрицы А и матрицы В: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print(sum, n, m); cout &lt;&lt; endl; fout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fout.close();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else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(operacia == 7)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2B91AF"/>
          <w:kern w:val="0"/>
          <w:szCs w:val="24"/>
          <w:highlight w:val="white"/>
          <w:lang w:val="en-US" w:eastAsia="uk-UA"/>
        </w:rPr>
        <w:t>ofstream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fout(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"Calc.txt"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2B91AF"/>
          <w:kern w:val="0"/>
          <w:szCs w:val="24"/>
          <w:highlight w:val="white"/>
          <w:lang w:val="en-US" w:eastAsia="uk-UA"/>
        </w:rPr>
        <w:t>ios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::app);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</w:t>
      </w:r>
      <w:r w:rsidR="00941ACF" w:rsidRPr="00941AC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uk-UA"/>
        </w:rPr>
        <w:t xml:space="preserve"> </w:t>
      </w:r>
      <w:r w:rsidR="00941ACF" w:rsidRPr="00941ACF">
        <w:rPr>
          <w:rFonts w:ascii="Courier New" w:hAnsi="Courier New" w:cs="Courier New"/>
          <w:color w:val="A31515"/>
          <w:kern w:val="0"/>
          <w:szCs w:val="19"/>
          <w:highlight w:val="white"/>
          <w:lang w:eastAsia="uk-UA"/>
        </w:rPr>
        <w:t>Только для матриц, у которых количество столбцев матрицы А равно количеству\nстрок матрицы В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**matr1 = form_matr_ref(n, m); cout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(matr1 == </w:t>
      </w:r>
      <w:r w:rsidRPr="003273FE">
        <w:rPr>
          <w:rFonts w:ascii="Courier New" w:hAnsi="Courier New" w:cs="Courier New"/>
          <w:color w:val="6F008A"/>
          <w:kern w:val="0"/>
          <w:szCs w:val="24"/>
          <w:highlight w:val="white"/>
          <w:lang w:val="en-US" w:eastAsia="uk-UA"/>
        </w:rPr>
        <w:t>NULL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)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continue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zapolnenie(matr1, n, m);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"A:"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fout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"A:"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print(matr1, n, m);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**matr2 = form_matr_ref(k, l); cout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(matr2 == </w:t>
      </w:r>
      <w:r w:rsidRPr="003273FE">
        <w:rPr>
          <w:rFonts w:ascii="Courier New" w:hAnsi="Courier New" w:cs="Courier New"/>
          <w:color w:val="6F008A"/>
          <w:kern w:val="0"/>
          <w:szCs w:val="24"/>
          <w:highlight w:val="white"/>
          <w:lang w:val="en-US" w:eastAsia="uk-UA"/>
        </w:rPr>
        <w:t>NULL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)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continue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zapolnenie(matr2, k, l);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"B:"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fout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"B:"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print(matr2, k, l);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(m == k) </w:t>
      </w: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val="en-US" w:eastAsia="uk-UA"/>
        </w:rPr>
        <w:t>//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**multy = form_matr(n, l); cout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multy = multy_matr(multy, matr1, matr2, n, m, k, l);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lastRenderedPageBreak/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"Результат умножения матрицы А на матрицу В: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fout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"Результат умножения матрицы А на матрицу В: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print(multy, n, l);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6E5093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else</w:t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"\tОшибка! Умножение невозможно.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fout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"\tОшибка! Умножение невозможно.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cout &lt;&lt; endl; fout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fout.close();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else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(operacia == 8) 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"\t\t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Общие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сведенья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"\tПри вводе размерности матрицы NxM Вам нужно вначале ввести"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"количество\nстрок N и нажать Enter, a затем количество столбцев M и нажать Enter."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 Для\nквадратных матриц размерность N вводится аналогично предыдущему пункту."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"Елементы матрицы вводятся построчно аналогично вводу размерности. "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"Если при вводе\nразмерности матрицы вы введете отрицательное число, нуль или "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"какой-либо символ, отличный от числа, то вы получите сообщение об ошибке"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"(если при вводе\nразмерности вы укажите вещестенное число, то программа округлит это число "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"до\nцелого в меньшую сторону). Если при вводе елементов матрицы вы введете\nкакой-либо символ, "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"отличный от числа, вы получите сообщение об ошибке."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"\t\tИнформация о выполнении операций с матрицами"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"\t1.Для нахождения транспонированное матрицы введите данные с учетом\nвышеизложенных инструкций"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"\t2.Для нахождения определителя матрицы введите данные с учетом\nвышеизложенных инструкций. "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"Cтоит заметить, что вычисление определителя\nосуществимо только для квадратных матриц."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"\t3.Для нахождения результата возведения матрицы в квадрат введите\nданные с учетом "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"вышеизложенных инструкций. Cтоит заметить, что вычисление\nопределителя осуществимо только"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"для квадратных матриц."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lastRenderedPageBreak/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"\t4.Для нахождения результата возведения матрицы в cтепень введите\nданные с учетом "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"вышеизложенных инструкций. Cтоит заметить, что вычисление\nопределителя осуществимо только"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"для квадратных матриц и для целого\nнеотрицательного показателя степени."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"\t5.Для нахождения результата произведения матрицы и числа введите\nданные с учетом "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"вышеизложенных инструкций."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"\t6.Для нахождения суммы двух матрицы введите данные с учетом\nвышеизложенных инструкций для "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"двух матриц. Cтоит заметить, что сложение матриц\nосуществимо только для одинаковых матриц."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"\t7.Для нахождения результата произведения двух матрицы введите данные с\nучетом "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"вышеизложенных инструкций для двух матриц. Cтоит заметить, что операция\nпроизведения осуществима "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"только для матриц, у которых количество строк первой\nматрицы равно количеству столбцев"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 второй матрицы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>cout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else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(operacia == 0)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return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0;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else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"Произошла ошибка. Повторите ввод: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>input();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//Функция, которая запрашивает размерность матрицы у пользователя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 xml:space="preserve">//и формирует соответствующую матрицу </w:t>
      </w:r>
    </w:p>
    <w:p w:rsidR="003273FE" w:rsidRPr="006E5093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6E5093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**form_matr_ref(</w:t>
      </w:r>
      <w:r w:rsidRPr="006E5093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&amp;</w:t>
      </w:r>
      <w:r w:rsidRPr="006E5093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6E5093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&amp;</w:t>
      </w:r>
      <w:r w:rsidRPr="006E5093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"Введите количество строк: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= input();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"Введите количество столбцев: 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= input();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(error(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) || error(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))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return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6F008A"/>
          <w:kern w:val="0"/>
          <w:szCs w:val="24"/>
          <w:highlight w:val="white"/>
          <w:lang w:val="en-US" w:eastAsia="uk-UA"/>
        </w:rPr>
        <w:t>NULL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**matr =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new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*[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];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i = 0; i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 i++)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matr[i] =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new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[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];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eastAsia="uk-UA"/>
        </w:rPr>
        <w:t>return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matr;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//Функция формирования матрицы произвольного размера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**form_matr(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**matr =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new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*[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];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lastRenderedPageBreak/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i = 0; i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 i++)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matr[i] =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new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[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];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eastAsia="uk-UA"/>
        </w:rPr>
        <w:t>return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matr;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//Функция формирования квадратной матрицы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**form_matr_sqr(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**matr =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new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*[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];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i = 0; i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 i++)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matr[i] =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new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[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];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return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matr;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val="en-US" w:eastAsia="uk-UA"/>
        </w:rPr>
        <w:t>//</w:t>
      </w: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Функция</w:t>
      </w: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заполенения</w:t>
      </w: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матрицы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void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zapolnenie(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Формируем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матрицу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:"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i = 0; i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 i++)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"Введите элементы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i + 1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 строки:"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j = 0; j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 j++)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[i][j] = input();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//Функция вывода матрицы на экран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void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print(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2B91AF"/>
          <w:kern w:val="0"/>
          <w:szCs w:val="24"/>
          <w:highlight w:val="white"/>
          <w:lang w:val="en-US" w:eastAsia="uk-UA"/>
        </w:rPr>
        <w:t>ofstream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fout(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"Calc.txt"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2B91AF"/>
          <w:kern w:val="0"/>
          <w:szCs w:val="24"/>
          <w:highlight w:val="white"/>
          <w:lang w:val="en-US" w:eastAsia="uk-UA"/>
        </w:rPr>
        <w:t>ios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::app);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i = 0; i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 i++)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j = 0; j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 j++)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cout &lt;&lt; setw(5) &lt;&lt;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[i][j];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fout &lt;&lt; setw(5) &lt;&lt;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[i][j];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cout &lt;&lt; endl; fout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fout.close();</w:t>
      </w:r>
    </w:p>
    <w:p w:rsidR="003273FE" w:rsidRPr="006E5093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}</w:t>
      </w:r>
    </w:p>
    <w:p w:rsidR="003273FE" w:rsidRPr="006E5093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//Функция нахождения результата умножения двух матриц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**multy_chislo(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lastRenderedPageBreak/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x;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"Введите число, на которое нужно умножить матрицу: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x = input(); 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cout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i = 0; i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 i++)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j = 0; j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 j++)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[i][j] =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[i][j] * x;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eastAsia="uk-UA"/>
        </w:rPr>
        <w:t>return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//Функция нахождения произведения двух матриц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**multy_matr(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multy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matr1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matr2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n1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m1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n2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m2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i = 0, j = 0;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a = 0; a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n1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; a++) </w:t>
      </w: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val="en-US" w:eastAsia="uk-UA"/>
        </w:rPr>
        <w:t xml:space="preserve">// </w:t>
      </w: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закрепили</w:t>
      </w: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строку</w:t>
      </w: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val="en-US" w:eastAsia="uk-UA"/>
        </w:rPr>
        <w:t xml:space="preserve"> 1 </w:t>
      </w: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матрицы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>j = 0;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d = 0; d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eastAsia="uk-UA"/>
        </w:rPr>
        <w:t>m2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; d++) </w:t>
      </w: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// закрепили столбец 2 матрицы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sum = 0;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b = 0, c = 0; b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m1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c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n2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; b++, c++) 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// умножаем строку 1 на столбец 2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sum +=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eastAsia="uk-UA"/>
        </w:rPr>
        <w:t>matr1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[a][b] *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eastAsia="uk-UA"/>
        </w:rPr>
        <w:t>matr2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[c][d];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multy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[i][j] = sum;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j++;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>i++;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eastAsia="uk-UA"/>
        </w:rPr>
        <w:t>return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eastAsia="uk-UA"/>
        </w:rPr>
        <w:t>multy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//Функция возведения матрицы в квадрат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**multy_sqr(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**sqr = form_matr_sqr(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i = 0, j = 0;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a = 0; a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 a++)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j = 0;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d = 0; d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 d++)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lastRenderedPageBreak/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sum = 0;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b = 0, c = 0; b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c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 b++, c++)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sum +=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[a][b] *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[c][d];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sqr[i][j] = sum;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j++;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i++;</w:t>
      </w:r>
    </w:p>
    <w:p w:rsidR="003273FE" w:rsidRPr="006E5093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eastAsia="uk-UA"/>
        </w:rPr>
        <w:t>return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sqr;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//Функция нахождения суммы двух матриц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**sum_matr(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sum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matr1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matr2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i = 0; i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 i++)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j = 0; j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 j++)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sum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[i][j] =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matr1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[i][j] +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matr2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[i][j];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eastAsia="uk-UA"/>
        </w:rPr>
        <w:t>return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eastAsia="uk-UA"/>
        </w:rPr>
        <w:t>sum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//Функция нахождения транспонированой матрицы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**transp(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**temp = form_matr(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i = 0; i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  i++)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j = 0; j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 j++)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temp[j][i] =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[i][j];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return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temp;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val="en-US" w:eastAsia="uk-UA"/>
        </w:rPr>
        <w:t>//</w:t>
      </w: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Функция</w:t>
      </w: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вычисления</w:t>
      </w: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определителя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det(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i, j, d, k, n;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**p;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p =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new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*[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];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(i = 0; i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; i++)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p[i] =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new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[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];</w:t>
      </w:r>
    </w:p>
    <w:p w:rsidR="003273FE" w:rsidRPr="006E5093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j</w:t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= 0; 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d</w:t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= 0;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k = 1; </w:t>
      </w: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//(-1) в степени i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 xml:space="preserve">n =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- 1;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lastRenderedPageBreak/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(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 1) 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"\tОпределитель вычислить невозможно!"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== 1)  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d =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[0][0];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return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(d);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== 2)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d =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[0][0] *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[1][1] - (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[1][0] *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[0][1]);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return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(d);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&gt; 2) 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(i = 0; i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; i++) 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get_matr(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p, i, 0,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val="en-US" w:eastAsia="uk-UA"/>
        </w:rPr>
        <w:t>//cout &lt;&lt; matr[i][j]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d = d + k *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[i][0] * det(p, n);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k = -k;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eastAsia="uk-UA"/>
        </w:rPr>
        <w:t>return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(d);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// Получение матрицы без i-й строки и j-го столбца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//Функция используется внутри функции det()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void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get_matr(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**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p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i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j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) 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ki, kj, di, dj;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di = 0;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(ki = 0; ki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- 1; ki++) 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{ </w:t>
      </w: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// проверка индекса строки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(ki ==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eastAsia="uk-UA"/>
        </w:rPr>
        <w:t>i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) di = 1;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dj = 0;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for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(kj = 0; kj &lt;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- 1; kj++) 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{ </w:t>
      </w: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// проверка индекса столбца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eastAsia="uk-UA"/>
        </w:rPr>
        <w:t>if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(kj ==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eastAsia="uk-UA"/>
        </w:rPr>
        <w:t>j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) dj = 1;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p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[ki][kj] = </w:t>
      </w:r>
      <w:r w:rsidRPr="003273FE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matr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[ki + di][kj + dj];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//Функция проверки корректности ввода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input() </w:t>
      </w:r>
    </w:p>
    <w:p w:rsidR="003273FE" w:rsidRPr="006E5093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while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true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) 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val;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>cin &gt;&gt; val;</w:t>
      </w:r>
    </w:p>
    <w:p w:rsidR="003273FE" w:rsidRPr="006E5093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6E5093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(cin.fail()) 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cin.clear();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lastRenderedPageBreak/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  <w:t xml:space="preserve">cin.ignore(32767,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'\n'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"Произошла ошибка. Повторите ввод: 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eastAsia="uk-UA"/>
        </w:rPr>
        <w:t>else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>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cin.ignore(32767,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val="en-US" w:eastAsia="uk-UA"/>
        </w:rPr>
        <w:t>'\n'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return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val;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//Функция вывода ошибки о некорректном вводе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8000"/>
          <w:kern w:val="0"/>
          <w:szCs w:val="24"/>
          <w:highlight w:val="white"/>
          <w:lang w:eastAsia="uk-UA"/>
        </w:rPr>
        <w:t>//размерности матриц</w:t>
      </w:r>
    </w:p>
    <w:p w:rsidR="003273FE" w:rsidRPr="006E5093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6E5093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bool</w:t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error(</w:t>
      </w:r>
      <w:r w:rsidRPr="006E5093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int</w:t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6E5093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>) {</w:t>
      </w:r>
    </w:p>
    <w:p w:rsidR="003273FE" w:rsidRPr="006E5093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</w:pP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6E5093">
        <w:rPr>
          <w:rFonts w:ascii="Courier New" w:hAnsi="Courier New" w:cs="Courier New"/>
          <w:color w:val="0000FF"/>
          <w:kern w:val="0"/>
          <w:szCs w:val="24"/>
          <w:highlight w:val="white"/>
          <w:lang w:val="en-US" w:eastAsia="uk-UA"/>
        </w:rPr>
        <w:t>if</w:t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6E5093">
        <w:rPr>
          <w:rFonts w:ascii="Courier New" w:hAnsi="Courier New" w:cs="Courier New"/>
          <w:color w:val="808080"/>
          <w:kern w:val="0"/>
          <w:szCs w:val="24"/>
          <w:highlight w:val="white"/>
          <w:lang w:val="en-US" w:eastAsia="uk-UA"/>
        </w:rPr>
        <w:t>n</w:t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 xml:space="preserve"> &lt; 1) {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6E5093">
        <w:rPr>
          <w:rFonts w:ascii="Courier New" w:hAnsi="Courier New" w:cs="Courier New"/>
          <w:color w:val="000000"/>
          <w:kern w:val="0"/>
          <w:szCs w:val="24"/>
          <w:highlight w:val="white"/>
          <w:lang w:val="en-US"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cout &lt;&lt; </w:t>
      </w:r>
      <w:r w:rsidRPr="003273FE">
        <w:rPr>
          <w:rFonts w:ascii="Courier New" w:hAnsi="Courier New" w:cs="Courier New"/>
          <w:color w:val="A31515"/>
          <w:kern w:val="0"/>
          <w:szCs w:val="24"/>
          <w:highlight w:val="white"/>
          <w:lang w:eastAsia="uk-UA"/>
        </w:rPr>
        <w:t>"Ошибка ввода! Введена некорректная размерность матрицы!"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&lt;&lt; endl;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eastAsia="uk-UA"/>
        </w:rPr>
        <w:t>return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1;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ab/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eastAsia="uk-UA"/>
        </w:rPr>
        <w:t>else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</w:t>
      </w:r>
      <w:r w:rsidRPr="003273FE">
        <w:rPr>
          <w:rFonts w:ascii="Courier New" w:hAnsi="Courier New" w:cs="Courier New"/>
          <w:color w:val="0000FF"/>
          <w:kern w:val="0"/>
          <w:szCs w:val="24"/>
          <w:highlight w:val="white"/>
          <w:lang w:eastAsia="uk-UA"/>
        </w:rPr>
        <w:t>return</w:t>
      </w: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 xml:space="preserve"> 0;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  <w:r w:rsidRPr="003273FE"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Cs w:val="24"/>
          <w:highlight w:val="white"/>
          <w:lang w:eastAsia="uk-UA"/>
        </w:rPr>
      </w:pPr>
    </w:p>
    <w:p w:rsid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uk-UA"/>
        </w:rPr>
      </w:pPr>
    </w:p>
    <w:p w:rsid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uk-UA"/>
        </w:rPr>
      </w:pPr>
    </w:p>
    <w:p w:rsid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uk-UA"/>
        </w:rPr>
      </w:pPr>
    </w:p>
    <w:p w:rsid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uk-UA"/>
        </w:rPr>
      </w:pPr>
    </w:p>
    <w:p w:rsidR="003273FE" w:rsidRDefault="003273FE" w:rsidP="003273F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eastAsia="uk-UA"/>
        </w:rPr>
      </w:pPr>
    </w:p>
    <w:p w:rsidR="00E854A4" w:rsidRPr="00E854A4" w:rsidRDefault="00E854A4" w:rsidP="00E854A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eastAsia="uk-UA"/>
        </w:rPr>
      </w:pPr>
    </w:p>
    <w:p w:rsidR="00E854A4" w:rsidRPr="006E5093" w:rsidRDefault="006E5093" w:rsidP="006E5093">
      <w:pPr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eastAsia="uk-UA"/>
        </w:rPr>
        <w:br w:type="page"/>
      </w:r>
    </w:p>
    <w:p w:rsidR="006E5093" w:rsidRPr="006E5093" w:rsidRDefault="006E5093" w:rsidP="006E5093">
      <w:pPr>
        <w:pStyle w:val="af2"/>
        <w:numPr>
          <w:ilvl w:val="0"/>
          <w:numId w:val="39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highlight w:val="white"/>
          <w:lang w:eastAsia="uk-UA"/>
        </w:rPr>
      </w:pPr>
      <w:r>
        <w:rPr>
          <w:b/>
          <w:color w:val="000000"/>
          <w:kern w:val="0"/>
          <w:sz w:val="28"/>
          <w:szCs w:val="19"/>
          <w:highlight w:val="white"/>
          <w:lang w:eastAsia="uk-UA"/>
        </w:rPr>
        <w:lastRenderedPageBreak/>
        <w:t>Пользовательская документация (руководство пользователя)</w:t>
      </w:r>
    </w:p>
    <w:p w:rsidR="00E854A4" w:rsidRPr="00255CE0" w:rsidRDefault="001B15CA" w:rsidP="00E854A4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highlight w:val="white"/>
          <w:lang w:eastAsia="uk-UA"/>
        </w:rPr>
      </w:pPr>
      <w:r>
        <w:rPr>
          <w:color w:val="000000"/>
          <w:kern w:val="0"/>
          <w:sz w:val="28"/>
          <w:szCs w:val="19"/>
          <w:highlight w:val="white"/>
          <w:lang w:eastAsia="uk-UA"/>
        </w:rPr>
        <w:t>Руководство пользователя выполнено со</w:t>
      </w:r>
      <w:r w:rsidR="00255CE0">
        <w:rPr>
          <w:color w:val="000000"/>
          <w:kern w:val="0"/>
          <w:sz w:val="28"/>
          <w:szCs w:val="19"/>
          <w:highlight w:val="white"/>
          <w:lang w:eastAsia="uk-UA"/>
        </w:rPr>
        <w:t xml:space="preserve"> ГОСТ 19.505-79</w:t>
      </w:r>
      <w:r>
        <w:rPr>
          <w:color w:val="000000"/>
          <w:kern w:val="0"/>
          <w:sz w:val="28"/>
          <w:szCs w:val="19"/>
          <w:highlight w:val="white"/>
          <w:lang w:eastAsia="uk-UA"/>
        </w:rPr>
        <w:t>, ГОСТ 19.105-77, ГОСТ 19.105-78.</w:t>
      </w:r>
    </w:p>
    <w:p w:rsidR="00E854A4" w:rsidRPr="00255CE0" w:rsidRDefault="006E5093" w:rsidP="006E5093">
      <w:pPr>
        <w:pStyle w:val="af2"/>
        <w:numPr>
          <w:ilvl w:val="0"/>
          <w:numId w:val="48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highlight w:val="white"/>
          <w:lang w:val="en-US" w:eastAsia="uk-UA"/>
        </w:rPr>
      </w:pPr>
      <w:r>
        <w:rPr>
          <w:color w:val="000000"/>
          <w:kern w:val="0"/>
          <w:sz w:val="28"/>
          <w:szCs w:val="19"/>
          <w:highlight w:val="white"/>
          <w:lang w:eastAsia="uk-UA"/>
        </w:rPr>
        <w:t>Назначение программы</w:t>
      </w:r>
    </w:p>
    <w:p w:rsidR="009833AE" w:rsidRDefault="009833AE" w:rsidP="009833AE">
      <w:pPr>
        <w:spacing w:line="360" w:lineRule="auto"/>
        <w:rPr>
          <w:kern w:val="0"/>
          <w:sz w:val="28"/>
          <w:szCs w:val="28"/>
          <w:lang w:val="uk-UA" w:eastAsia="en-US"/>
        </w:rPr>
      </w:pPr>
      <w:r>
        <w:rPr>
          <w:kern w:val="0"/>
          <w:sz w:val="28"/>
          <w:szCs w:val="28"/>
          <w:lang w:val="uk-UA" w:eastAsia="en-US"/>
        </w:rPr>
        <w:t>Функциональное назначение</w:t>
      </w:r>
    </w:p>
    <w:p w:rsidR="00CB3997" w:rsidRDefault="00CB3997" w:rsidP="009833AE">
      <w:pPr>
        <w:spacing w:line="360" w:lineRule="auto"/>
        <w:rPr>
          <w:kern w:val="0"/>
          <w:sz w:val="28"/>
          <w:szCs w:val="28"/>
          <w:lang w:val="uk-UA" w:eastAsia="en-US"/>
        </w:rPr>
      </w:pPr>
      <w:r>
        <w:rPr>
          <w:kern w:val="0"/>
          <w:sz w:val="28"/>
          <w:szCs w:val="28"/>
          <w:lang w:val="uk-UA" w:eastAsia="en-US"/>
        </w:rPr>
        <w:t>Функциональным назначением программы является предоставление пользователю возможности выполнять математические операции с матрицами</w:t>
      </w:r>
      <w:r w:rsidR="009833AE">
        <w:rPr>
          <w:kern w:val="0"/>
          <w:sz w:val="28"/>
          <w:szCs w:val="28"/>
          <w:lang w:val="uk-UA" w:eastAsia="en-US"/>
        </w:rPr>
        <w:t>.</w:t>
      </w:r>
    </w:p>
    <w:p w:rsidR="009833AE" w:rsidRDefault="009833AE" w:rsidP="00255CE0">
      <w:pPr>
        <w:spacing w:line="360" w:lineRule="auto"/>
        <w:rPr>
          <w:kern w:val="0"/>
          <w:sz w:val="28"/>
          <w:szCs w:val="28"/>
          <w:lang w:val="uk-UA" w:eastAsia="en-US"/>
        </w:rPr>
      </w:pPr>
      <w:r>
        <w:rPr>
          <w:kern w:val="0"/>
          <w:sz w:val="28"/>
          <w:szCs w:val="28"/>
          <w:lang w:val="uk-UA" w:eastAsia="en-US"/>
        </w:rPr>
        <w:t>Эксплутационное назначение</w:t>
      </w:r>
    </w:p>
    <w:p w:rsidR="009833AE" w:rsidRDefault="009833AE" w:rsidP="009833AE">
      <w:pPr>
        <w:spacing w:line="360" w:lineRule="auto"/>
        <w:rPr>
          <w:kern w:val="0"/>
          <w:sz w:val="28"/>
          <w:szCs w:val="28"/>
          <w:lang w:val="uk-UA" w:eastAsia="en-US"/>
        </w:rPr>
      </w:pPr>
      <w:r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 xml:space="preserve">предназначена для </w:t>
      </w:r>
      <w:r>
        <w:rPr>
          <w:kern w:val="0"/>
          <w:sz w:val="28"/>
          <w:szCs w:val="28"/>
          <w:lang w:val="uk-UA" w:eastAsia="en-US"/>
        </w:rPr>
        <w:t>студентов</w:t>
      </w:r>
      <w:r w:rsidRPr="00255CE0">
        <w:rPr>
          <w:kern w:val="0"/>
          <w:sz w:val="28"/>
          <w:szCs w:val="28"/>
          <w:lang w:val="uk-UA" w:eastAsia="en-US"/>
        </w:rPr>
        <w:t>, которым нужно призвести действия над матрицами,</w:t>
      </w:r>
      <w:r>
        <w:rPr>
          <w:kern w:val="0"/>
          <w:sz w:val="28"/>
          <w:szCs w:val="28"/>
          <w:lang w:val="uk-UA" w:eastAsia="en-US"/>
        </w:rPr>
        <w:t xml:space="preserve"> а так</w:t>
      </w:r>
      <w:r w:rsidRPr="00255CE0">
        <w:rPr>
          <w:kern w:val="0"/>
          <w:sz w:val="28"/>
          <w:szCs w:val="28"/>
          <w:lang w:val="uk-UA" w:eastAsia="en-US"/>
        </w:rPr>
        <w:t>же программист</w:t>
      </w:r>
      <w:r>
        <w:rPr>
          <w:kern w:val="0"/>
          <w:sz w:val="28"/>
          <w:szCs w:val="28"/>
          <w:lang w:val="uk-UA" w:eastAsia="en-US"/>
        </w:rPr>
        <w:t>ов</w:t>
      </w:r>
      <w:r w:rsidRPr="00255CE0">
        <w:rPr>
          <w:kern w:val="0"/>
          <w:sz w:val="28"/>
          <w:szCs w:val="28"/>
          <w:lang w:val="uk-UA" w:eastAsia="en-US"/>
        </w:rPr>
        <w:t>, математик</w:t>
      </w:r>
      <w:r>
        <w:rPr>
          <w:kern w:val="0"/>
          <w:sz w:val="28"/>
          <w:szCs w:val="28"/>
          <w:lang w:val="uk-UA" w:eastAsia="en-US"/>
        </w:rPr>
        <w:t>ов</w:t>
      </w:r>
      <w:r w:rsidRPr="00255CE0">
        <w:rPr>
          <w:kern w:val="0"/>
          <w:sz w:val="28"/>
          <w:szCs w:val="28"/>
          <w:lang w:val="uk-UA" w:eastAsia="en-US"/>
        </w:rPr>
        <w:t>, физик</w:t>
      </w:r>
      <w:r>
        <w:rPr>
          <w:kern w:val="0"/>
          <w:sz w:val="28"/>
          <w:szCs w:val="28"/>
          <w:lang w:val="uk-UA" w:eastAsia="en-US"/>
        </w:rPr>
        <w:t>ов</w:t>
      </w:r>
      <w:r w:rsidRPr="00255CE0">
        <w:rPr>
          <w:kern w:val="0"/>
          <w:sz w:val="28"/>
          <w:szCs w:val="28"/>
          <w:lang w:val="uk-UA" w:eastAsia="en-US"/>
        </w:rPr>
        <w:t xml:space="preserve"> для сокращения времени расчетов и рационализации времени работы.</w:t>
      </w:r>
      <w:r w:rsidRPr="00255CE0">
        <w:rPr>
          <w:kern w:val="0"/>
          <w:szCs w:val="28"/>
          <w:lang w:val="uk-UA" w:eastAsia="en-US"/>
        </w:rPr>
        <w:t xml:space="preserve"> </w:t>
      </w:r>
      <w:r>
        <w:rPr>
          <w:kern w:val="0"/>
          <w:sz w:val="28"/>
          <w:szCs w:val="28"/>
          <w:lang w:val="uk-UA" w:eastAsia="en-US"/>
        </w:rPr>
        <w:t>Чтобы использовать программ, пользователь должен быть знаком с понятием матрицы и действиями, которые можно выполнить с ними.</w:t>
      </w:r>
    </w:p>
    <w:p w:rsidR="009833AE" w:rsidRDefault="009833AE" w:rsidP="009833AE">
      <w:pPr>
        <w:spacing w:line="360" w:lineRule="auto"/>
        <w:rPr>
          <w:kern w:val="0"/>
          <w:sz w:val="28"/>
          <w:szCs w:val="28"/>
          <w:lang w:val="uk-UA" w:eastAsia="en-US"/>
        </w:rPr>
      </w:pPr>
      <w:r>
        <w:rPr>
          <w:kern w:val="0"/>
          <w:sz w:val="28"/>
          <w:szCs w:val="28"/>
          <w:lang w:val="uk-UA" w:eastAsia="en-US"/>
        </w:rPr>
        <w:t>Состав функций</w:t>
      </w:r>
    </w:p>
    <w:p w:rsidR="009833AE" w:rsidRDefault="009833AE" w:rsidP="009833AE">
      <w:pPr>
        <w:pStyle w:val="af2"/>
        <w:numPr>
          <w:ilvl w:val="0"/>
          <w:numId w:val="49"/>
        </w:numPr>
        <w:spacing w:line="360" w:lineRule="auto"/>
        <w:rPr>
          <w:kern w:val="0"/>
          <w:sz w:val="28"/>
          <w:szCs w:val="28"/>
          <w:lang w:val="uk-UA" w:eastAsia="en-US"/>
        </w:rPr>
      </w:pPr>
      <w:r>
        <w:rPr>
          <w:kern w:val="0"/>
          <w:sz w:val="28"/>
          <w:szCs w:val="28"/>
          <w:lang w:val="uk-UA" w:eastAsia="en-US"/>
        </w:rPr>
        <w:t>Ввод исходных данных</w:t>
      </w:r>
    </w:p>
    <w:p w:rsidR="009833AE" w:rsidRDefault="009833AE" w:rsidP="009833AE">
      <w:pPr>
        <w:pStyle w:val="af2"/>
        <w:numPr>
          <w:ilvl w:val="0"/>
          <w:numId w:val="49"/>
        </w:numPr>
        <w:spacing w:line="360" w:lineRule="auto"/>
        <w:rPr>
          <w:kern w:val="0"/>
          <w:sz w:val="28"/>
          <w:szCs w:val="28"/>
          <w:lang w:val="uk-UA" w:eastAsia="en-US"/>
        </w:rPr>
      </w:pPr>
      <w:r>
        <w:rPr>
          <w:kern w:val="0"/>
          <w:sz w:val="28"/>
          <w:szCs w:val="28"/>
          <w:lang w:val="uk-UA" w:eastAsia="en-US"/>
        </w:rPr>
        <w:t>Вывод обработанных данных</w:t>
      </w:r>
    </w:p>
    <w:p w:rsidR="009833AE" w:rsidRDefault="009833AE" w:rsidP="009833AE">
      <w:pPr>
        <w:pStyle w:val="af2"/>
        <w:numPr>
          <w:ilvl w:val="0"/>
          <w:numId w:val="49"/>
        </w:numPr>
        <w:spacing w:line="360" w:lineRule="auto"/>
        <w:rPr>
          <w:kern w:val="0"/>
          <w:sz w:val="28"/>
          <w:szCs w:val="28"/>
          <w:lang w:val="uk-UA" w:eastAsia="en-US"/>
        </w:rPr>
      </w:pPr>
      <w:r>
        <w:rPr>
          <w:kern w:val="0"/>
          <w:sz w:val="28"/>
          <w:szCs w:val="28"/>
          <w:lang w:val="uk-UA" w:eastAsia="en-US"/>
        </w:rPr>
        <w:t>Сохранение обработанных данных в текстовый файл</w:t>
      </w:r>
    </w:p>
    <w:p w:rsidR="009833AE" w:rsidRPr="009833AE" w:rsidRDefault="009833AE" w:rsidP="009833AE">
      <w:pPr>
        <w:spacing w:line="360" w:lineRule="auto"/>
        <w:rPr>
          <w:kern w:val="0"/>
          <w:sz w:val="28"/>
          <w:szCs w:val="28"/>
          <w:lang w:val="uk-UA" w:eastAsia="en-US"/>
        </w:rPr>
      </w:pPr>
    </w:p>
    <w:p w:rsidR="00255CE0" w:rsidRDefault="00255CE0" w:rsidP="00255CE0">
      <w:pPr>
        <w:pStyle w:val="af2"/>
        <w:numPr>
          <w:ilvl w:val="0"/>
          <w:numId w:val="48"/>
        </w:numPr>
        <w:spacing w:line="360" w:lineRule="auto"/>
        <w:rPr>
          <w:kern w:val="0"/>
          <w:sz w:val="28"/>
          <w:szCs w:val="28"/>
          <w:lang w:val="uk-UA" w:eastAsia="en-US"/>
        </w:rPr>
      </w:pPr>
      <w:r>
        <w:rPr>
          <w:kern w:val="0"/>
          <w:sz w:val="28"/>
          <w:szCs w:val="28"/>
          <w:lang w:val="uk-UA" w:eastAsia="en-US"/>
        </w:rPr>
        <w:t>Условия выполненям программы</w:t>
      </w:r>
    </w:p>
    <w:p w:rsidR="00255CE0" w:rsidRPr="00CB3997" w:rsidRDefault="00CB3997" w:rsidP="00CB3997">
      <w:pPr>
        <w:spacing w:line="360" w:lineRule="auto"/>
        <w:rPr>
          <w:kern w:val="0"/>
          <w:sz w:val="28"/>
          <w:szCs w:val="28"/>
          <w:lang w:val="uk-UA" w:eastAsia="en-US"/>
        </w:rPr>
      </w:pPr>
      <w:r>
        <w:rPr>
          <w:kern w:val="0"/>
          <w:sz w:val="28"/>
          <w:szCs w:val="28"/>
          <w:lang w:val="uk-UA" w:eastAsia="en-US"/>
        </w:rPr>
        <w:t xml:space="preserve">Из-за простоты программного продукта, для его выполнения подойдет любой компьютер из тех, что были выпущены за последние 20 лет. 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Данный программный продукт подходит для всех операционных систем.</w:t>
      </w:r>
    </w:p>
    <w:p w:rsidR="00E854A4" w:rsidRPr="006E5093" w:rsidRDefault="00E854A4" w:rsidP="00E854A4">
      <w:pPr>
        <w:ind w:firstLine="0"/>
        <w:jc w:val="left"/>
        <w:rPr>
          <w:color w:val="0000FF"/>
          <w:kern w:val="0"/>
          <w:sz w:val="28"/>
          <w:szCs w:val="19"/>
          <w:highlight w:val="white"/>
          <w:lang w:eastAsia="uk-UA"/>
        </w:rPr>
      </w:pPr>
      <w:r w:rsidRPr="006E5093">
        <w:rPr>
          <w:color w:val="0000FF"/>
          <w:kern w:val="0"/>
          <w:sz w:val="28"/>
          <w:szCs w:val="19"/>
          <w:highlight w:val="white"/>
          <w:lang w:eastAsia="uk-UA"/>
        </w:rPr>
        <w:br w:type="page"/>
      </w:r>
    </w:p>
    <w:p w:rsidR="00255CE0" w:rsidRPr="00255CE0" w:rsidRDefault="00255CE0" w:rsidP="00255CE0">
      <w:pPr>
        <w:pStyle w:val="af2"/>
        <w:numPr>
          <w:ilvl w:val="0"/>
          <w:numId w:val="48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highlight w:val="white"/>
          <w:lang w:eastAsia="uk-UA"/>
        </w:rPr>
      </w:pPr>
      <w:r>
        <w:rPr>
          <w:color w:val="000000"/>
          <w:kern w:val="0"/>
          <w:sz w:val="28"/>
          <w:szCs w:val="19"/>
          <w:highlight w:val="white"/>
          <w:lang w:eastAsia="uk-UA"/>
        </w:rPr>
        <w:lastRenderedPageBreak/>
        <w:t>Выполнение программы</w:t>
      </w:r>
    </w:p>
    <w:p w:rsidR="00DB2EAE" w:rsidRDefault="00AE73F8" w:rsidP="00DB2EA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  <w:r>
        <w:rPr>
          <w:color w:val="000000"/>
          <w:kern w:val="0"/>
          <w:sz w:val="28"/>
          <w:szCs w:val="19"/>
          <w:highlight w:val="white"/>
          <w:lang w:eastAsia="uk-UA"/>
        </w:rPr>
        <w:tab/>
        <w:t xml:space="preserve">Чтобы начать использовать программный продукт, требуется открыть файл </w:t>
      </w:r>
      <w:r w:rsidRPr="00AE73F8">
        <w:rPr>
          <w:color w:val="000000"/>
          <w:kern w:val="0"/>
          <w:sz w:val="28"/>
          <w:szCs w:val="19"/>
          <w:lang w:eastAsia="uk-UA"/>
        </w:rPr>
        <w:t>Calculator.</w:t>
      </w:r>
      <w:r>
        <w:rPr>
          <w:color w:val="000000"/>
          <w:kern w:val="0"/>
          <w:sz w:val="28"/>
          <w:szCs w:val="19"/>
          <w:lang w:val="en-US" w:eastAsia="uk-UA"/>
        </w:rPr>
        <w:t>exe</w:t>
      </w:r>
      <w:r w:rsidR="00427F11">
        <w:rPr>
          <w:color w:val="000000"/>
          <w:kern w:val="0"/>
          <w:sz w:val="28"/>
          <w:szCs w:val="19"/>
          <w:lang w:eastAsia="uk-UA"/>
        </w:rPr>
        <w:t xml:space="preserve"> и изучить меню программы.</w:t>
      </w:r>
    </w:p>
    <w:p w:rsidR="00E0557C" w:rsidRDefault="00E0557C" w:rsidP="00DB2EA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E0557C" w:rsidRDefault="001540A9" w:rsidP="00E0557C">
      <w:pPr>
        <w:autoSpaceDE w:val="0"/>
        <w:autoSpaceDN w:val="0"/>
        <w:adjustRightInd w:val="0"/>
        <w:ind w:firstLine="0"/>
        <w:rPr>
          <w:color w:val="000000"/>
          <w:kern w:val="0"/>
          <w:sz w:val="28"/>
          <w:szCs w:val="19"/>
          <w:lang w:eastAsia="uk-UA"/>
        </w:rPr>
      </w:pPr>
      <w:r>
        <w:rPr>
          <w:noProof/>
        </w:rPr>
        <w:drawing>
          <wp:inline distT="0" distB="0" distL="0" distR="0" wp14:anchorId="6589A9E7" wp14:editId="21EF301C">
            <wp:extent cx="6029325" cy="1981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7C" w:rsidRDefault="00E0557C" w:rsidP="00DB2EA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E0557C" w:rsidRPr="00446080" w:rsidRDefault="00C35037" w:rsidP="00446080">
      <w:pPr>
        <w:pStyle w:val="af2"/>
        <w:numPr>
          <w:ilvl w:val="0"/>
          <w:numId w:val="40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lang w:eastAsia="uk-UA"/>
        </w:rPr>
      </w:pPr>
      <w:r>
        <w:rPr>
          <w:color w:val="000000"/>
          <w:kern w:val="0"/>
          <w:sz w:val="28"/>
          <w:szCs w:val="19"/>
          <w:lang w:eastAsia="uk-UA"/>
        </w:rPr>
        <w:t>Если В</w:t>
      </w:r>
      <w:r w:rsidR="00DB2EAE">
        <w:rPr>
          <w:color w:val="000000"/>
          <w:kern w:val="0"/>
          <w:sz w:val="28"/>
          <w:szCs w:val="19"/>
          <w:lang w:eastAsia="uk-UA"/>
        </w:rPr>
        <w:t xml:space="preserve">ам нужно найти транспонированную матрицу, то нажмите на клавиатуре цифру 1, а затем </w:t>
      </w:r>
      <w:r w:rsidR="00DB2EAE">
        <w:rPr>
          <w:color w:val="000000"/>
          <w:kern w:val="0"/>
          <w:sz w:val="28"/>
          <w:szCs w:val="19"/>
          <w:lang w:val="en-US" w:eastAsia="uk-UA"/>
        </w:rPr>
        <w:t>Enter</w:t>
      </w:r>
      <w:r w:rsidR="00DB2EAE" w:rsidRPr="00DB2EAE">
        <w:rPr>
          <w:color w:val="000000"/>
          <w:kern w:val="0"/>
          <w:sz w:val="28"/>
          <w:szCs w:val="19"/>
          <w:lang w:eastAsia="uk-UA"/>
        </w:rPr>
        <w:t xml:space="preserve">. </w:t>
      </w:r>
      <w:r w:rsidR="00DB2EAE">
        <w:rPr>
          <w:color w:val="000000"/>
          <w:kern w:val="0"/>
          <w:sz w:val="28"/>
          <w:szCs w:val="19"/>
          <w:lang w:eastAsia="uk-UA"/>
        </w:rPr>
        <w:t>Далее Вам будет предложенно ввести количество строк и столбцев матрицы, а затем элементы построчно. Ввод данных происходит точно таким же образом, как и при взаимодействии с меню.</w:t>
      </w:r>
      <w:r>
        <w:rPr>
          <w:color w:val="000000"/>
          <w:kern w:val="0"/>
          <w:sz w:val="28"/>
          <w:szCs w:val="19"/>
          <w:lang w:eastAsia="uk-UA"/>
        </w:rPr>
        <w:t xml:space="preserve"> Если в результате ввода вы введете какое-либо значение, отлично от числа, то вы получите сообщение об ошибке, и вам нужно будет повторить ввод.</w:t>
      </w:r>
      <w:r w:rsidR="00117773">
        <w:rPr>
          <w:color w:val="000000"/>
          <w:kern w:val="0"/>
          <w:sz w:val="28"/>
          <w:szCs w:val="19"/>
          <w:lang w:eastAsia="uk-UA"/>
        </w:rPr>
        <w:t xml:space="preserve"> Также если при вводе размерности матрицы вы укажите число, меньше еденицы, то вы получите сообщение об ошибке</w:t>
      </w:r>
      <w:r w:rsidR="00C92C44">
        <w:rPr>
          <w:color w:val="000000"/>
          <w:kern w:val="0"/>
          <w:sz w:val="28"/>
          <w:szCs w:val="19"/>
          <w:lang w:eastAsia="uk-UA"/>
        </w:rPr>
        <w:t>, и программа вернется в главное меню</w:t>
      </w:r>
      <w:r w:rsidR="00117773">
        <w:rPr>
          <w:color w:val="000000"/>
          <w:kern w:val="0"/>
          <w:sz w:val="28"/>
          <w:szCs w:val="19"/>
          <w:lang w:eastAsia="uk-UA"/>
        </w:rPr>
        <w:t xml:space="preserve"> (если при вводе размерности вы укажите вещестенное число, то программа округлит это число до целого в меньшую сторону).</w:t>
      </w:r>
      <w:r>
        <w:rPr>
          <w:color w:val="000000"/>
          <w:kern w:val="0"/>
          <w:sz w:val="28"/>
          <w:szCs w:val="19"/>
          <w:lang w:eastAsia="uk-UA"/>
        </w:rPr>
        <w:t xml:space="preserve"> </w:t>
      </w:r>
      <w:r w:rsidR="00C92C44">
        <w:rPr>
          <w:color w:val="000000"/>
          <w:kern w:val="0"/>
          <w:sz w:val="28"/>
          <w:szCs w:val="19"/>
          <w:lang w:eastAsia="uk-UA"/>
        </w:rPr>
        <w:t>В</w:t>
      </w:r>
      <w:r>
        <w:rPr>
          <w:color w:val="000000"/>
          <w:kern w:val="0"/>
          <w:sz w:val="28"/>
          <w:szCs w:val="19"/>
          <w:lang w:eastAsia="uk-UA"/>
        </w:rPr>
        <w:t xml:space="preserve"> конечном итоге вы увидите изначальную матрицу и транспонированную матрицу.</w:t>
      </w:r>
    </w:p>
    <w:p w:rsidR="00E0557C" w:rsidRDefault="00E0557C" w:rsidP="00E0557C">
      <w:pPr>
        <w:pStyle w:val="af2"/>
        <w:autoSpaceDE w:val="0"/>
        <w:autoSpaceDN w:val="0"/>
        <w:adjustRightInd w:val="0"/>
        <w:ind w:firstLine="0"/>
        <w:rPr>
          <w:color w:val="000000"/>
          <w:kern w:val="0"/>
          <w:sz w:val="28"/>
          <w:szCs w:val="19"/>
          <w:lang w:eastAsia="uk-UA"/>
        </w:rPr>
      </w:pPr>
      <w:r>
        <w:rPr>
          <w:noProof/>
        </w:rPr>
        <w:drawing>
          <wp:inline distT="0" distB="0" distL="0" distR="0" wp14:anchorId="1C227E5B" wp14:editId="5AC6BEA9">
            <wp:extent cx="4476750" cy="2924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7C" w:rsidRDefault="00E0557C" w:rsidP="00E0557C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E11236" w:rsidRDefault="00E11236" w:rsidP="00E0557C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  <w:bookmarkStart w:id="0" w:name="_GoBack"/>
      <w:bookmarkEnd w:id="0"/>
    </w:p>
    <w:p w:rsidR="00C35037" w:rsidRDefault="00C35037" w:rsidP="00C35037">
      <w:pPr>
        <w:pStyle w:val="af2"/>
        <w:numPr>
          <w:ilvl w:val="0"/>
          <w:numId w:val="40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lang w:eastAsia="uk-UA"/>
        </w:rPr>
      </w:pPr>
      <w:r>
        <w:rPr>
          <w:color w:val="000000"/>
          <w:kern w:val="0"/>
          <w:sz w:val="28"/>
          <w:szCs w:val="19"/>
          <w:lang w:eastAsia="uk-UA"/>
        </w:rPr>
        <w:lastRenderedPageBreak/>
        <w:t xml:space="preserve">Если Вам нужно найти определитель матрицы, то нажмите на клавиатуре цифру 2, а затем </w:t>
      </w:r>
      <w:r>
        <w:rPr>
          <w:color w:val="000000"/>
          <w:kern w:val="0"/>
          <w:sz w:val="28"/>
          <w:szCs w:val="19"/>
          <w:lang w:val="en-US" w:eastAsia="uk-UA"/>
        </w:rPr>
        <w:t>Enter</w:t>
      </w:r>
      <w:r w:rsidRPr="00DB2EAE">
        <w:rPr>
          <w:color w:val="000000"/>
          <w:kern w:val="0"/>
          <w:sz w:val="28"/>
          <w:szCs w:val="19"/>
          <w:lang w:eastAsia="uk-UA"/>
        </w:rPr>
        <w:t>.</w:t>
      </w:r>
      <w:r>
        <w:rPr>
          <w:color w:val="000000"/>
          <w:kern w:val="0"/>
          <w:sz w:val="28"/>
          <w:szCs w:val="19"/>
          <w:lang w:eastAsia="uk-UA"/>
        </w:rPr>
        <w:t xml:space="preserve"> Далее вам будет предложенно ввести размерность матрицы (стоит заметить, что вычисление определителя осуществимо только для квадратных матриц). </w:t>
      </w:r>
      <w:r w:rsidR="00A404C3">
        <w:rPr>
          <w:color w:val="000000"/>
          <w:kern w:val="0"/>
          <w:sz w:val="28"/>
          <w:szCs w:val="19"/>
          <w:lang w:eastAsia="uk-UA"/>
        </w:rPr>
        <w:t>Ввод исходных данных происходит аналогично первому пункту.</w:t>
      </w:r>
      <w:r w:rsidRPr="00C35037">
        <w:rPr>
          <w:color w:val="000000"/>
          <w:kern w:val="0"/>
          <w:sz w:val="28"/>
          <w:szCs w:val="19"/>
          <w:lang w:eastAsia="uk-UA"/>
        </w:rPr>
        <w:t xml:space="preserve"> </w:t>
      </w:r>
      <w:r>
        <w:rPr>
          <w:color w:val="000000"/>
          <w:kern w:val="0"/>
          <w:sz w:val="28"/>
          <w:szCs w:val="19"/>
          <w:lang w:eastAsia="uk-UA"/>
        </w:rPr>
        <w:t>Если в результате ввода вы введете какое-либо значение, отлично</w:t>
      </w:r>
      <w:r w:rsidR="00117773">
        <w:rPr>
          <w:color w:val="000000"/>
          <w:kern w:val="0"/>
          <w:sz w:val="28"/>
          <w:szCs w:val="19"/>
          <w:lang w:eastAsia="uk-UA"/>
        </w:rPr>
        <w:t>е</w:t>
      </w:r>
      <w:r>
        <w:rPr>
          <w:color w:val="000000"/>
          <w:kern w:val="0"/>
          <w:sz w:val="28"/>
          <w:szCs w:val="19"/>
          <w:lang w:eastAsia="uk-UA"/>
        </w:rPr>
        <w:t xml:space="preserve"> от числа, то вы получите сообщение об ошибке, и вам нужно будет повторить ввод. Также если при вводе размерности матрицы вы укажите число, меньше еденицы, то вы получите сообщение об ошибке</w:t>
      </w:r>
      <w:r w:rsidR="00C92C44">
        <w:rPr>
          <w:color w:val="000000"/>
          <w:kern w:val="0"/>
          <w:sz w:val="28"/>
          <w:szCs w:val="19"/>
          <w:lang w:eastAsia="uk-UA"/>
        </w:rPr>
        <w:t xml:space="preserve">, и программа вернется в главное меню </w:t>
      </w:r>
      <w:r w:rsidR="000F60F2">
        <w:rPr>
          <w:color w:val="000000"/>
          <w:kern w:val="0"/>
          <w:sz w:val="28"/>
          <w:szCs w:val="19"/>
          <w:lang w:eastAsia="uk-UA"/>
        </w:rPr>
        <w:t>(если при вводе размерности вы укажите вещестенное число, то программа округлит это число до целого в меньшую сторону)</w:t>
      </w:r>
      <w:r>
        <w:rPr>
          <w:color w:val="000000"/>
          <w:kern w:val="0"/>
          <w:sz w:val="28"/>
          <w:szCs w:val="19"/>
          <w:lang w:eastAsia="uk-UA"/>
        </w:rPr>
        <w:t>. В конечном итоге вы увидите изначальную матрицу и ее определитель.</w:t>
      </w:r>
    </w:p>
    <w:p w:rsidR="00E0557C" w:rsidRDefault="00E0557C" w:rsidP="00E0557C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E0557C" w:rsidRDefault="00E0557C" w:rsidP="00E0557C">
      <w:pPr>
        <w:pStyle w:val="af2"/>
        <w:autoSpaceDE w:val="0"/>
        <w:autoSpaceDN w:val="0"/>
        <w:adjustRightInd w:val="0"/>
        <w:ind w:firstLine="0"/>
        <w:rPr>
          <w:color w:val="000000"/>
          <w:kern w:val="0"/>
          <w:sz w:val="28"/>
          <w:szCs w:val="19"/>
          <w:lang w:eastAsia="uk-UA"/>
        </w:rPr>
      </w:pPr>
      <w:r>
        <w:rPr>
          <w:noProof/>
        </w:rPr>
        <w:drawing>
          <wp:inline distT="0" distB="0" distL="0" distR="0" wp14:anchorId="1EEAFB68" wp14:editId="2FCD38F5">
            <wp:extent cx="4171950" cy="232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7C" w:rsidRDefault="00E0557C" w:rsidP="00E0557C">
      <w:pPr>
        <w:pStyle w:val="af2"/>
        <w:autoSpaceDE w:val="0"/>
        <w:autoSpaceDN w:val="0"/>
        <w:adjustRightInd w:val="0"/>
        <w:ind w:firstLine="0"/>
        <w:rPr>
          <w:color w:val="000000"/>
          <w:kern w:val="0"/>
          <w:sz w:val="28"/>
          <w:szCs w:val="19"/>
          <w:lang w:eastAsia="uk-UA"/>
        </w:rPr>
      </w:pPr>
    </w:p>
    <w:p w:rsidR="00E05ADA" w:rsidRDefault="008F1241" w:rsidP="00E05ADA">
      <w:pPr>
        <w:pStyle w:val="af2"/>
        <w:numPr>
          <w:ilvl w:val="0"/>
          <w:numId w:val="40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lang w:eastAsia="uk-UA"/>
        </w:rPr>
      </w:pPr>
      <w:r>
        <w:rPr>
          <w:color w:val="000000"/>
          <w:kern w:val="0"/>
          <w:sz w:val="28"/>
          <w:szCs w:val="19"/>
          <w:lang w:eastAsia="uk-UA"/>
        </w:rPr>
        <w:t xml:space="preserve">Если Вам нужно </w:t>
      </w:r>
      <w:r w:rsidR="006C76BC">
        <w:rPr>
          <w:color w:val="000000"/>
          <w:kern w:val="0"/>
          <w:sz w:val="28"/>
          <w:szCs w:val="19"/>
          <w:lang w:eastAsia="uk-UA"/>
        </w:rPr>
        <w:t>возвести матрицу в квадрат</w:t>
      </w:r>
      <w:r>
        <w:rPr>
          <w:color w:val="000000"/>
          <w:kern w:val="0"/>
          <w:sz w:val="28"/>
          <w:szCs w:val="19"/>
          <w:lang w:eastAsia="uk-UA"/>
        </w:rPr>
        <w:t xml:space="preserve">, то нажмите на клавиатуре цифру </w:t>
      </w:r>
      <w:r w:rsidR="006C76BC">
        <w:rPr>
          <w:color w:val="000000"/>
          <w:kern w:val="0"/>
          <w:sz w:val="28"/>
          <w:szCs w:val="19"/>
          <w:lang w:eastAsia="uk-UA"/>
        </w:rPr>
        <w:t>3</w:t>
      </w:r>
      <w:r>
        <w:rPr>
          <w:color w:val="000000"/>
          <w:kern w:val="0"/>
          <w:sz w:val="28"/>
          <w:szCs w:val="19"/>
          <w:lang w:eastAsia="uk-UA"/>
        </w:rPr>
        <w:t xml:space="preserve">, а затем </w:t>
      </w:r>
      <w:r>
        <w:rPr>
          <w:color w:val="000000"/>
          <w:kern w:val="0"/>
          <w:sz w:val="28"/>
          <w:szCs w:val="19"/>
          <w:lang w:val="en-US" w:eastAsia="uk-UA"/>
        </w:rPr>
        <w:t>Enter</w:t>
      </w:r>
      <w:r w:rsidRPr="00DB2EAE">
        <w:rPr>
          <w:color w:val="000000"/>
          <w:kern w:val="0"/>
          <w:sz w:val="28"/>
          <w:szCs w:val="19"/>
          <w:lang w:eastAsia="uk-UA"/>
        </w:rPr>
        <w:t>.</w:t>
      </w:r>
      <w:r>
        <w:rPr>
          <w:color w:val="000000"/>
          <w:kern w:val="0"/>
          <w:sz w:val="28"/>
          <w:szCs w:val="19"/>
          <w:lang w:eastAsia="uk-UA"/>
        </w:rPr>
        <w:t xml:space="preserve"> Далее вам будет предложенно ввести размерность матрицы (стоит замет</w:t>
      </w:r>
      <w:r w:rsidR="006C76BC">
        <w:rPr>
          <w:color w:val="000000"/>
          <w:kern w:val="0"/>
          <w:sz w:val="28"/>
          <w:szCs w:val="19"/>
          <w:lang w:eastAsia="uk-UA"/>
        </w:rPr>
        <w:t>ить, что возведение матрицы в квадрат</w:t>
      </w:r>
      <w:r>
        <w:rPr>
          <w:color w:val="000000"/>
          <w:kern w:val="0"/>
          <w:sz w:val="28"/>
          <w:szCs w:val="19"/>
          <w:lang w:eastAsia="uk-UA"/>
        </w:rPr>
        <w:t xml:space="preserve"> осуществимо только для квадратных матриц).</w:t>
      </w:r>
      <w:r w:rsidR="006C76BC">
        <w:rPr>
          <w:color w:val="000000"/>
          <w:kern w:val="0"/>
          <w:sz w:val="28"/>
          <w:szCs w:val="19"/>
          <w:lang w:eastAsia="uk-UA"/>
        </w:rPr>
        <w:t xml:space="preserve"> </w:t>
      </w:r>
      <w:r w:rsidR="00A404C3">
        <w:rPr>
          <w:color w:val="000000"/>
          <w:kern w:val="0"/>
          <w:sz w:val="28"/>
          <w:szCs w:val="19"/>
          <w:lang w:eastAsia="uk-UA"/>
        </w:rPr>
        <w:t>Ввод исходных данных происходит аналогично первому пункту.</w:t>
      </w:r>
      <w:r w:rsidR="006C76BC" w:rsidRPr="00C35037">
        <w:rPr>
          <w:color w:val="000000"/>
          <w:kern w:val="0"/>
          <w:sz w:val="28"/>
          <w:szCs w:val="19"/>
          <w:lang w:eastAsia="uk-UA"/>
        </w:rPr>
        <w:t xml:space="preserve"> </w:t>
      </w:r>
      <w:r w:rsidR="006C76BC">
        <w:rPr>
          <w:color w:val="000000"/>
          <w:kern w:val="0"/>
          <w:sz w:val="28"/>
          <w:szCs w:val="19"/>
          <w:lang w:eastAsia="uk-UA"/>
        </w:rPr>
        <w:t>Если в результате ввода вы введете какое-либо значение, отлично</w:t>
      </w:r>
      <w:r w:rsidR="00117773">
        <w:rPr>
          <w:color w:val="000000"/>
          <w:kern w:val="0"/>
          <w:sz w:val="28"/>
          <w:szCs w:val="19"/>
          <w:lang w:eastAsia="uk-UA"/>
        </w:rPr>
        <w:t>е</w:t>
      </w:r>
      <w:r w:rsidR="006C76BC">
        <w:rPr>
          <w:color w:val="000000"/>
          <w:kern w:val="0"/>
          <w:sz w:val="28"/>
          <w:szCs w:val="19"/>
          <w:lang w:eastAsia="uk-UA"/>
        </w:rPr>
        <w:t xml:space="preserve"> от числа, то вы получите сообщение об ошибке, и вам нужно будет повторить ввод.</w:t>
      </w:r>
      <w:r w:rsidR="00E05ADA">
        <w:rPr>
          <w:color w:val="000000"/>
          <w:kern w:val="0"/>
          <w:sz w:val="28"/>
          <w:szCs w:val="19"/>
          <w:lang w:eastAsia="uk-UA"/>
        </w:rPr>
        <w:t xml:space="preserve"> Также если при вводе размерности матрицы вы укажите число, меньше еденицы, то вы получите сообщение об ошибке</w:t>
      </w:r>
      <w:r w:rsidR="00C92C44">
        <w:rPr>
          <w:color w:val="000000"/>
          <w:kern w:val="0"/>
          <w:sz w:val="28"/>
          <w:szCs w:val="19"/>
          <w:lang w:eastAsia="uk-UA"/>
        </w:rPr>
        <w:t>, и программа вернется в главное меню</w:t>
      </w:r>
      <w:r w:rsidR="00117773">
        <w:rPr>
          <w:color w:val="000000"/>
          <w:kern w:val="0"/>
          <w:sz w:val="28"/>
          <w:szCs w:val="19"/>
          <w:lang w:eastAsia="uk-UA"/>
        </w:rPr>
        <w:t xml:space="preserve"> (если при вводе размерности вы укажите вещестенное число, то программа округлит это число до целого в меньшую сторону)</w:t>
      </w:r>
      <w:r w:rsidR="00E05ADA">
        <w:rPr>
          <w:color w:val="000000"/>
          <w:kern w:val="0"/>
          <w:sz w:val="28"/>
          <w:szCs w:val="19"/>
          <w:lang w:eastAsia="uk-UA"/>
        </w:rPr>
        <w:t>. В конечном итоге вы увидите изначальную матрицу и изначальную матрицу, возведенную в квадрат.</w:t>
      </w:r>
    </w:p>
    <w:p w:rsidR="00E0557C" w:rsidRDefault="00E0557C" w:rsidP="00E0557C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E0557C" w:rsidRDefault="00E0557C" w:rsidP="00E0557C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  <w:r>
        <w:rPr>
          <w:noProof/>
        </w:rPr>
        <w:lastRenderedPageBreak/>
        <w:drawing>
          <wp:inline distT="0" distB="0" distL="0" distR="0" wp14:anchorId="61009323" wp14:editId="63397C84">
            <wp:extent cx="4171950" cy="259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7C" w:rsidRDefault="00E0557C" w:rsidP="00E0557C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251EF1" w:rsidRDefault="00251EF1" w:rsidP="00251EF1">
      <w:pPr>
        <w:pStyle w:val="af2"/>
        <w:numPr>
          <w:ilvl w:val="0"/>
          <w:numId w:val="40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lang w:eastAsia="uk-UA"/>
        </w:rPr>
      </w:pPr>
      <w:r>
        <w:rPr>
          <w:color w:val="000000"/>
          <w:kern w:val="0"/>
          <w:sz w:val="28"/>
          <w:szCs w:val="19"/>
          <w:lang w:eastAsia="uk-UA"/>
        </w:rPr>
        <w:t xml:space="preserve">Если Вам нужно возвести матрицу в степень, то нажмите на клавиатуре цифру 4, а затем </w:t>
      </w:r>
      <w:r>
        <w:rPr>
          <w:color w:val="000000"/>
          <w:kern w:val="0"/>
          <w:sz w:val="28"/>
          <w:szCs w:val="19"/>
          <w:lang w:val="en-US" w:eastAsia="uk-UA"/>
        </w:rPr>
        <w:t>Enter</w:t>
      </w:r>
      <w:r w:rsidRPr="00DB2EAE">
        <w:rPr>
          <w:color w:val="000000"/>
          <w:kern w:val="0"/>
          <w:sz w:val="28"/>
          <w:szCs w:val="19"/>
          <w:lang w:eastAsia="uk-UA"/>
        </w:rPr>
        <w:t>.</w:t>
      </w:r>
      <w:r>
        <w:rPr>
          <w:color w:val="000000"/>
          <w:kern w:val="0"/>
          <w:sz w:val="28"/>
          <w:szCs w:val="19"/>
          <w:lang w:eastAsia="uk-UA"/>
        </w:rPr>
        <w:t xml:space="preserve"> Далее вам будет предложенно ввести размерность матрицы и искомую степень (стоит заметить, что возведение матрицы в степент осуществимо только для квадратных матриц и для целого неотрицательного показателя степени). </w:t>
      </w:r>
      <w:r w:rsidR="00D8207C">
        <w:rPr>
          <w:color w:val="000000"/>
          <w:kern w:val="0"/>
          <w:sz w:val="28"/>
          <w:szCs w:val="19"/>
          <w:lang w:eastAsia="uk-UA"/>
        </w:rPr>
        <w:t xml:space="preserve">Ввод исходных данных происходит аналогично первому пункту. </w:t>
      </w:r>
      <w:r>
        <w:rPr>
          <w:color w:val="000000"/>
          <w:kern w:val="0"/>
          <w:sz w:val="28"/>
          <w:szCs w:val="19"/>
          <w:lang w:eastAsia="uk-UA"/>
        </w:rPr>
        <w:t>Если в результате ввода вы введете какое-либо значение, отлично</w:t>
      </w:r>
      <w:r w:rsidR="000F60F2">
        <w:rPr>
          <w:color w:val="000000"/>
          <w:kern w:val="0"/>
          <w:sz w:val="28"/>
          <w:szCs w:val="19"/>
          <w:lang w:eastAsia="uk-UA"/>
        </w:rPr>
        <w:t>е</w:t>
      </w:r>
      <w:r>
        <w:rPr>
          <w:color w:val="000000"/>
          <w:kern w:val="0"/>
          <w:sz w:val="28"/>
          <w:szCs w:val="19"/>
          <w:lang w:eastAsia="uk-UA"/>
        </w:rPr>
        <w:t xml:space="preserve"> от числа, то вы получите сообщение об ошибке, и вам нужно будет повторить ввод. Также если при вводе размерности матрицы или искомой степени вы укажите число, меньше еденицы, то вы получите сообщение об ошибке</w:t>
      </w:r>
      <w:r w:rsidR="00C92C44">
        <w:rPr>
          <w:color w:val="000000"/>
          <w:kern w:val="0"/>
          <w:sz w:val="28"/>
          <w:szCs w:val="19"/>
          <w:lang w:eastAsia="uk-UA"/>
        </w:rPr>
        <w:t>, и программа вернется в главное меню</w:t>
      </w:r>
      <w:r w:rsidR="000F60F2">
        <w:rPr>
          <w:color w:val="000000"/>
          <w:kern w:val="0"/>
          <w:sz w:val="28"/>
          <w:szCs w:val="19"/>
          <w:lang w:eastAsia="uk-UA"/>
        </w:rPr>
        <w:t xml:space="preserve"> (если при вводе размерности вы укажите вещестенное число, то программа округлит это число до целого в меньшую сторону)</w:t>
      </w:r>
      <w:r>
        <w:rPr>
          <w:color w:val="000000"/>
          <w:kern w:val="0"/>
          <w:sz w:val="28"/>
          <w:szCs w:val="19"/>
          <w:lang w:eastAsia="uk-UA"/>
        </w:rPr>
        <w:t>. В конечном итоге вы увидите изначальную матрицу и изначальную матрицу, возведенную в искомую степень.</w:t>
      </w:r>
    </w:p>
    <w:p w:rsidR="00E0557C" w:rsidRDefault="00E0557C" w:rsidP="00E0557C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E0557C" w:rsidRDefault="001540A9" w:rsidP="001540A9">
      <w:pPr>
        <w:pStyle w:val="af2"/>
        <w:autoSpaceDE w:val="0"/>
        <w:autoSpaceDN w:val="0"/>
        <w:adjustRightInd w:val="0"/>
        <w:ind w:firstLine="0"/>
        <w:rPr>
          <w:color w:val="000000"/>
          <w:kern w:val="0"/>
          <w:sz w:val="28"/>
          <w:szCs w:val="19"/>
          <w:lang w:eastAsia="uk-UA"/>
        </w:rPr>
      </w:pPr>
      <w:r>
        <w:rPr>
          <w:noProof/>
        </w:rPr>
        <w:drawing>
          <wp:inline distT="0" distB="0" distL="0" distR="0" wp14:anchorId="2799F2FD" wp14:editId="7ED6F659">
            <wp:extent cx="4600575" cy="2847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F9" w:rsidRDefault="00EB3CF9" w:rsidP="00EB3CF9">
      <w:pPr>
        <w:pStyle w:val="af2"/>
        <w:numPr>
          <w:ilvl w:val="0"/>
          <w:numId w:val="40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lang w:eastAsia="uk-UA"/>
        </w:rPr>
      </w:pPr>
      <w:r>
        <w:rPr>
          <w:color w:val="000000"/>
          <w:kern w:val="0"/>
          <w:sz w:val="28"/>
          <w:szCs w:val="19"/>
          <w:lang w:eastAsia="uk-UA"/>
        </w:rPr>
        <w:lastRenderedPageBreak/>
        <w:t xml:space="preserve">Если Вам нужно умножить матрицу на число, то нажмите на клавиатуре цифру 5, а затем </w:t>
      </w:r>
      <w:r>
        <w:rPr>
          <w:color w:val="000000"/>
          <w:kern w:val="0"/>
          <w:sz w:val="28"/>
          <w:szCs w:val="19"/>
          <w:lang w:val="en-US" w:eastAsia="uk-UA"/>
        </w:rPr>
        <w:t>Enter</w:t>
      </w:r>
      <w:r w:rsidRPr="00DB2EAE">
        <w:rPr>
          <w:color w:val="000000"/>
          <w:kern w:val="0"/>
          <w:sz w:val="28"/>
          <w:szCs w:val="19"/>
          <w:lang w:eastAsia="uk-UA"/>
        </w:rPr>
        <w:t>.</w:t>
      </w:r>
      <w:r>
        <w:rPr>
          <w:color w:val="000000"/>
          <w:kern w:val="0"/>
          <w:sz w:val="28"/>
          <w:szCs w:val="19"/>
          <w:lang w:eastAsia="uk-UA"/>
        </w:rPr>
        <w:t xml:space="preserve"> Далее вам будет предложенно ввести размерность матрицы. </w:t>
      </w:r>
      <w:r w:rsidR="00A6303D">
        <w:rPr>
          <w:color w:val="000000"/>
          <w:kern w:val="0"/>
          <w:sz w:val="28"/>
          <w:szCs w:val="19"/>
          <w:lang w:eastAsia="uk-UA"/>
        </w:rPr>
        <w:t xml:space="preserve">Ввод исходных данных происходит аналогично первому пункту. </w:t>
      </w:r>
      <w:r>
        <w:rPr>
          <w:color w:val="000000"/>
          <w:kern w:val="0"/>
          <w:sz w:val="28"/>
          <w:szCs w:val="19"/>
          <w:lang w:eastAsia="uk-UA"/>
        </w:rPr>
        <w:t>Если в результате ввода вы введете какое-либо значение, отлично</w:t>
      </w:r>
      <w:r w:rsidR="000F60F2">
        <w:rPr>
          <w:color w:val="000000"/>
          <w:kern w:val="0"/>
          <w:sz w:val="28"/>
          <w:szCs w:val="19"/>
          <w:lang w:eastAsia="uk-UA"/>
        </w:rPr>
        <w:t>е</w:t>
      </w:r>
      <w:r>
        <w:rPr>
          <w:color w:val="000000"/>
          <w:kern w:val="0"/>
          <w:sz w:val="28"/>
          <w:szCs w:val="19"/>
          <w:lang w:eastAsia="uk-UA"/>
        </w:rPr>
        <w:t xml:space="preserve"> от числа, то вы получите сообщение об ошибке, и вам нужно будет повторить ввод. Также если при вводе размерности матрицы вы укажите число, меньше еденицы, то вы получите сообщение об ошибке</w:t>
      </w:r>
      <w:r w:rsidR="00C92C44">
        <w:rPr>
          <w:color w:val="000000"/>
          <w:kern w:val="0"/>
          <w:sz w:val="28"/>
          <w:szCs w:val="19"/>
          <w:lang w:eastAsia="uk-UA"/>
        </w:rPr>
        <w:t>, и программа вернется в главное меню</w:t>
      </w:r>
      <w:r w:rsidR="000F60F2">
        <w:rPr>
          <w:color w:val="000000"/>
          <w:kern w:val="0"/>
          <w:sz w:val="28"/>
          <w:szCs w:val="19"/>
          <w:lang w:eastAsia="uk-UA"/>
        </w:rPr>
        <w:t xml:space="preserve"> (если при вводе размерности вы укажите вещестенное число, то программа округлит это число до целого в меньшую сторону)</w:t>
      </w:r>
      <w:r>
        <w:rPr>
          <w:color w:val="000000"/>
          <w:kern w:val="0"/>
          <w:sz w:val="28"/>
          <w:szCs w:val="19"/>
          <w:lang w:eastAsia="uk-UA"/>
        </w:rPr>
        <w:t>. В конечном итоге вы увидите изначальную матрицу и произведение изначальной матрицы и числа.</w:t>
      </w:r>
    </w:p>
    <w:p w:rsidR="00E0557C" w:rsidRDefault="00E0557C" w:rsidP="00E0557C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E0557C" w:rsidRDefault="001540A9" w:rsidP="001540A9">
      <w:pPr>
        <w:pStyle w:val="af2"/>
        <w:autoSpaceDE w:val="0"/>
        <w:autoSpaceDN w:val="0"/>
        <w:adjustRightInd w:val="0"/>
        <w:ind w:firstLine="0"/>
        <w:rPr>
          <w:color w:val="000000"/>
          <w:kern w:val="0"/>
          <w:sz w:val="28"/>
          <w:szCs w:val="19"/>
          <w:lang w:eastAsia="uk-UA"/>
        </w:rPr>
      </w:pPr>
      <w:r>
        <w:rPr>
          <w:noProof/>
        </w:rPr>
        <w:drawing>
          <wp:inline distT="0" distB="0" distL="0" distR="0" wp14:anchorId="2092885F" wp14:editId="7398850E">
            <wp:extent cx="4391025" cy="3209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A9" w:rsidRDefault="001540A9" w:rsidP="00E0557C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EB3CF9" w:rsidRDefault="00EB3CF9" w:rsidP="00EB3CF9">
      <w:pPr>
        <w:pStyle w:val="af2"/>
        <w:numPr>
          <w:ilvl w:val="0"/>
          <w:numId w:val="40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lang w:eastAsia="uk-UA"/>
        </w:rPr>
      </w:pPr>
      <w:r>
        <w:rPr>
          <w:color w:val="000000"/>
          <w:kern w:val="0"/>
          <w:sz w:val="28"/>
          <w:szCs w:val="19"/>
          <w:lang w:eastAsia="uk-UA"/>
        </w:rPr>
        <w:t xml:space="preserve">Если Вам нужно найти сумму двух матриц, то нажмите на клавиатуре цифру 6, а затем </w:t>
      </w:r>
      <w:r>
        <w:rPr>
          <w:color w:val="000000"/>
          <w:kern w:val="0"/>
          <w:sz w:val="28"/>
          <w:szCs w:val="19"/>
          <w:lang w:val="en-US" w:eastAsia="uk-UA"/>
        </w:rPr>
        <w:t>Enter</w:t>
      </w:r>
      <w:r w:rsidRPr="00DB2EAE">
        <w:rPr>
          <w:color w:val="000000"/>
          <w:kern w:val="0"/>
          <w:sz w:val="28"/>
          <w:szCs w:val="19"/>
          <w:lang w:eastAsia="uk-UA"/>
        </w:rPr>
        <w:t>.</w:t>
      </w:r>
      <w:r>
        <w:rPr>
          <w:color w:val="000000"/>
          <w:kern w:val="0"/>
          <w:sz w:val="28"/>
          <w:szCs w:val="19"/>
          <w:lang w:eastAsia="uk-UA"/>
        </w:rPr>
        <w:t xml:space="preserve"> Далее вам будет предложенно ввести размерность </w:t>
      </w:r>
      <w:r w:rsidR="00A6303D">
        <w:rPr>
          <w:color w:val="000000"/>
          <w:kern w:val="0"/>
          <w:sz w:val="28"/>
          <w:szCs w:val="19"/>
          <w:lang w:eastAsia="uk-UA"/>
        </w:rPr>
        <w:t xml:space="preserve">первой </w:t>
      </w:r>
      <w:r>
        <w:rPr>
          <w:color w:val="000000"/>
          <w:kern w:val="0"/>
          <w:sz w:val="28"/>
          <w:szCs w:val="19"/>
          <w:lang w:eastAsia="uk-UA"/>
        </w:rPr>
        <w:t>матрицы</w:t>
      </w:r>
      <w:r w:rsidR="00A6303D">
        <w:rPr>
          <w:color w:val="000000"/>
          <w:kern w:val="0"/>
          <w:sz w:val="28"/>
          <w:szCs w:val="19"/>
          <w:lang w:eastAsia="uk-UA"/>
        </w:rPr>
        <w:t xml:space="preserve"> и ее элементы, а затем размерность второй матрицы и ее елементы</w:t>
      </w:r>
      <w:r>
        <w:rPr>
          <w:color w:val="000000"/>
          <w:kern w:val="0"/>
          <w:sz w:val="28"/>
          <w:szCs w:val="19"/>
          <w:lang w:eastAsia="uk-UA"/>
        </w:rPr>
        <w:t xml:space="preserve"> (стоит заметить,</w:t>
      </w:r>
      <w:r w:rsidR="000B3CD4">
        <w:rPr>
          <w:color w:val="000000"/>
          <w:kern w:val="0"/>
          <w:sz w:val="28"/>
          <w:szCs w:val="19"/>
          <w:lang w:eastAsia="uk-UA"/>
        </w:rPr>
        <w:t xml:space="preserve"> что</w:t>
      </w:r>
      <w:r>
        <w:rPr>
          <w:color w:val="000000"/>
          <w:kern w:val="0"/>
          <w:sz w:val="28"/>
          <w:szCs w:val="19"/>
          <w:lang w:eastAsia="uk-UA"/>
        </w:rPr>
        <w:t xml:space="preserve"> </w:t>
      </w:r>
      <w:r w:rsidR="00A6303D">
        <w:rPr>
          <w:color w:val="000000"/>
          <w:kern w:val="0"/>
          <w:sz w:val="28"/>
          <w:szCs w:val="19"/>
          <w:lang w:eastAsia="uk-UA"/>
        </w:rPr>
        <w:t>сложение матриц осуществимо только для одинаковых матриц</w:t>
      </w:r>
      <w:r>
        <w:rPr>
          <w:color w:val="000000"/>
          <w:kern w:val="0"/>
          <w:sz w:val="28"/>
          <w:szCs w:val="19"/>
          <w:lang w:eastAsia="uk-UA"/>
        </w:rPr>
        <w:t xml:space="preserve">). </w:t>
      </w:r>
      <w:r w:rsidR="00A6303D">
        <w:rPr>
          <w:color w:val="000000"/>
          <w:kern w:val="0"/>
          <w:sz w:val="28"/>
          <w:szCs w:val="19"/>
          <w:lang w:eastAsia="uk-UA"/>
        </w:rPr>
        <w:t>Ввод исходных данных происходит аналогично первому пункту</w:t>
      </w:r>
      <w:r>
        <w:rPr>
          <w:color w:val="000000"/>
          <w:kern w:val="0"/>
          <w:sz w:val="28"/>
          <w:szCs w:val="19"/>
          <w:lang w:eastAsia="uk-UA"/>
        </w:rPr>
        <w:t>.</w:t>
      </w:r>
      <w:r w:rsidRPr="00C35037">
        <w:rPr>
          <w:color w:val="000000"/>
          <w:kern w:val="0"/>
          <w:sz w:val="28"/>
          <w:szCs w:val="19"/>
          <w:lang w:eastAsia="uk-UA"/>
        </w:rPr>
        <w:t xml:space="preserve"> </w:t>
      </w:r>
      <w:r>
        <w:rPr>
          <w:color w:val="000000"/>
          <w:kern w:val="0"/>
          <w:sz w:val="28"/>
          <w:szCs w:val="19"/>
          <w:lang w:eastAsia="uk-UA"/>
        </w:rPr>
        <w:t>Если в результате ввода вы введете какое-либо значение, отлично</w:t>
      </w:r>
      <w:r w:rsidR="000F60F2">
        <w:rPr>
          <w:color w:val="000000"/>
          <w:kern w:val="0"/>
          <w:sz w:val="28"/>
          <w:szCs w:val="19"/>
          <w:lang w:eastAsia="uk-UA"/>
        </w:rPr>
        <w:t>е</w:t>
      </w:r>
      <w:r>
        <w:rPr>
          <w:color w:val="000000"/>
          <w:kern w:val="0"/>
          <w:sz w:val="28"/>
          <w:szCs w:val="19"/>
          <w:lang w:eastAsia="uk-UA"/>
        </w:rPr>
        <w:t xml:space="preserve"> от числа, то вы получите сообщение об ошибке, и вам нужно будет повторить ввод. Также если при вводе размерности матрицы вы укажите число, меньше еденицы, то вы получите сообщение об ошибке</w:t>
      </w:r>
      <w:r w:rsidR="00C92C44">
        <w:rPr>
          <w:color w:val="000000"/>
          <w:kern w:val="0"/>
          <w:sz w:val="28"/>
          <w:szCs w:val="19"/>
          <w:lang w:eastAsia="uk-UA"/>
        </w:rPr>
        <w:t>,</w:t>
      </w:r>
      <w:r w:rsidR="000F60F2">
        <w:rPr>
          <w:color w:val="000000"/>
          <w:kern w:val="0"/>
          <w:sz w:val="28"/>
          <w:szCs w:val="19"/>
          <w:lang w:eastAsia="uk-UA"/>
        </w:rPr>
        <w:t xml:space="preserve"> и программа вернется в главное меню (если при вводе размерности вы укажите вещестенное число, то программа округлит это число до целого в меньшую сторону)</w:t>
      </w:r>
      <w:r>
        <w:rPr>
          <w:color w:val="000000"/>
          <w:kern w:val="0"/>
          <w:sz w:val="28"/>
          <w:szCs w:val="19"/>
          <w:lang w:eastAsia="uk-UA"/>
        </w:rPr>
        <w:t xml:space="preserve">. В конечном итоге вы увидите </w:t>
      </w:r>
      <w:r w:rsidR="0067090D">
        <w:rPr>
          <w:color w:val="000000"/>
          <w:kern w:val="0"/>
          <w:sz w:val="28"/>
          <w:szCs w:val="19"/>
          <w:lang w:eastAsia="uk-UA"/>
        </w:rPr>
        <w:t>результат сложения двух матриц</w:t>
      </w:r>
      <w:r>
        <w:rPr>
          <w:color w:val="000000"/>
          <w:kern w:val="0"/>
          <w:sz w:val="28"/>
          <w:szCs w:val="19"/>
          <w:lang w:eastAsia="uk-UA"/>
        </w:rPr>
        <w:t>.</w:t>
      </w:r>
    </w:p>
    <w:p w:rsidR="00E0557C" w:rsidRDefault="00E0557C" w:rsidP="00E0557C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E0557C" w:rsidRDefault="001540A9" w:rsidP="001540A9">
      <w:pPr>
        <w:pStyle w:val="af2"/>
        <w:autoSpaceDE w:val="0"/>
        <w:autoSpaceDN w:val="0"/>
        <w:adjustRightInd w:val="0"/>
        <w:ind w:firstLine="0"/>
        <w:rPr>
          <w:color w:val="000000"/>
          <w:kern w:val="0"/>
          <w:sz w:val="28"/>
          <w:szCs w:val="19"/>
          <w:lang w:eastAsia="uk-UA"/>
        </w:rPr>
      </w:pPr>
      <w:r>
        <w:rPr>
          <w:noProof/>
        </w:rPr>
        <w:lastRenderedPageBreak/>
        <w:drawing>
          <wp:inline distT="0" distB="0" distL="0" distR="0" wp14:anchorId="2F64417C" wp14:editId="6F32F7F5">
            <wp:extent cx="4848225" cy="4905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A9" w:rsidRDefault="001540A9" w:rsidP="001540A9">
      <w:pPr>
        <w:pStyle w:val="af2"/>
        <w:autoSpaceDE w:val="0"/>
        <w:autoSpaceDN w:val="0"/>
        <w:adjustRightInd w:val="0"/>
        <w:ind w:firstLine="0"/>
        <w:rPr>
          <w:color w:val="000000"/>
          <w:kern w:val="0"/>
          <w:sz w:val="28"/>
          <w:szCs w:val="19"/>
          <w:lang w:eastAsia="uk-UA"/>
        </w:rPr>
      </w:pPr>
    </w:p>
    <w:p w:rsidR="00484296" w:rsidRDefault="00484296" w:rsidP="00484296">
      <w:pPr>
        <w:pStyle w:val="af2"/>
        <w:numPr>
          <w:ilvl w:val="0"/>
          <w:numId w:val="40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lang w:eastAsia="uk-UA"/>
        </w:rPr>
      </w:pPr>
      <w:r>
        <w:rPr>
          <w:color w:val="000000"/>
          <w:kern w:val="0"/>
          <w:sz w:val="28"/>
          <w:szCs w:val="19"/>
          <w:lang w:eastAsia="uk-UA"/>
        </w:rPr>
        <w:t xml:space="preserve">Если Вам нужно найти произведение двух матриц, то нажмите на клавиатуре цифру 7, а затем </w:t>
      </w:r>
      <w:r>
        <w:rPr>
          <w:color w:val="000000"/>
          <w:kern w:val="0"/>
          <w:sz w:val="28"/>
          <w:szCs w:val="19"/>
          <w:lang w:val="en-US" w:eastAsia="uk-UA"/>
        </w:rPr>
        <w:t>Enter</w:t>
      </w:r>
      <w:r w:rsidRPr="00DB2EAE">
        <w:rPr>
          <w:color w:val="000000"/>
          <w:kern w:val="0"/>
          <w:sz w:val="28"/>
          <w:szCs w:val="19"/>
          <w:lang w:eastAsia="uk-UA"/>
        </w:rPr>
        <w:t>.</w:t>
      </w:r>
      <w:r>
        <w:rPr>
          <w:color w:val="000000"/>
          <w:kern w:val="0"/>
          <w:sz w:val="28"/>
          <w:szCs w:val="19"/>
          <w:lang w:eastAsia="uk-UA"/>
        </w:rPr>
        <w:t xml:space="preserve"> Далее вам будет предложенно ввести размерность первой матрицы и ее элементы, а затем размерность второй матрицы и ее елементы (стоит заметить, </w:t>
      </w:r>
      <w:r w:rsidR="000B3CD4">
        <w:rPr>
          <w:color w:val="000000"/>
          <w:kern w:val="0"/>
          <w:sz w:val="28"/>
          <w:szCs w:val="19"/>
          <w:lang w:eastAsia="uk-UA"/>
        </w:rPr>
        <w:t>что умножение</w:t>
      </w:r>
      <w:r>
        <w:rPr>
          <w:color w:val="000000"/>
          <w:kern w:val="0"/>
          <w:sz w:val="28"/>
          <w:szCs w:val="19"/>
          <w:lang w:eastAsia="uk-UA"/>
        </w:rPr>
        <w:t xml:space="preserve"> матриц осуществимо только матриц</w:t>
      </w:r>
      <w:r w:rsidR="000B3CD4">
        <w:rPr>
          <w:color w:val="000000"/>
          <w:kern w:val="0"/>
          <w:sz w:val="28"/>
          <w:szCs w:val="19"/>
          <w:lang w:eastAsia="uk-UA"/>
        </w:rPr>
        <w:t>,</w:t>
      </w:r>
      <w:r w:rsidR="000B3CD4" w:rsidRPr="000B3CD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eastAsia="uk-UA"/>
        </w:rPr>
        <w:t xml:space="preserve"> </w:t>
      </w:r>
      <w:r w:rsidR="000B3CD4" w:rsidRPr="000B3CD4">
        <w:rPr>
          <w:kern w:val="0"/>
          <w:sz w:val="28"/>
          <w:szCs w:val="19"/>
          <w:highlight w:val="white"/>
          <w:lang w:eastAsia="uk-UA"/>
        </w:rPr>
        <w:t xml:space="preserve">у которых количество </w:t>
      </w:r>
      <w:r w:rsidR="00F140A3">
        <w:rPr>
          <w:kern w:val="0"/>
          <w:sz w:val="28"/>
          <w:szCs w:val="19"/>
          <w:highlight w:val="white"/>
          <w:lang w:eastAsia="uk-UA"/>
        </w:rPr>
        <w:t>столбцев</w:t>
      </w:r>
      <w:r w:rsidR="000B3CD4" w:rsidRPr="000B3CD4">
        <w:rPr>
          <w:kern w:val="0"/>
          <w:sz w:val="28"/>
          <w:szCs w:val="19"/>
          <w:highlight w:val="white"/>
          <w:lang w:eastAsia="uk-UA"/>
        </w:rPr>
        <w:t xml:space="preserve"> матрицы А равно количеству ст</w:t>
      </w:r>
      <w:r w:rsidR="00F140A3">
        <w:rPr>
          <w:kern w:val="0"/>
          <w:sz w:val="28"/>
          <w:szCs w:val="19"/>
          <w:highlight w:val="white"/>
          <w:lang w:eastAsia="uk-UA"/>
        </w:rPr>
        <w:t>рок</w:t>
      </w:r>
      <w:r w:rsidR="000B3CD4" w:rsidRPr="000B3CD4">
        <w:rPr>
          <w:kern w:val="0"/>
          <w:sz w:val="28"/>
          <w:szCs w:val="19"/>
          <w:highlight w:val="white"/>
          <w:lang w:eastAsia="uk-UA"/>
        </w:rPr>
        <w:t xml:space="preserve"> матрицы В</w:t>
      </w:r>
      <w:r>
        <w:rPr>
          <w:color w:val="000000"/>
          <w:kern w:val="0"/>
          <w:sz w:val="28"/>
          <w:szCs w:val="19"/>
          <w:lang w:eastAsia="uk-UA"/>
        </w:rPr>
        <w:t>). Ввод исходных данных происходит аналогично первому пункту.</w:t>
      </w:r>
      <w:r w:rsidRPr="00C35037">
        <w:rPr>
          <w:color w:val="000000"/>
          <w:kern w:val="0"/>
          <w:sz w:val="28"/>
          <w:szCs w:val="19"/>
          <w:lang w:eastAsia="uk-UA"/>
        </w:rPr>
        <w:t xml:space="preserve"> </w:t>
      </w:r>
      <w:r>
        <w:rPr>
          <w:color w:val="000000"/>
          <w:kern w:val="0"/>
          <w:sz w:val="28"/>
          <w:szCs w:val="19"/>
          <w:lang w:eastAsia="uk-UA"/>
        </w:rPr>
        <w:t>Если в результате ввода вы введете какое-либо значение, отлично</w:t>
      </w:r>
      <w:r w:rsidR="000F60F2">
        <w:rPr>
          <w:color w:val="000000"/>
          <w:kern w:val="0"/>
          <w:sz w:val="28"/>
          <w:szCs w:val="19"/>
          <w:lang w:eastAsia="uk-UA"/>
        </w:rPr>
        <w:t xml:space="preserve">е </w:t>
      </w:r>
      <w:r>
        <w:rPr>
          <w:color w:val="000000"/>
          <w:kern w:val="0"/>
          <w:sz w:val="28"/>
          <w:szCs w:val="19"/>
          <w:lang w:eastAsia="uk-UA"/>
        </w:rPr>
        <w:t>от числа, то вы получите сообщение об ошибке, и вам нужно будет повторить ввод</w:t>
      </w:r>
      <w:r w:rsidR="009C47C3">
        <w:rPr>
          <w:color w:val="000000"/>
          <w:kern w:val="0"/>
          <w:sz w:val="28"/>
          <w:szCs w:val="19"/>
          <w:lang w:eastAsia="uk-UA"/>
        </w:rPr>
        <w:t xml:space="preserve">. </w:t>
      </w:r>
      <w:r>
        <w:rPr>
          <w:color w:val="000000"/>
          <w:kern w:val="0"/>
          <w:sz w:val="28"/>
          <w:szCs w:val="19"/>
          <w:lang w:eastAsia="uk-UA"/>
        </w:rPr>
        <w:t xml:space="preserve">Также если при вводе размерности матрицы вы укажите число, меньше еденицы, </w:t>
      </w:r>
      <w:r w:rsidR="000B3CD4">
        <w:rPr>
          <w:color w:val="000000"/>
          <w:kern w:val="0"/>
          <w:sz w:val="28"/>
          <w:szCs w:val="19"/>
          <w:lang w:eastAsia="uk-UA"/>
        </w:rPr>
        <w:t xml:space="preserve">или введете недопустимую размерность для умножения матриц, </w:t>
      </w:r>
      <w:r>
        <w:rPr>
          <w:color w:val="000000"/>
          <w:kern w:val="0"/>
          <w:sz w:val="28"/>
          <w:szCs w:val="19"/>
          <w:lang w:eastAsia="uk-UA"/>
        </w:rPr>
        <w:t>то вы получите сообщение об ошибке</w:t>
      </w:r>
      <w:r w:rsidR="000F60F2">
        <w:rPr>
          <w:color w:val="000000"/>
          <w:kern w:val="0"/>
          <w:sz w:val="28"/>
          <w:szCs w:val="19"/>
          <w:lang w:eastAsia="uk-UA"/>
        </w:rPr>
        <w:t>, и программа вернется в главное меню</w:t>
      </w:r>
      <w:r w:rsidR="009C47C3">
        <w:rPr>
          <w:color w:val="000000"/>
          <w:kern w:val="0"/>
          <w:sz w:val="28"/>
          <w:szCs w:val="19"/>
          <w:lang w:eastAsia="uk-UA"/>
        </w:rPr>
        <w:t xml:space="preserve"> (если при вводе размерности вы укажите вещестенное число, то программа округлит это число до целого в меньшую сторону)</w:t>
      </w:r>
      <w:r>
        <w:rPr>
          <w:color w:val="000000"/>
          <w:kern w:val="0"/>
          <w:sz w:val="28"/>
          <w:szCs w:val="19"/>
          <w:lang w:eastAsia="uk-UA"/>
        </w:rPr>
        <w:t xml:space="preserve">. В конечном итоге вы увидите результат </w:t>
      </w:r>
      <w:r w:rsidR="000B3CD4">
        <w:rPr>
          <w:color w:val="000000"/>
          <w:kern w:val="0"/>
          <w:sz w:val="28"/>
          <w:szCs w:val="19"/>
          <w:lang w:eastAsia="uk-UA"/>
        </w:rPr>
        <w:t>произведения двух матриц</w:t>
      </w:r>
      <w:r>
        <w:rPr>
          <w:color w:val="000000"/>
          <w:kern w:val="0"/>
          <w:sz w:val="28"/>
          <w:szCs w:val="19"/>
          <w:lang w:eastAsia="uk-UA"/>
        </w:rPr>
        <w:t>.</w:t>
      </w:r>
    </w:p>
    <w:p w:rsidR="00E0557C" w:rsidRDefault="00E0557C" w:rsidP="00E0557C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446080" w:rsidRDefault="001540A9" w:rsidP="00446080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  <w:r>
        <w:rPr>
          <w:noProof/>
        </w:rPr>
        <w:lastRenderedPageBreak/>
        <w:drawing>
          <wp:inline distT="0" distB="0" distL="0" distR="0" wp14:anchorId="2BEA3ECB" wp14:editId="346DF336">
            <wp:extent cx="5534025" cy="5086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80" w:rsidRDefault="00446080" w:rsidP="00446080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846772" w:rsidRDefault="00446080" w:rsidP="00402A1C">
      <w:pPr>
        <w:pStyle w:val="af2"/>
        <w:numPr>
          <w:ilvl w:val="0"/>
          <w:numId w:val="40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lang w:eastAsia="uk-UA"/>
        </w:rPr>
      </w:pPr>
      <w:r w:rsidRPr="00846772">
        <w:rPr>
          <w:color w:val="000000"/>
          <w:kern w:val="0"/>
          <w:sz w:val="28"/>
          <w:szCs w:val="19"/>
          <w:lang w:eastAsia="uk-UA"/>
        </w:rPr>
        <w:t xml:space="preserve">Если Вам нужно прочесть краткое руководство пользователя, </w:t>
      </w:r>
      <w:r w:rsidR="00846772">
        <w:rPr>
          <w:color w:val="000000"/>
          <w:kern w:val="0"/>
          <w:sz w:val="28"/>
          <w:szCs w:val="19"/>
          <w:lang w:eastAsia="uk-UA"/>
        </w:rPr>
        <w:t>то нажмите на клавиатуре цифру 8, а затем</w:t>
      </w:r>
      <w:r w:rsidR="00846772" w:rsidRPr="004808B5">
        <w:rPr>
          <w:color w:val="000000"/>
          <w:kern w:val="0"/>
          <w:sz w:val="28"/>
          <w:szCs w:val="19"/>
          <w:lang w:eastAsia="uk-UA"/>
        </w:rPr>
        <w:t xml:space="preserve"> </w:t>
      </w:r>
      <w:r w:rsidR="00846772">
        <w:rPr>
          <w:color w:val="000000"/>
          <w:kern w:val="0"/>
          <w:sz w:val="28"/>
          <w:szCs w:val="19"/>
          <w:lang w:val="en-US" w:eastAsia="uk-UA"/>
        </w:rPr>
        <w:t>Enter</w:t>
      </w:r>
      <w:r w:rsidR="00846772">
        <w:rPr>
          <w:color w:val="000000"/>
          <w:kern w:val="0"/>
          <w:sz w:val="28"/>
          <w:szCs w:val="19"/>
          <w:lang w:eastAsia="uk-UA"/>
        </w:rPr>
        <w:t>.</w:t>
      </w:r>
    </w:p>
    <w:p w:rsidR="00846772" w:rsidRDefault="00147B06" w:rsidP="003273FE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  <w:r>
        <w:rPr>
          <w:noProof/>
        </w:rPr>
        <w:lastRenderedPageBreak/>
        <w:drawing>
          <wp:inline distT="0" distB="0" distL="0" distR="0" wp14:anchorId="17EC4B36" wp14:editId="1A45349C">
            <wp:extent cx="5443671" cy="457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092" cy="457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72" w:rsidRPr="00846772" w:rsidRDefault="00846772" w:rsidP="00846772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2750E7" w:rsidRDefault="004808B5" w:rsidP="00EC418E">
      <w:pPr>
        <w:pStyle w:val="af2"/>
        <w:numPr>
          <w:ilvl w:val="0"/>
          <w:numId w:val="40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lang w:eastAsia="uk-UA"/>
        </w:rPr>
      </w:pPr>
      <w:r>
        <w:rPr>
          <w:color w:val="000000"/>
          <w:kern w:val="0"/>
          <w:sz w:val="28"/>
          <w:szCs w:val="19"/>
          <w:lang w:eastAsia="uk-UA"/>
        </w:rPr>
        <w:t>Если Вам нужно выйти из программы, то нажмите на клавиатуре цифру 0, а затем</w:t>
      </w:r>
      <w:r w:rsidRPr="004808B5">
        <w:rPr>
          <w:color w:val="000000"/>
          <w:kern w:val="0"/>
          <w:sz w:val="28"/>
          <w:szCs w:val="19"/>
          <w:lang w:eastAsia="uk-UA"/>
        </w:rPr>
        <w:t xml:space="preserve"> </w:t>
      </w:r>
      <w:r>
        <w:rPr>
          <w:color w:val="000000"/>
          <w:kern w:val="0"/>
          <w:sz w:val="28"/>
          <w:szCs w:val="19"/>
          <w:lang w:val="en-US" w:eastAsia="uk-UA"/>
        </w:rPr>
        <w:t>Enter</w:t>
      </w:r>
      <w:r>
        <w:rPr>
          <w:color w:val="000000"/>
          <w:kern w:val="0"/>
          <w:sz w:val="28"/>
          <w:szCs w:val="19"/>
          <w:lang w:eastAsia="uk-UA"/>
        </w:rPr>
        <w:t>. Если в результате ввода вы введете какое-либо значение, отлично</w:t>
      </w:r>
      <w:r w:rsidR="000F60F2">
        <w:rPr>
          <w:color w:val="000000"/>
          <w:kern w:val="0"/>
          <w:sz w:val="28"/>
          <w:szCs w:val="19"/>
          <w:lang w:eastAsia="uk-UA"/>
        </w:rPr>
        <w:t>е</w:t>
      </w:r>
      <w:r>
        <w:rPr>
          <w:color w:val="000000"/>
          <w:kern w:val="0"/>
          <w:sz w:val="28"/>
          <w:szCs w:val="19"/>
          <w:lang w:eastAsia="uk-UA"/>
        </w:rPr>
        <w:t xml:space="preserve"> от числа, то вы получите сообщение об ошибке, и вам нужно будет повторить ввод. После этого программа завершит свою работу.</w:t>
      </w:r>
    </w:p>
    <w:p w:rsidR="0026012C" w:rsidRDefault="0026012C" w:rsidP="00EC418E">
      <w:pPr>
        <w:ind w:firstLine="0"/>
        <w:jc w:val="left"/>
        <w:rPr>
          <w:rStyle w:val="alt-edited"/>
          <w:color w:val="000000"/>
          <w:kern w:val="0"/>
          <w:sz w:val="28"/>
          <w:szCs w:val="19"/>
          <w:lang w:eastAsia="uk-UA"/>
        </w:rPr>
      </w:pPr>
    </w:p>
    <w:p w:rsidR="00E854A4" w:rsidRDefault="00E854A4">
      <w:pPr>
        <w:ind w:firstLine="0"/>
        <w:jc w:val="left"/>
        <w:rPr>
          <w:rStyle w:val="alt-edited"/>
          <w:b/>
          <w:sz w:val="28"/>
          <w:lang w:val="uk-UA"/>
        </w:rPr>
      </w:pPr>
      <w:r>
        <w:rPr>
          <w:rStyle w:val="alt-edited"/>
          <w:b/>
          <w:sz w:val="28"/>
          <w:lang w:val="uk-UA"/>
        </w:rPr>
        <w:br w:type="page"/>
      </w:r>
    </w:p>
    <w:p w:rsidR="00EC418E" w:rsidRDefault="00EC418E" w:rsidP="00EC418E">
      <w:pPr>
        <w:pStyle w:val="af2"/>
        <w:numPr>
          <w:ilvl w:val="0"/>
          <w:numId w:val="37"/>
        </w:numPr>
        <w:jc w:val="left"/>
        <w:rPr>
          <w:rStyle w:val="alt-edited"/>
          <w:b/>
          <w:sz w:val="28"/>
        </w:rPr>
      </w:pPr>
      <w:r>
        <w:rPr>
          <w:rStyle w:val="alt-edited"/>
          <w:b/>
          <w:sz w:val="28"/>
          <w:lang w:val="uk-UA"/>
        </w:rPr>
        <w:lastRenderedPageBreak/>
        <w:t xml:space="preserve">Разработка и отладка кода программы с использованием инструментов </w:t>
      </w:r>
      <w:r>
        <w:rPr>
          <w:rStyle w:val="alt-edited"/>
          <w:b/>
          <w:sz w:val="28"/>
          <w:lang w:val="en-US"/>
        </w:rPr>
        <w:t>Microsft</w:t>
      </w:r>
      <w:r w:rsidRPr="00EC418E">
        <w:rPr>
          <w:rStyle w:val="alt-edited"/>
          <w:b/>
          <w:sz w:val="28"/>
        </w:rPr>
        <w:t xml:space="preserve"> </w:t>
      </w:r>
      <w:r>
        <w:rPr>
          <w:rStyle w:val="alt-edited"/>
          <w:b/>
          <w:sz w:val="28"/>
          <w:lang w:val="en-US"/>
        </w:rPr>
        <w:t>Visual</w:t>
      </w:r>
      <w:r w:rsidRPr="00EC418E">
        <w:rPr>
          <w:rStyle w:val="alt-edited"/>
          <w:b/>
          <w:sz w:val="28"/>
        </w:rPr>
        <w:t xml:space="preserve"> </w:t>
      </w:r>
      <w:r>
        <w:rPr>
          <w:rStyle w:val="alt-edited"/>
          <w:b/>
          <w:sz w:val="28"/>
          <w:lang w:val="en-US"/>
        </w:rPr>
        <w:t>Studio</w:t>
      </w:r>
      <w:r w:rsidRPr="00EC418E">
        <w:rPr>
          <w:rStyle w:val="alt-edited"/>
          <w:b/>
          <w:sz w:val="28"/>
        </w:rPr>
        <w:t xml:space="preserve"> 2013</w:t>
      </w:r>
    </w:p>
    <w:p w:rsidR="00EC418E" w:rsidRDefault="00EC418E" w:rsidP="00EC418E">
      <w:pPr>
        <w:jc w:val="left"/>
        <w:rPr>
          <w:rStyle w:val="alt-edited"/>
          <w:sz w:val="28"/>
        </w:rPr>
      </w:pPr>
      <w:r w:rsidRPr="00EC418E">
        <w:rPr>
          <w:rStyle w:val="alt-edited"/>
          <w:sz w:val="28"/>
        </w:rPr>
        <w:t>В ходе работы на</w:t>
      </w:r>
      <w:r w:rsidR="00A122BB">
        <w:rPr>
          <w:rStyle w:val="alt-edited"/>
          <w:sz w:val="28"/>
        </w:rPr>
        <w:t>д</w:t>
      </w:r>
      <w:r w:rsidRPr="00EC418E">
        <w:rPr>
          <w:rStyle w:val="alt-edited"/>
          <w:sz w:val="28"/>
        </w:rPr>
        <w:t xml:space="preserve"> проектом нашей командой разработчиков с помощью пакета </w:t>
      </w:r>
      <w:r w:rsidRPr="00EC418E">
        <w:rPr>
          <w:rStyle w:val="alt-edited"/>
          <w:sz w:val="28"/>
          <w:lang w:val="en-US"/>
        </w:rPr>
        <w:t>Microsft</w:t>
      </w:r>
      <w:r w:rsidRPr="00EC418E">
        <w:rPr>
          <w:rStyle w:val="alt-edited"/>
          <w:sz w:val="28"/>
        </w:rPr>
        <w:t xml:space="preserve"> </w:t>
      </w:r>
      <w:r w:rsidRPr="00EC418E">
        <w:rPr>
          <w:rStyle w:val="alt-edited"/>
          <w:sz w:val="28"/>
          <w:lang w:val="en-US"/>
        </w:rPr>
        <w:t>Visual</w:t>
      </w:r>
      <w:r w:rsidRPr="00EC418E">
        <w:rPr>
          <w:rStyle w:val="alt-edited"/>
          <w:sz w:val="28"/>
        </w:rPr>
        <w:t xml:space="preserve"> </w:t>
      </w:r>
      <w:r w:rsidRPr="00EC418E">
        <w:rPr>
          <w:rStyle w:val="alt-edited"/>
          <w:sz w:val="28"/>
          <w:lang w:val="en-US"/>
        </w:rPr>
        <w:t>Studio</w:t>
      </w:r>
      <w:r w:rsidRPr="00EC418E">
        <w:rPr>
          <w:rStyle w:val="alt-edited"/>
          <w:sz w:val="28"/>
        </w:rPr>
        <w:t xml:space="preserve"> 2013</w:t>
      </w:r>
      <w:r>
        <w:rPr>
          <w:rStyle w:val="alt-edited"/>
          <w:sz w:val="28"/>
        </w:rPr>
        <w:t xml:space="preserve"> был разработан и отлажен программный код. Для отладки мы использовали встроенный в </w:t>
      </w:r>
      <w:r w:rsidRPr="00EC418E">
        <w:rPr>
          <w:rStyle w:val="alt-edited"/>
          <w:sz w:val="28"/>
          <w:lang w:val="en-US"/>
        </w:rPr>
        <w:t>Microsft</w:t>
      </w:r>
      <w:r w:rsidRPr="00EC418E">
        <w:rPr>
          <w:rStyle w:val="alt-edited"/>
          <w:sz w:val="28"/>
        </w:rPr>
        <w:t xml:space="preserve"> </w:t>
      </w:r>
      <w:r w:rsidRPr="00EC418E">
        <w:rPr>
          <w:rStyle w:val="alt-edited"/>
          <w:sz w:val="28"/>
          <w:lang w:val="en-US"/>
        </w:rPr>
        <w:t>Visual</w:t>
      </w:r>
      <w:r w:rsidRPr="00EC418E">
        <w:rPr>
          <w:rStyle w:val="alt-edited"/>
          <w:sz w:val="28"/>
        </w:rPr>
        <w:t xml:space="preserve"> </w:t>
      </w:r>
      <w:r w:rsidRPr="00EC418E">
        <w:rPr>
          <w:rStyle w:val="alt-edited"/>
          <w:sz w:val="28"/>
          <w:lang w:val="en-US"/>
        </w:rPr>
        <w:t>Studio</w:t>
      </w:r>
      <w:r w:rsidRPr="00EC418E">
        <w:rPr>
          <w:rStyle w:val="alt-edited"/>
          <w:sz w:val="28"/>
        </w:rPr>
        <w:t xml:space="preserve"> 2013</w:t>
      </w:r>
      <w:r>
        <w:rPr>
          <w:rStyle w:val="alt-edited"/>
          <w:sz w:val="28"/>
        </w:rPr>
        <w:t xml:space="preserve"> отладчик и другие инструменты этой среды.</w:t>
      </w:r>
    </w:p>
    <w:p w:rsidR="00EC418E" w:rsidRDefault="00EC418E" w:rsidP="00EC418E">
      <w:pPr>
        <w:jc w:val="left"/>
        <w:rPr>
          <w:rStyle w:val="alt-edited"/>
          <w:sz w:val="28"/>
        </w:rPr>
      </w:pPr>
    </w:p>
    <w:p w:rsidR="00EC418E" w:rsidRPr="00EC418E" w:rsidRDefault="00EC418E" w:rsidP="00EC418E">
      <w:pPr>
        <w:pStyle w:val="af2"/>
        <w:numPr>
          <w:ilvl w:val="0"/>
          <w:numId w:val="37"/>
        </w:numPr>
        <w:jc w:val="left"/>
        <w:rPr>
          <w:rStyle w:val="alt-edited"/>
          <w:sz w:val="28"/>
        </w:rPr>
      </w:pPr>
      <w:r>
        <w:rPr>
          <w:rStyle w:val="alt-edited"/>
          <w:b/>
          <w:sz w:val="28"/>
        </w:rPr>
        <w:t>Разработка плана тестирования программы и проведения тестрования</w:t>
      </w:r>
    </w:p>
    <w:p w:rsidR="00DE676C" w:rsidRDefault="00DE676C" w:rsidP="00DE676C">
      <w:pPr>
        <w:ind w:firstLine="0"/>
        <w:jc w:val="center"/>
        <w:rPr>
          <w:rStyle w:val="alt-edited"/>
          <w:b/>
          <w:sz w:val="28"/>
        </w:rPr>
      </w:pPr>
      <w:r>
        <w:rPr>
          <w:rStyle w:val="alt-edited"/>
          <w:b/>
          <w:sz w:val="28"/>
        </w:rPr>
        <w:t>План тестирования программы</w:t>
      </w:r>
    </w:p>
    <w:p w:rsidR="00C63B0F" w:rsidRDefault="00DE676C" w:rsidP="00DE676C">
      <w:pPr>
        <w:ind w:firstLine="0"/>
        <w:rPr>
          <w:rStyle w:val="alt-edited"/>
          <w:sz w:val="28"/>
        </w:rPr>
      </w:pPr>
      <w:r>
        <w:rPr>
          <w:rStyle w:val="alt-edited"/>
          <w:b/>
          <w:sz w:val="28"/>
        </w:rPr>
        <w:tab/>
      </w:r>
      <w:r>
        <w:rPr>
          <w:rStyle w:val="alt-edited"/>
          <w:sz w:val="28"/>
        </w:rPr>
        <w:t xml:space="preserve">В ходе этапа тестрования планируется постестировать программный продукт «Матричный Калькулятор», который является консольным приложением для систем </w:t>
      </w:r>
      <w:r>
        <w:rPr>
          <w:rStyle w:val="alt-edited"/>
          <w:sz w:val="28"/>
          <w:lang w:val="en-US"/>
        </w:rPr>
        <w:t>Microsoft</w:t>
      </w:r>
      <w:r w:rsidRPr="00DE676C">
        <w:rPr>
          <w:rStyle w:val="alt-edited"/>
          <w:sz w:val="28"/>
        </w:rPr>
        <w:t xml:space="preserve"> </w:t>
      </w:r>
      <w:r>
        <w:rPr>
          <w:rStyle w:val="alt-edited"/>
          <w:sz w:val="28"/>
          <w:lang w:val="en-US"/>
        </w:rPr>
        <w:t>Windows</w:t>
      </w:r>
      <w:r w:rsidRPr="00DE676C">
        <w:rPr>
          <w:rStyle w:val="alt-edited"/>
          <w:sz w:val="28"/>
        </w:rPr>
        <w:t>.</w:t>
      </w:r>
      <w:r>
        <w:rPr>
          <w:rStyle w:val="alt-edited"/>
          <w:sz w:val="28"/>
        </w:rPr>
        <w:t xml:space="preserve"> </w:t>
      </w:r>
    </w:p>
    <w:p w:rsidR="00C63B0F" w:rsidRDefault="00DE676C" w:rsidP="00C63B0F">
      <w:pPr>
        <w:rPr>
          <w:rStyle w:val="alt-edited"/>
          <w:sz w:val="28"/>
        </w:rPr>
      </w:pPr>
      <w:r>
        <w:rPr>
          <w:rStyle w:val="alt-edited"/>
          <w:sz w:val="28"/>
        </w:rPr>
        <w:t>В ходе тестирования необходимо протестировать все функции программы, а именно: функцию формирования пустого массива для последующего его заполнения</w:t>
      </w:r>
      <w:r w:rsidR="00C63B0F">
        <w:rPr>
          <w:rStyle w:val="alt-edited"/>
          <w:sz w:val="28"/>
        </w:rPr>
        <w:t xml:space="preserve">, функцию заполнения массива (матрицы) с клавиатуры, функцию печати массива (матрицы) на экран, функцию произведения матрицы и числа, функцию произведения матриц, функцию возведения матрицы в квадрат, функцию сложения матриц, функцию транспонирования матриц, функцию нахождения определителя и вспомогтельную для нее функцию получения матрицы без </w:t>
      </w:r>
      <w:r w:rsidR="00C63B0F" w:rsidRPr="00C63B0F">
        <w:rPr>
          <w:kern w:val="0"/>
          <w:sz w:val="28"/>
          <w:szCs w:val="19"/>
          <w:highlight w:val="white"/>
          <w:lang w:eastAsia="uk-UA"/>
        </w:rPr>
        <w:t>i-й строки и j-го столбц</w:t>
      </w:r>
      <w:r w:rsidR="00C63B0F">
        <w:rPr>
          <w:kern w:val="0"/>
          <w:sz w:val="28"/>
          <w:szCs w:val="19"/>
          <w:lang w:eastAsia="uk-UA"/>
        </w:rPr>
        <w:t xml:space="preserve">а, </w:t>
      </w:r>
      <w:r w:rsidR="00C63B0F">
        <w:rPr>
          <w:rStyle w:val="alt-edited"/>
          <w:sz w:val="28"/>
        </w:rPr>
        <w:t>функ</w:t>
      </w:r>
      <w:r w:rsidR="00132A4E">
        <w:rPr>
          <w:rStyle w:val="alt-edited"/>
          <w:sz w:val="28"/>
        </w:rPr>
        <w:t>цию проверки корректности ввода, а ткаже правильность выполнения операций калькулятора в целом.</w:t>
      </w:r>
      <w:r w:rsidR="00C63B0F">
        <w:rPr>
          <w:rStyle w:val="alt-edited"/>
          <w:sz w:val="28"/>
        </w:rPr>
        <w:t xml:space="preserve"> Также необходимо провести тестирование работы всех компонентов целиком; провести тестирование интерфейса пользователя.</w:t>
      </w:r>
    </w:p>
    <w:p w:rsidR="00104EC1" w:rsidRDefault="00C63B0F" w:rsidP="00C63B0F">
      <w:pPr>
        <w:rPr>
          <w:rStyle w:val="alt-edited"/>
          <w:sz w:val="28"/>
        </w:rPr>
      </w:pPr>
      <w:r>
        <w:rPr>
          <w:rStyle w:val="alt-edited"/>
          <w:sz w:val="28"/>
        </w:rPr>
        <w:t xml:space="preserve">Так как разрабатываемый нами программный продукт является учебным проектом небольшого размера, который не может нести какие-либо риски, </w:t>
      </w:r>
      <w:r w:rsidR="00104EC1">
        <w:rPr>
          <w:rStyle w:val="alt-edited"/>
          <w:sz w:val="28"/>
        </w:rPr>
        <w:t>некоторые из видов тестов можно опустить. Также из-за небольшого размера программного продукта нет необходимо в специальных программах для проведения тестов, достаточно будет ручного тестирования разработчиками. Учитыва</w:t>
      </w:r>
      <w:r w:rsidR="00132A4E">
        <w:rPr>
          <w:rStyle w:val="alt-edited"/>
          <w:sz w:val="28"/>
        </w:rPr>
        <w:t xml:space="preserve">я все это, было решено провести тестирование классов эквивалентности, </w:t>
      </w:r>
      <w:r w:rsidR="00104EC1">
        <w:rPr>
          <w:rStyle w:val="alt-edited"/>
          <w:sz w:val="28"/>
        </w:rPr>
        <w:t xml:space="preserve">тестирование </w:t>
      </w:r>
      <w:r w:rsidR="00132A4E">
        <w:rPr>
          <w:rStyle w:val="alt-edited"/>
          <w:sz w:val="28"/>
        </w:rPr>
        <w:t xml:space="preserve">черного ящика </w:t>
      </w:r>
      <w:r w:rsidR="00104EC1">
        <w:rPr>
          <w:rStyle w:val="alt-edited"/>
          <w:sz w:val="28"/>
        </w:rPr>
        <w:t>и тестирование удобства пользователя.</w:t>
      </w:r>
    </w:p>
    <w:p w:rsidR="0015640F" w:rsidRDefault="0015640F" w:rsidP="0015640F">
      <w:pPr>
        <w:rPr>
          <w:rStyle w:val="alt-edited"/>
          <w:sz w:val="28"/>
        </w:rPr>
      </w:pPr>
      <w:r>
        <w:rPr>
          <w:rStyle w:val="alt-edited"/>
          <w:sz w:val="28"/>
        </w:rPr>
        <w:t>Согласно нашему плану, тестирование должно проходить после реализации какого-либо рабочего компонента программного продукта, а также в самом конце разработки, когда на выходе будет уже готовый программный продукт.</w:t>
      </w:r>
    </w:p>
    <w:p w:rsidR="0015640F" w:rsidRDefault="0015640F" w:rsidP="0015640F">
      <w:pPr>
        <w:rPr>
          <w:rStyle w:val="alt-edited"/>
          <w:sz w:val="28"/>
        </w:rPr>
      </w:pPr>
      <w:r>
        <w:rPr>
          <w:rStyle w:val="alt-edited"/>
          <w:sz w:val="28"/>
        </w:rPr>
        <w:t xml:space="preserve">Критерием начала тестирования является </w:t>
      </w:r>
      <w:r>
        <w:rPr>
          <w:rStyle w:val="alt-edited"/>
          <w:sz w:val="28"/>
        </w:rPr>
        <w:tab/>
        <w:t>завершенность разработки части требуемого функционала или всего требуемого функционала, а критерием окончания тестирования является состояние программного продукта, при котором все найденные ошибки были устранены, и при котором он стал удовлетворять требования ТЗ и критерии качества.</w:t>
      </w:r>
    </w:p>
    <w:p w:rsidR="0015640F" w:rsidRDefault="0015640F" w:rsidP="00C63B0F">
      <w:pPr>
        <w:rPr>
          <w:rStyle w:val="alt-edited"/>
          <w:sz w:val="28"/>
        </w:rPr>
      </w:pPr>
    </w:p>
    <w:p w:rsidR="0015640F" w:rsidRPr="0015640F" w:rsidRDefault="0015640F" w:rsidP="00C63B0F">
      <w:pPr>
        <w:rPr>
          <w:rStyle w:val="alt-edited"/>
          <w:b/>
          <w:sz w:val="28"/>
        </w:rPr>
      </w:pPr>
      <w:r w:rsidRPr="0015640F">
        <w:rPr>
          <w:rStyle w:val="alt-edited"/>
          <w:b/>
          <w:sz w:val="28"/>
        </w:rPr>
        <w:t>Тестирование класснов эквивалентностей</w:t>
      </w:r>
    </w:p>
    <w:p w:rsidR="0015640F" w:rsidRPr="0015640F" w:rsidRDefault="0015640F" w:rsidP="00C63B0F">
      <w:pPr>
        <w:rPr>
          <w:color w:val="000000"/>
          <w:sz w:val="28"/>
          <w:szCs w:val="28"/>
        </w:rPr>
      </w:pPr>
      <w:r w:rsidRPr="0015640F">
        <w:rPr>
          <w:color w:val="000000"/>
          <w:sz w:val="28"/>
          <w:szCs w:val="28"/>
        </w:rPr>
        <w:t xml:space="preserve"> Это техника, при которой мы разделяем функционал (часто диапазон возможных вводимых значений) на группы эквивалентных по своему влиянию на систему значений. Такое разделение помогает убедиться в правильном </w:t>
      </w:r>
      <w:r w:rsidRPr="0015640F">
        <w:rPr>
          <w:color w:val="000000"/>
          <w:sz w:val="28"/>
          <w:szCs w:val="28"/>
        </w:rPr>
        <w:lastRenderedPageBreak/>
        <w:t>функционировании целой системы — одного класса эквивалентности, проверив только один элемент этой группы.</w:t>
      </w:r>
    </w:p>
    <w:p w:rsidR="0015640F" w:rsidRPr="0015640F" w:rsidRDefault="0015640F" w:rsidP="00C63B0F">
      <w:pPr>
        <w:rPr>
          <w:rStyle w:val="alt-edited"/>
          <w:sz w:val="28"/>
          <w:szCs w:val="28"/>
        </w:rPr>
      </w:pPr>
      <w:r w:rsidRPr="0015640F">
        <w:rPr>
          <w:rStyle w:val="alt-edited"/>
          <w:sz w:val="28"/>
          <w:szCs w:val="28"/>
        </w:rPr>
        <w:t>Признаки эквивалентности тестов:</w:t>
      </w:r>
    </w:p>
    <w:p w:rsidR="0015640F" w:rsidRPr="0015640F" w:rsidRDefault="0015640F" w:rsidP="0015640F">
      <w:pPr>
        <w:pStyle w:val="af2"/>
        <w:numPr>
          <w:ilvl w:val="0"/>
          <w:numId w:val="39"/>
        </w:numPr>
        <w:jc w:val="left"/>
        <w:rPr>
          <w:kern w:val="0"/>
          <w:sz w:val="28"/>
          <w:szCs w:val="28"/>
        </w:rPr>
      </w:pPr>
      <w:r w:rsidRPr="0015640F">
        <w:rPr>
          <w:color w:val="000000"/>
          <w:kern w:val="0"/>
          <w:sz w:val="28"/>
          <w:szCs w:val="28"/>
        </w:rPr>
        <w:t>направлены на поиск одной и той же ошибки;</w:t>
      </w:r>
      <w:r w:rsidRPr="0015640F">
        <w:rPr>
          <w:kern w:val="0"/>
          <w:sz w:val="28"/>
          <w:szCs w:val="28"/>
        </w:rPr>
        <w:t xml:space="preserve"> </w:t>
      </w:r>
    </w:p>
    <w:p w:rsidR="0015640F" w:rsidRPr="0015640F" w:rsidRDefault="0015640F" w:rsidP="0015640F">
      <w:pPr>
        <w:pStyle w:val="af2"/>
        <w:numPr>
          <w:ilvl w:val="0"/>
          <w:numId w:val="39"/>
        </w:numPr>
        <w:jc w:val="left"/>
        <w:rPr>
          <w:kern w:val="0"/>
          <w:sz w:val="28"/>
          <w:szCs w:val="28"/>
        </w:rPr>
      </w:pPr>
      <w:r w:rsidRPr="0015640F">
        <w:rPr>
          <w:color w:val="000000"/>
          <w:kern w:val="0"/>
          <w:sz w:val="28"/>
          <w:szCs w:val="28"/>
        </w:rPr>
        <w:t>если один из тестов обнаруживает ошибку, другие скорее всего, тоже её обнаружат;</w:t>
      </w:r>
      <w:r w:rsidRPr="0015640F">
        <w:rPr>
          <w:kern w:val="0"/>
          <w:sz w:val="28"/>
          <w:szCs w:val="28"/>
        </w:rPr>
        <w:t xml:space="preserve"> </w:t>
      </w:r>
    </w:p>
    <w:p w:rsidR="0015640F" w:rsidRPr="0015640F" w:rsidRDefault="0015640F" w:rsidP="0015640F">
      <w:pPr>
        <w:pStyle w:val="af2"/>
        <w:numPr>
          <w:ilvl w:val="0"/>
          <w:numId w:val="39"/>
        </w:numPr>
        <w:jc w:val="left"/>
        <w:rPr>
          <w:kern w:val="0"/>
          <w:sz w:val="28"/>
          <w:szCs w:val="28"/>
        </w:rPr>
      </w:pPr>
      <w:r w:rsidRPr="0015640F">
        <w:rPr>
          <w:color w:val="000000"/>
          <w:kern w:val="0"/>
          <w:sz w:val="28"/>
          <w:szCs w:val="28"/>
        </w:rPr>
        <w:t>если один из тестов не обнаруживает ошибку, другие, скорее всего, тоже её не обнаружат;</w:t>
      </w:r>
      <w:r w:rsidRPr="0015640F">
        <w:rPr>
          <w:kern w:val="0"/>
          <w:sz w:val="28"/>
          <w:szCs w:val="28"/>
        </w:rPr>
        <w:t xml:space="preserve"> </w:t>
      </w:r>
    </w:p>
    <w:p w:rsidR="0015640F" w:rsidRPr="0015640F" w:rsidRDefault="0015640F" w:rsidP="0015640F">
      <w:pPr>
        <w:pStyle w:val="af2"/>
        <w:numPr>
          <w:ilvl w:val="0"/>
          <w:numId w:val="39"/>
        </w:numPr>
        <w:jc w:val="left"/>
        <w:rPr>
          <w:kern w:val="0"/>
          <w:sz w:val="28"/>
          <w:szCs w:val="28"/>
        </w:rPr>
      </w:pPr>
      <w:r w:rsidRPr="0015640F">
        <w:rPr>
          <w:color w:val="000000"/>
          <w:kern w:val="0"/>
          <w:sz w:val="28"/>
          <w:szCs w:val="28"/>
        </w:rPr>
        <w:t>тесты используют схожие наборы входных данных;</w:t>
      </w:r>
      <w:r w:rsidRPr="0015640F">
        <w:rPr>
          <w:kern w:val="0"/>
          <w:sz w:val="28"/>
          <w:szCs w:val="28"/>
        </w:rPr>
        <w:t xml:space="preserve"> </w:t>
      </w:r>
    </w:p>
    <w:p w:rsidR="0015640F" w:rsidRPr="0015640F" w:rsidRDefault="0015640F" w:rsidP="0015640F">
      <w:pPr>
        <w:pStyle w:val="af2"/>
        <w:numPr>
          <w:ilvl w:val="0"/>
          <w:numId w:val="39"/>
        </w:numPr>
        <w:jc w:val="left"/>
        <w:rPr>
          <w:kern w:val="0"/>
          <w:sz w:val="28"/>
          <w:szCs w:val="28"/>
        </w:rPr>
      </w:pPr>
      <w:r w:rsidRPr="0015640F">
        <w:rPr>
          <w:color w:val="000000"/>
          <w:kern w:val="0"/>
          <w:sz w:val="28"/>
          <w:szCs w:val="28"/>
        </w:rPr>
        <w:t>для выполнения тестов мы совершаем одни и те же операции;</w:t>
      </w:r>
      <w:r w:rsidRPr="0015640F">
        <w:rPr>
          <w:kern w:val="0"/>
          <w:sz w:val="28"/>
          <w:szCs w:val="28"/>
        </w:rPr>
        <w:t xml:space="preserve"> </w:t>
      </w:r>
    </w:p>
    <w:p w:rsidR="0015640F" w:rsidRPr="0015640F" w:rsidRDefault="0015640F" w:rsidP="0015640F">
      <w:pPr>
        <w:pStyle w:val="af2"/>
        <w:numPr>
          <w:ilvl w:val="0"/>
          <w:numId w:val="39"/>
        </w:numPr>
        <w:jc w:val="left"/>
        <w:rPr>
          <w:kern w:val="0"/>
          <w:sz w:val="28"/>
          <w:szCs w:val="28"/>
        </w:rPr>
      </w:pPr>
      <w:r w:rsidRPr="0015640F">
        <w:rPr>
          <w:color w:val="000000"/>
          <w:kern w:val="0"/>
          <w:sz w:val="28"/>
          <w:szCs w:val="28"/>
        </w:rPr>
        <w:t>тесты генерируют одинаковые выходные данные или приводят приложение в одно и то же состояние;</w:t>
      </w:r>
      <w:r w:rsidRPr="0015640F">
        <w:rPr>
          <w:kern w:val="0"/>
          <w:sz w:val="28"/>
          <w:szCs w:val="28"/>
        </w:rPr>
        <w:t xml:space="preserve"> </w:t>
      </w:r>
    </w:p>
    <w:p w:rsidR="0015640F" w:rsidRPr="0015640F" w:rsidRDefault="0015640F" w:rsidP="0015640F">
      <w:pPr>
        <w:pStyle w:val="af2"/>
        <w:numPr>
          <w:ilvl w:val="0"/>
          <w:numId w:val="39"/>
        </w:numPr>
        <w:jc w:val="left"/>
        <w:rPr>
          <w:kern w:val="0"/>
          <w:sz w:val="28"/>
          <w:szCs w:val="28"/>
        </w:rPr>
      </w:pPr>
      <w:r w:rsidRPr="0015640F">
        <w:rPr>
          <w:color w:val="000000"/>
          <w:kern w:val="0"/>
          <w:sz w:val="28"/>
          <w:szCs w:val="28"/>
        </w:rPr>
        <w:t>все тесты приводят к срабатыванию одного и того же блока обработки ошибок;</w:t>
      </w:r>
      <w:r w:rsidRPr="0015640F">
        <w:rPr>
          <w:kern w:val="0"/>
          <w:sz w:val="28"/>
          <w:szCs w:val="28"/>
        </w:rPr>
        <w:t xml:space="preserve"> </w:t>
      </w:r>
    </w:p>
    <w:p w:rsidR="0015640F" w:rsidRPr="0015640F" w:rsidRDefault="0015640F" w:rsidP="0015640F">
      <w:pPr>
        <w:pStyle w:val="af2"/>
        <w:numPr>
          <w:ilvl w:val="0"/>
          <w:numId w:val="39"/>
        </w:numPr>
        <w:rPr>
          <w:color w:val="000000"/>
          <w:kern w:val="0"/>
          <w:sz w:val="28"/>
          <w:szCs w:val="28"/>
        </w:rPr>
      </w:pPr>
      <w:r w:rsidRPr="0015640F">
        <w:rPr>
          <w:color w:val="000000"/>
          <w:kern w:val="0"/>
          <w:sz w:val="28"/>
          <w:szCs w:val="28"/>
        </w:rPr>
        <w:t>ни один из тестов не приводит к срабатыванию блока обработки ошибок</w:t>
      </w:r>
    </w:p>
    <w:p w:rsidR="0015640F" w:rsidRPr="0015640F" w:rsidRDefault="0015640F" w:rsidP="0015640F">
      <w:pPr>
        <w:rPr>
          <w:i/>
          <w:color w:val="000000"/>
          <w:kern w:val="0"/>
          <w:sz w:val="28"/>
          <w:szCs w:val="28"/>
        </w:rPr>
      </w:pPr>
      <w:r w:rsidRPr="0015640F">
        <w:rPr>
          <w:i/>
          <w:color w:val="000000"/>
          <w:kern w:val="0"/>
          <w:sz w:val="28"/>
          <w:szCs w:val="28"/>
        </w:rPr>
        <w:t>Алгоритм использования:</w:t>
      </w:r>
    </w:p>
    <w:p w:rsidR="0015640F" w:rsidRPr="0015640F" w:rsidRDefault="0015640F" w:rsidP="0015640F">
      <w:pPr>
        <w:pStyle w:val="af2"/>
        <w:numPr>
          <w:ilvl w:val="0"/>
          <w:numId w:val="43"/>
        </w:numPr>
        <w:rPr>
          <w:color w:val="000000"/>
          <w:kern w:val="0"/>
          <w:sz w:val="28"/>
          <w:szCs w:val="28"/>
        </w:rPr>
      </w:pPr>
      <w:r w:rsidRPr="0015640F">
        <w:rPr>
          <w:color w:val="000000"/>
          <w:kern w:val="0"/>
          <w:sz w:val="28"/>
          <w:szCs w:val="28"/>
        </w:rPr>
        <w:t>Определить классы эквивалентности.</w:t>
      </w:r>
    </w:p>
    <w:p w:rsidR="0015640F" w:rsidRPr="0015640F" w:rsidRDefault="0015640F" w:rsidP="0015640F">
      <w:pPr>
        <w:pStyle w:val="af2"/>
        <w:numPr>
          <w:ilvl w:val="0"/>
          <w:numId w:val="43"/>
        </w:numPr>
        <w:rPr>
          <w:color w:val="000000"/>
          <w:kern w:val="0"/>
          <w:sz w:val="28"/>
          <w:szCs w:val="28"/>
        </w:rPr>
      </w:pPr>
      <w:r w:rsidRPr="0015640F">
        <w:rPr>
          <w:color w:val="000000"/>
          <w:kern w:val="0"/>
          <w:sz w:val="28"/>
          <w:szCs w:val="28"/>
        </w:rPr>
        <w:t>Выбрать одного представителя  от каждого класса эквивалентности.</w:t>
      </w:r>
    </w:p>
    <w:p w:rsidR="0015640F" w:rsidRDefault="0015640F" w:rsidP="0015640F">
      <w:pPr>
        <w:pStyle w:val="af2"/>
        <w:numPr>
          <w:ilvl w:val="0"/>
          <w:numId w:val="43"/>
        </w:numPr>
        <w:rPr>
          <w:color w:val="000000"/>
          <w:kern w:val="0"/>
          <w:sz w:val="28"/>
          <w:szCs w:val="28"/>
        </w:rPr>
      </w:pPr>
      <w:r w:rsidRPr="0015640F">
        <w:rPr>
          <w:color w:val="000000"/>
          <w:kern w:val="0"/>
          <w:sz w:val="28"/>
          <w:szCs w:val="28"/>
        </w:rPr>
        <w:t>Выполнени тестов.</w:t>
      </w:r>
    </w:p>
    <w:p w:rsidR="0015640F" w:rsidRPr="0015640F" w:rsidRDefault="0015640F" w:rsidP="0015640F">
      <w:pPr>
        <w:ind w:firstLine="0"/>
        <w:rPr>
          <w:color w:val="000000"/>
          <w:kern w:val="0"/>
          <w:sz w:val="28"/>
          <w:szCs w:val="28"/>
        </w:rPr>
      </w:pPr>
    </w:p>
    <w:p w:rsidR="0015640F" w:rsidRPr="0015640F" w:rsidRDefault="0015640F" w:rsidP="0015640F">
      <w:pPr>
        <w:ind w:left="360" w:firstLine="0"/>
        <w:rPr>
          <w:rStyle w:val="alt-edited"/>
          <w:b/>
          <w:color w:val="000000"/>
          <w:kern w:val="0"/>
          <w:sz w:val="28"/>
          <w:szCs w:val="28"/>
        </w:rPr>
      </w:pPr>
      <w:r w:rsidRPr="0015640F">
        <w:rPr>
          <w:rStyle w:val="alt-edited"/>
          <w:b/>
          <w:color w:val="000000"/>
          <w:kern w:val="0"/>
          <w:sz w:val="28"/>
          <w:szCs w:val="28"/>
        </w:rPr>
        <w:t>Тестирование «черного ящика»</w:t>
      </w:r>
    </w:p>
    <w:p w:rsidR="0015640F" w:rsidRPr="00147B06" w:rsidRDefault="0015640F" w:rsidP="0015640F">
      <w:pPr>
        <w:rPr>
          <w:sz w:val="28"/>
        </w:rPr>
      </w:pPr>
      <w:r w:rsidRPr="00147B06">
        <w:rPr>
          <w:sz w:val="28"/>
        </w:rPr>
        <w:t xml:space="preserve">Тестирование </w:t>
      </w:r>
      <w:r w:rsidRPr="00147B06">
        <w:rPr>
          <w:rStyle w:val="aa"/>
          <w:b w:val="0"/>
          <w:sz w:val="28"/>
        </w:rPr>
        <w:t>«черного ящика»</w:t>
      </w:r>
      <w:r w:rsidRPr="00147B06">
        <w:rPr>
          <w:sz w:val="28"/>
        </w:rPr>
        <w:t xml:space="preserve"> — это стратегия или метод тестирования, базируется только лишь на тестировании по функциональной спецификации и требованиям, при этом не смотря во внутреннюю структуру кода и без доступа к базе данных. Фактически мы знаем какой должен быть результат при определенном наборе данных, которые подаються на вход. Результат проверяем с юзер интерфейса на уровне простого пользователя.</w:t>
      </w:r>
    </w:p>
    <w:p w:rsidR="00147B06" w:rsidRPr="00147B06" w:rsidRDefault="00147B06" w:rsidP="00147B06">
      <w:pPr>
        <w:rPr>
          <w:i/>
          <w:sz w:val="28"/>
        </w:rPr>
      </w:pPr>
      <w:r w:rsidRPr="00147B06">
        <w:rPr>
          <w:i/>
          <w:sz w:val="28"/>
        </w:rPr>
        <w:t>Приемы тестирования черного ящика:</w:t>
      </w:r>
    </w:p>
    <w:p w:rsidR="00147B06" w:rsidRPr="00147B06" w:rsidRDefault="00147B06" w:rsidP="00147B06">
      <w:pPr>
        <w:pStyle w:val="af2"/>
        <w:numPr>
          <w:ilvl w:val="0"/>
          <w:numId w:val="47"/>
        </w:numPr>
        <w:rPr>
          <w:sz w:val="28"/>
        </w:rPr>
      </w:pPr>
      <w:r w:rsidRPr="00147B06">
        <w:rPr>
          <w:sz w:val="28"/>
        </w:rPr>
        <w:t>Эквивалентное разбиение.</w:t>
      </w:r>
    </w:p>
    <w:p w:rsidR="00147B06" w:rsidRPr="00147B06" w:rsidRDefault="00147B06" w:rsidP="00147B06">
      <w:pPr>
        <w:pStyle w:val="af2"/>
        <w:numPr>
          <w:ilvl w:val="0"/>
          <w:numId w:val="47"/>
        </w:numPr>
        <w:rPr>
          <w:sz w:val="28"/>
        </w:rPr>
      </w:pPr>
      <w:r w:rsidRPr="00147B06">
        <w:rPr>
          <w:sz w:val="28"/>
        </w:rPr>
        <w:t>Анализ граничных значений.</w:t>
      </w:r>
    </w:p>
    <w:p w:rsidR="00147B06" w:rsidRPr="00147B06" w:rsidRDefault="00147B06" w:rsidP="00147B06">
      <w:pPr>
        <w:pStyle w:val="af2"/>
        <w:numPr>
          <w:ilvl w:val="0"/>
          <w:numId w:val="47"/>
        </w:numPr>
        <w:rPr>
          <w:sz w:val="28"/>
        </w:rPr>
      </w:pPr>
      <w:r w:rsidRPr="00147B06">
        <w:rPr>
          <w:sz w:val="28"/>
        </w:rPr>
        <w:t>Анализ причино-следственных связей.</w:t>
      </w:r>
    </w:p>
    <w:p w:rsidR="00147B06" w:rsidRPr="00147B06" w:rsidRDefault="00147B06" w:rsidP="00147B06">
      <w:pPr>
        <w:pStyle w:val="af2"/>
        <w:numPr>
          <w:ilvl w:val="0"/>
          <w:numId w:val="47"/>
        </w:numPr>
        <w:rPr>
          <w:sz w:val="28"/>
        </w:rPr>
      </w:pPr>
      <w:r w:rsidRPr="00147B06">
        <w:rPr>
          <w:sz w:val="28"/>
        </w:rPr>
        <w:t>Предположение об ошибке.</w:t>
      </w:r>
    </w:p>
    <w:p w:rsidR="00104EC1" w:rsidRDefault="00104EC1" w:rsidP="00C63B0F">
      <w:pPr>
        <w:rPr>
          <w:rStyle w:val="alt-edited"/>
          <w:sz w:val="28"/>
        </w:rPr>
      </w:pPr>
    </w:p>
    <w:p w:rsidR="00104EC1" w:rsidRDefault="00104EC1" w:rsidP="00C63B0F">
      <w:pPr>
        <w:rPr>
          <w:rStyle w:val="alt-edited"/>
          <w:sz w:val="28"/>
        </w:rPr>
      </w:pPr>
      <w:r>
        <w:rPr>
          <w:rStyle w:val="alt-edited"/>
          <w:b/>
          <w:sz w:val="28"/>
        </w:rPr>
        <w:t>Результаты тестирования</w:t>
      </w:r>
    </w:p>
    <w:p w:rsidR="004B2E8C" w:rsidRDefault="00104EC1" w:rsidP="00C63B0F">
      <w:pPr>
        <w:rPr>
          <w:rStyle w:val="alt-edited"/>
          <w:sz w:val="28"/>
        </w:rPr>
      </w:pPr>
      <w:r>
        <w:rPr>
          <w:rStyle w:val="alt-edited"/>
          <w:sz w:val="28"/>
        </w:rPr>
        <w:t>В результате тестирования программного продукта</w:t>
      </w:r>
      <w:r w:rsidR="00132A4E">
        <w:rPr>
          <w:rStyle w:val="alt-edited"/>
          <w:sz w:val="28"/>
        </w:rPr>
        <w:t xml:space="preserve"> с помощью тестирования классов эквивалентности</w:t>
      </w:r>
      <w:r>
        <w:rPr>
          <w:rStyle w:val="alt-edited"/>
          <w:sz w:val="28"/>
        </w:rPr>
        <w:t xml:space="preserve"> была выявлена </w:t>
      </w:r>
      <w:r w:rsidR="004B2E8C">
        <w:rPr>
          <w:rStyle w:val="alt-edited"/>
          <w:sz w:val="28"/>
        </w:rPr>
        <w:t xml:space="preserve">и устранена </w:t>
      </w:r>
      <w:r>
        <w:rPr>
          <w:rStyle w:val="alt-edited"/>
          <w:sz w:val="28"/>
        </w:rPr>
        <w:t>ошибка</w:t>
      </w:r>
      <w:r w:rsidR="004B2E8C">
        <w:rPr>
          <w:rStyle w:val="alt-edited"/>
          <w:sz w:val="28"/>
        </w:rPr>
        <w:t>, из-за который при вводе цифрового значения размерности матрицы пользователь вводил значение, меньшее 1, программа завершала работу с критической ошибкой. После исправления этой ошибки, программа в подобной ситуации сообщает о некорректном вводе и выходит в главное меню.</w:t>
      </w:r>
    </w:p>
    <w:p w:rsidR="00132A4E" w:rsidRDefault="00132A4E" w:rsidP="00C63B0F">
      <w:pPr>
        <w:rPr>
          <w:rStyle w:val="alt-edited"/>
          <w:sz w:val="28"/>
        </w:rPr>
      </w:pPr>
      <w:r>
        <w:rPr>
          <w:rStyle w:val="alt-edited"/>
          <w:sz w:val="28"/>
        </w:rPr>
        <w:t xml:space="preserve">В проведения тестирования черного ящика </w:t>
      </w:r>
      <w:r w:rsidR="00147B06">
        <w:rPr>
          <w:rStyle w:val="alt-edited"/>
          <w:sz w:val="28"/>
        </w:rPr>
        <w:t>были протестированы операции, выполняемые над матрицами. Ошибок при выполнении операций не было обнаруженно. Вот некоторые из результатов тестирования:</w:t>
      </w:r>
    </w:p>
    <w:p w:rsidR="00147B06" w:rsidRDefault="00785C31" w:rsidP="00C63B0F">
      <w:pPr>
        <w:rPr>
          <w:rStyle w:val="alt-edited"/>
          <w:sz w:val="28"/>
        </w:rPr>
      </w:pPr>
      <w:r>
        <w:rPr>
          <w:noProof/>
        </w:rPr>
        <w:lastRenderedPageBreak/>
        <w:drawing>
          <wp:inline distT="0" distB="0" distL="0" distR="0" wp14:anchorId="3DCD94A6" wp14:editId="0F60DD46">
            <wp:extent cx="5429614" cy="37052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61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31" w:rsidRDefault="00785C31" w:rsidP="00C63B0F">
      <w:pPr>
        <w:rPr>
          <w:rStyle w:val="alt-edited"/>
          <w:sz w:val="28"/>
        </w:rPr>
      </w:pPr>
    </w:p>
    <w:p w:rsidR="00785C31" w:rsidRDefault="00785C31" w:rsidP="00C63B0F">
      <w:pPr>
        <w:rPr>
          <w:rStyle w:val="alt-edited"/>
          <w:sz w:val="28"/>
        </w:rPr>
      </w:pPr>
      <w:r>
        <w:rPr>
          <w:noProof/>
        </w:rPr>
        <w:drawing>
          <wp:inline distT="0" distB="0" distL="0" distR="0" wp14:anchorId="40BD4F68" wp14:editId="3A9734CC">
            <wp:extent cx="4371975" cy="2371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31" w:rsidRDefault="00785C31" w:rsidP="00C63B0F">
      <w:pPr>
        <w:rPr>
          <w:rStyle w:val="alt-edited"/>
          <w:sz w:val="28"/>
        </w:rPr>
      </w:pPr>
    </w:p>
    <w:p w:rsidR="00C70A38" w:rsidRDefault="004B2E8C" w:rsidP="00C70A38">
      <w:pPr>
        <w:rPr>
          <w:rStyle w:val="alt-edited"/>
          <w:sz w:val="28"/>
        </w:rPr>
      </w:pPr>
      <w:r>
        <w:rPr>
          <w:rStyle w:val="alt-edited"/>
          <w:sz w:val="28"/>
        </w:rPr>
        <w:t>Также в результате тестирования был усовершенствован интерфейс пользователя, а именно: его понятность, удобность, простота.</w:t>
      </w:r>
    </w:p>
    <w:p w:rsidR="00C70A38" w:rsidRDefault="00C70A38" w:rsidP="00C70A38">
      <w:pPr>
        <w:rPr>
          <w:b/>
          <w:sz w:val="44"/>
          <w:lang w:val="uk-UA"/>
        </w:rPr>
      </w:pPr>
    </w:p>
    <w:p w:rsidR="00031BCA" w:rsidRPr="00C70A38" w:rsidRDefault="006F03CB" w:rsidP="00C70A38">
      <w:pPr>
        <w:rPr>
          <w:b/>
          <w:sz w:val="28"/>
        </w:rPr>
      </w:pPr>
      <w:r>
        <w:rPr>
          <w:b/>
          <w:sz w:val="28"/>
          <w:lang w:val="uk-UA"/>
        </w:rPr>
        <w:t>Вывод</w:t>
      </w:r>
      <w:r w:rsidR="000A3C7D">
        <w:rPr>
          <w:b/>
          <w:sz w:val="28"/>
          <w:lang w:val="uk-UA"/>
        </w:rPr>
        <w:t xml:space="preserve">: </w:t>
      </w:r>
      <w:r w:rsidR="008F35AC">
        <w:rPr>
          <w:sz w:val="28"/>
          <w:lang w:val="uk-UA"/>
        </w:rPr>
        <w:t xml:space="preserve">выполнив лабораторную работу, мы разработали документацию на ПП, разработали и отладили код программы с помощью пакета </w:t>
      </w:r>
      <w:r w:rsidR="008F35AC">
        <w:rPr>
          <w:sz w:val="28"/>
          <w:lang w:val="en-US"/>
        </w:rPr>
        <w:t>Miscrosoft</w:t>
      </w:r>
      <w:r w:rsidR="008F35AC" w:rsidRPr="008F35AC">
        <w:rPr>
          <w:sz w:val="28"/>
        </w:rPr>
        <w:t xml:space="preserve"> </w:t>
      </w:r>
      <w:r w:rsidR="008F35AC">
        <w:rPr>
          <w:sz w:val="28"/>
          <w:lang w:val="en-US"/>
        </w:rPr>
        <w:t>Visual</w:t>
      </w:r>
      <w:r w:rsidR="008F35AC" w:rsidRPr="008F35AC">
        <w:rPr>
          <w:sz w:val="28"/>
        </w:rPr>
        <w:t xml:space="preserve"> </w:t>
      </w:r>
      <w:r w:rsidR="008F35AC">
        <w:rPr>
          <w:sz w:val="28"/>
          <w:lang w:val="en-US"/>
        </w:rPr>
        <w:t>Studio</w:t>
      </w:r>
      <w:r w:rsidR="008F35AC">
        <w:rPr>
          <w:sz w:val="28"/>
        </w:rPr>
        <w:t>, разработали план тестирования программы с определением значений параметров и провели тестирование программы.</w:t>
      </w:r>
      <w:r w:rsidR="00E05ADA">
        <w:rPr>
          <w:sz w:val="28"/>
        </w:rPr>
        <w:t xml:space="preserve"> </w:t>
      </w:r>
    </w:p>
    <w:sectPr w:rsidR="00031BCA" w:rsidRPr="00C70A38" w:rsidSect="00F94B92">
      <w:headerReference w:type="default" r:id="rId22"/>
      <w:footerReference w:type="default" r:id="rId23"/>
      <w:type w:val="continuous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567" w:rsidRDefault="00124567">
      <w:r>
        <w:separator/>
      </w:r>
    </w:p>
  </w:endnote>
  <w:endnote w:type="continuationSeparator" w:id="0">
    <w:p w:rsidR="00124567" w:rsidRDefault="0012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6E5093">
      <w:trPr>
        <w:cantSplit/>
        <w:trHeight w:val="305"/>
      </w:trPr>
      <w:tc>
        <w:tcPr>
          <w:tcW w:w="340" w:type="dxa"/>
        </w:tcPr>
        <w:p w:rsidR="006E5093" w:rsidRDefault="006E5093">
          <w:pPr>
            <w:pStyle w:val="a4"/>
            <w:ind w:right="-1474" w:firstLine="0"/>
          </w:pPr>
        </w:p>
      </w:tc>
      <w:tc>
        <w:tcPr>
          <w:tcW w:w="511" w:type="dxa"/>
        </w:tcPr>
        <w:p w:rsidR="006E5093" w:rsidRDefault="006E5093">
          <w:pPr>
            <w:pStyle w:val="a4"/>
            <w:ind w:right="-1474" w:firstLine="0"/>
          </w:pPr>
        </w:p>
      </w:tc>
      <w:tc>
        <w:tcPr>
          <w:tcW w:w="1134" w:type="dxa"/>
        </w:tcPr>
        <w:p w:rsidR="006E5093" w:rsidRDefault="006E5093">
          <w:pPr>
            <w:pStyle w:val="a4"/>
            <w:ind w:right="-1474" w:firstLine="0"/>
          </w:pPr>
        </w:p>
      </w:tc>
      <w:tc>
        <w:tcPr>
          <w:tcW w:w="878" w:type="dxa"/>
        </w:tcPr>
        <w:p w:rsidR="006E5093" w:rsidRDefault="006E5093">
          <w:pPr>
            <w:pStyle w:val="a4"/>
            <w:ind w:right="-1474" w:firstLine="0"/>
          </w:pPr>
        </w:p>
      </w:tc>
      <w:tc>
        <w:tcPr>
          <w:tcW w:w="474" w:type="dxa"/>
        </w:tcPr>
        <w:p w:rsidR="006E5093" w:rsidRDefault="006E5093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6E5093" w:rsidRDefault="006E5093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6E5093" w:rsidRDefault="006E5093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6E5093">
      <w:trPr>
        <w:cantSplit/>
        <w:trHeight w:val="305"/>
      </w:trPr>
      <w:tc>
        <w:tcPr>
          <w:tcW w:w="340" w:type="dxa"/>
        </w:tcPr>
        <w:p w:rsidR="006E5093" w:rsidRDefault="006E5093">
          <w:pPr>
            <w:pStyle w:val="a4"/>
            <w:ind w:right="-1474" w:firstLine="0"/>
          </w:pPr>
        </w:p>
      </w:tc>
      <w:tc>
        <w:tcPr>
          <w:tcW w:w="511" w:type="dxa"/>
        </w:tcPr>
        <w:p w:rsidR="006E5093" w:rsidRDefault="006E5093">
          <w:pPr>
            <w:pStyle w:val="a4"/>
            <w:ind w:right="-1474" w:firstLine="0"/>
          </w:pPr>
        </w:p>
      </w:tc>
      <w:tc>
        <w:tcPr>
          <w:tcW w:w="1134" w:type="dxa"/>
        </w:tcPr>
        <w:p w:rsidR="006E5093" w:rsidRDefault="006E5093">
          <w:pPr>
            <w:pStyle w:val="a4"/>
            <w:ind w:right="-1474" w:firstLine="0"/>
          </w:pPr>
        </w:p>
      </w:tc>
      <w:tc>
        <w:tcPr>
          <w:tcW w:w="878" w:type="dxa"/>
        </w:tcPr>
        <w:p w:rsidR="006E5093" w:rsidRDefault="006E5093">
          <w:pPr>
            <w:pStyle w:val="a4"/>
            <w:ind w:right="-1474" w:firstLine="0"/>
          </w:pPr>
        </w:p>
      </w:tc>
      <w:tc>
        <w:tcPr>
          <w:tcW w:w="474" w:type="dxa"/>
        </w:tcPr>
        <w:p w:rsidR="006E5093" w:rsidRDefault="006E5093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6E5093" w:rsidRDefault="006E5093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6E5093" w:rsidRDefault="006E5093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6E5093">
      <w:trPr>
        <w:cantSplit/>
        <w:trHeight w:val="305"/>
      </w:trPr>
      <w:tc>
        <w:tcPr>
          <w:tcW w:w="340" w:type="dxa"/>
          <w:vAlign w:val="center"/>
        </w:tcPr>
        <w:p w:rsidR="006E5093" w:rsidRDefault="006E5093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6E5093" w:rsidRDefault="006E5093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6E5093" w:rsidRDefault="006E5093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6E5093" w:rsidRDefault="006E5093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6E5093" w:rsidRDefault="006E5093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6E5093" w:rsidRDefault="006E5093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6E5093" w:rsidRDefault="006E5093">
          <w:pPr>
            <w:pStyle w:val="a4"/>
            <w:ind w:right="-1474" w:firstLine="0"/>
            <w:jc w:val="left"/>
          </w:pPr>
        </w:p>
      </w:tc>
    </w:tr>
  </w:tbl>
  <w:p w:rsidR="006E5093" w:rsidRDefault="006E5093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32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1"/>
      <w:gridCol w:w="543"/>
      <w:gridCol w:w="1299"/>
      <w:gridCol w:w="851"/>
      <w:gridCol w:w="566"/>
      <w:gridCol w:w="3821"/>
      <w:gridCol w:w="284"/>
      <w:gridCol w:w="284"/>
      <w:gridCol w:w="284"/>
      <w:gridCol w:w="963"/>
      <w:gridCol w:w="1016"/>
    </w:tblGrid>
    <w:tr w:rsidR="006E5093" w:rsidTr="004D73C7">
      <w:trPr>
        <w:cantSplit/>
        <w:trHeight w:val="285"/>
      </w:trPr>
      <w:tc>
        <w:tcPr>
          <w:tcW w:w="42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0" w:type="dxa"/>
          <w:gridSpan w:val="6"/>
          <w:vMerge w:val="restart"/>
          <w:tcBorders>
            <w:left w:val="nil"/>
          </w:tcBorders>
          <w:vAlign w:val="center"/>
        </w:tcPr>
        <w:p w:rsidR="006E5093" w:rsidRPr="00D60611" w:rsidRDefault="006E5093" w:rsidP="009630A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121.1151.</w:t>
          </w:r>
          <w:r>
            <w:rPr>
              <w:sz w:val="40"/>
              <w:lang w:val="en-US"/>
            </w:rPr>
            <w:t>0</w:t>
          </w:r>
          <w:r>
            <w:rPr>
              <w:sz w:val="40"/>
              <w:lang w:val="uk-UA"/>
            </w:rPr>
            <w:t>5</w:t>
          </w:r>
        </w:p>
      </w:tc>
    </w:tr>
    <w:tr w:rsidR="006E5093" w:rsidTr="004D73C7">
      <w:trPr>
        <w:cantSplit/>
        <w:trHeight w:val="285"/>
      </w:trPr>
      <w:tc>
        <w:tcPr>
          <w:tcW w:w="42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0" w:type="dxa"/>
          <w:gridSpan w:val="6"/>
          <w:vMerge/>
          <w:tcBorders>
            <w:left w:val="nil"/>
          </w:tcBorders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6E5093" w:rsidTr="004D73C7">
      <w:trPr>
        <w:cantSplit/>
        <w:trHeight w:val="285"/>
      </w:trPr>
      <w:tc>
        <w:tcPr>
          <w:tcW w:w="421" w:type="dxa"/>
          <w:tcBorders>
            <w:top w:val="nil"/>
            <w:bottom w:val="nil"/>
          </w:tcBorders>
          <w:vAlign w:val="center"/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2" w:type="dxa"/>
          <w:tcBorders>
            <w:top w:val="nil"/>
            <w:bottom w:val="nil"/>
          </w:tcBorders>
          <w:vAlign w:val="center"/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299" w:type="dxa"/>
          <w:tcBorders>
            <w:top w:val="nil"/>
            <w:bottom w:val="nil"/>
          </w:tcBorders>
          <w:vAlign w:val="center"/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bottom w:val="nil"/>
          </w:tcBorders>
          <w:vAlign w:val="center"/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6" w:type="dxa"/>
          <w:tcBorders>
            <w:top w:val="nil"/>
            <w:bottom w:val="nil"/>
          </w:tcBorders>
          <w:vAlign w:val="center"/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50" w:type="dxa"/>
          <w:gridSpan w:val="6"/>
          <w:vMerge/>
          <w:tcBorders>
            <w:bottom w:val="nil"/>
          </w:tcBorders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6E5093" w:rsidTr="004D73C7">
      <w:trPr>
        <w:cantSplit/>
        <w:trHeight w:val="256"/>
      </w:trPr>
      <w:tc>
        <w:tcPr>
          <w:tcW w:w="964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6E5093" w:rsidRDefault="006E5093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6E5093" w:rsidRPr="0024722F" w:rsidRDefault="006E5093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6E5093" w:rsidRPr="00DE676C" w:rsidRDefault="006E5093" w:rsidP="00DE676C">
          <w:pPr>
            <w:ind w:firstLine="0"/>
            <w:jc w:val="center"/>
            <w:rPr>
              <w:rFonts w:ascii="Cambria-BoldItalic" w:hAnsi="Cambria-BoldItalic" w:cs="Cambria-BoldItalic"/>
              <w:bCs/>
              <w:iCs/>
              <w:color w:val="000000"/>
              <w:sz w:val="28"/>
              <w:szCs w:val="28"/>
            </w:rPr>
          </w:pPr>
          <w:r w:rsidRPr="00DE676C">
            <w:rPr>
              <w:rFonts w:ascii="Cambria-BoldItalic" w:hAnsi="Cambria-BoldItalic" w:cs="Cambria-BoldItalic"/>
              <w:bCs/>
              <w:iCs/>
              <w:color w:val="000000"/>
              <w:sz w:val="28"/>
              <w:szCs w:val="28"/>
            </w:rPr>
            <w:t>Реализац</w:t>
          </w:r>
          <w:r w:rsidRPr="00DE676C">
            <w:rPr>
              <w:rFonts w:ascii="Cambria-BoldItalic" w:hAnsi="Cambria-BoldItalic" w:cs="Cambria-BoldItalic"/>
              <w:bCs/>
              <w:iCs/>
              <w:color w:val="000000"/>
              <w:sz w:val="28"/>
              <w:szCs w:val="28"/>
              <w:lang w:val="uk-UA"/>
            </w:rPr>
            <w:t>и</w:t>
          </w:r>
          <w:r w:rsidRPr="00DE676C">
            <w:rPr>
              <w:rFonts w:ascii="Cambria-BoldItalic" w:hAnsi="Cambria-BoldItalic" w:cs="Cambria-BoldItalic"/>
              <w:bCs/>
              <w:iCs/>
              <w:color w:val="000000"/>
              <w:sz w:val="28"/>
              <w:szCs w:val="28"/>
            </w:rPr>
            <w:t>я прототипа</w:t>
          </w:r>
        </w:p>
        <w:p w:rsidR="006E5093" w:rsidRPr="00A016C2" w:rsidRDefault="006E5093" w:rsidP="00A016C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</w:p>
      </w:tc>
      <w:tc>
        <w:tcPr>
          <w:tcW w:w="851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3" w:type="dxa"/>
          <w:tcBorders>
            <w:left w:val="nil"/>
            <w:right w:val="single" w:sz="8" w:space="0" w:color="auto"/>
          </w:tcBorders>
          <w:vAlign w:val="center"/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16" w:type="dxa"/>
          <w:tcBorders>
            <w:left w:val="nil"/>
            <w:right w:val="single" w:sz="8" w:space="0" w:color="auto"/>
          </w:tcBorders>
          <w:vAlign w:val="center"/>
        </w:tcPr>
        <w:p w:rsidR="006E5093" w:rsidRPr="00F57988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6E5093" w:rsidTr="004D73C7">
      <w:trPr>
        <w:cantSplit/>
        <w:trHeight w:val="240"/>
      </w:trPr>
      <w:tc>
        <w:tcPr>
          <w:tcW w:w="964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6E5093" w:rsidRPr="0024722F" w:rsidRDefault="006E5093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299" w:type="dxa"/>
          <w:tcBorders>
            <w:top w:val="nil"/>
            <w:bottom w:val="single" w:sz="4" w:space="0" w:color="auto"/>
          </w:tcBorders>
          <w:vAlign w:val="center"/>
        </w:tcPr>
        <w:p w:rsidR="006E5093" w:rsidRPr="00D60611" w:rsidRDefault="006E5093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Кольцов А.В.</w:t>
          </w:r>
        </w:p>
      </w:tc>
      <w:tc>
        <w:tcPr>
          <w:tcW w:w="851" w:type="dxa"/>
          <w:tcBorders>
            <w:top w:val="nil"/>
            <w:bottom w:val="single" w:sz="4" w:space="0" w:color="auto"/>
          </w:tcBorders>
          <w:vAlign w:val="center"/>
        </w:tcPr>
        <w:p w:rsidR="006E5093" w:rsidRPr="00B658D4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6" w:type="dxa"/>
          <w:tcBorders>
            <w:top w:val="nil"/>
            <w:bottom w:val="single" w:sz="4" w:space="0" w:color="auto"/>
          </w:tcBorders>
          <w:vAlign w:val="center"/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3" w:type="dxa"/>
          <w:tcBorders>
            <w:right w:val="single" w:sz="8" w:space="0" w:color="auto"/>
          </w:tcBorders>
          <w:vAlign w:val="center"/>
        </w:tcPr>
        <w:p w:rsidR="006E5093" w:rsidRPr="00F94B92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1</w:t>
          </w:r>
        </w:p>
      </w:tc>
      <w:tc>
        <w:tcPr>
          <w:tcW w:w="1016" w:type="dxa"/>
          <w:tcBorders>
            <w:right w:val="single" w:sz="8" w:space="0" w:color="auto"/>
          </w:tcBorders>
          <w:vAlign w:val="center"/>
        </w:tcPr>
        <w:p w:rsidR="006E5093" w:rsidRPr="00A122BB" w:rsidRDefault="006E5093" w:rsidP="00F314A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en-US"/>
            </w:rPr>
            <w:t>2</w:t>
          </w:r>
          <w:r>
            <w:rPr>
              <w:sz w:val="16"/>
            </w:rPr>
            <w:t>4</w:t>
          </w:r>
        </w:p>
      </w:tc>
    </w:tr>
    <w:tr w:rsidR="006E5093" w:rsidTr="00E854A4">
      <w:trPr>
        <w:cantSplit/>
        <w:trHeight w:hRule="exact" w:val="270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6E5093" w:rsidRPr="00317655" w:rsidRDefault="006E5093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6E5093" w:rsidRPr="00E854A4" w:rsidRDefault="006E5093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Савинец Н.Д.</w:t>
          </w: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6E5093" w:rsidRPr="000B4897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6E5093" w:rsidTr="00E943F4">
      <w:trPr>
        <w:cantSplit/>
        <w:trHeight w:val="254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6E5093" w:rsidRPr="0024722F" w:rsidRDefault="006E5093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6E5093" w:rsidRPr="0024722F" w:rsidRDefault="006E5093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Телехан А.Н.</w:t>
          </w: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/>
          <w:tcBorders>
            <w:right w:val="single" w:sz="8" w:space="0" w:color="auto"/>
          </w:tcBorders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6E5093" w:rsidTr="004D73C7">
      <w:trPr>
        <w:cantSplit/>
        <w:trHeight w:val="285"/>
      </w:trPr>
      <w:tc>
        <w:tcPr>
          <w:tcW w:w="964" w:type="dxa"/>
          <w:gridSpan w:val="2"/>
          <w:tcBorders>
            <w:top w:val="single" w:sz="4" w:space="0" w:color="auto"/>
          </w:tcBorders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299" w:type="dxa"/>
          <w:tcBorders>
            <w:top w:val="single" w:sz="4" w:space="0" w:color="auto"/>
          </w:tcBorders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  <w:lang w:val="uk-UA"/>
            </w:rPr>
            <w:t>Фарионова Т.А.</w:t>
          </w:r>
        </w:p>
      </w:tc>
      <w:tc>
        <w:tcPr>
          <w:tcW w:w="851" w:type="dxa"/>
          <w:tcBorders>
            <w:top w:val="single" w:sz="4" w:space="0" w:color="auto"/>
          </w:tcBorders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</w:tcBorders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/>
          <w:tcBorders>
            <w:right w:val="single" w:sz="8" w:space="0" w:color="auto"/>
          </w:tcBorders>
        </w:tcPr>
        <w:p w:rsidR="006E5093" w:rsidRDefault="006E509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6E5093" w:rsidRDefault="006E509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6"/>
      <w:gridCol w:w="566"/>
      <w:gridCol w:w="1302"/>
      <w:gridCol w:w="850"/>
      <w:gridCol w:w="566"/>
      <w:gridCol w:w="6081"/>
      <w:gridCol w:w="566"/>
    </w:tblGrid>
    <w:tr w:rsidR="006E5093" w:rsidTr="004D73C7">
      <w:trPr>
        <w:cantSplit/>
        <w:trHeight w:val="319"/>
      </w:trPr>
      <w:tc>
        <w:tcPr>
          <w:tcW w:w="39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6E5093" w:rsidRPr="00957869" w:rsidRDefault="006E5093">
          <w:pPr>
            <w:pStyle w:val="a4"/>
            <w:ind w:right="-1474" w:firstLine="0"/>
            <w:rPr>
              <w:lang w:val="uk-UA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6E5093" w:rsidRDefault="006E5093">
          <w:pPr>
            <w:pStyle w:val="a4"/>
            <w:ind w:right="-1474" w:firstLine="0"/>
          </w:pPr>
        </w:p>
      </w:tc>
      <w:tc>
        <w:tcPr>
          <w:tcW w:w="130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6E5093" w:rsidRDefault="006E5093">
          <w:pPr>
            <w:pStyle w:val="a4"/>
            <w:ind w:right="-1474" w:firstLine="0"/>
          </w:pPr>
        </w:p>
      </w:tc>
      <w:tc>
        <w:tcPr>
          <w:tcW w:w="85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6E5093" w:rsidRDefault="006E5093">
          <w:pPr>
            <w:pStyle w:val="a4"/>
            <w:ind w:right="-1474" w:firstLine="0"/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6E5093" w:rsidRDefault="006E5093">
          <w:pPr>
            <w:pStyle w:val="a4"/>
            <w:ind w:right="-1474" w:firstLine="0"/>
          </w:pPr>
        </w:p>
      </w:tc>
      <w:tc>
        <w:tcPr>
          <w:tcW w:w="6081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6E5093" w:rsidRPr="00F94B92" w:rsidRDefault="006E5093" w:rsidP="008F35AC">
          <w:pPr>
            <w:pStyle w:val="a4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lang w:val="uk-UA"/>
            </w:rPr>
            <w:t>121.1151.05</w:t>
          </w:r>
        </w:p>
      </w:tc>
      <w:tc>
        <w:tcPr>
          <w:tcW w:w="56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6E5093" w:rsidRDefault="006E5093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6E5093" w:rsidTr="004D73C7">
      <w:trPr>
        <w:cantSplit/>
        <w:trHeight w:val="319"/>
      </w:trPr>
      <w:tc>
        <w:tcPr>
          <w:tcW w:w="39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6E5093" w:rsidRDefault="006E5093">
          <w:pPr>
            <w:pStyle w:val="a4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6E5093" w:rsidRDefault="006E5093">
          <w:pPr>
            <w:pStyle w:val="a4"/>
            <w:ind w:right="-1474" w:firstLine="0"/>
          </w:pPr>
        </w:p>
      </w:tc>
      <w:tc>
        <w:tcPr>
          <w:tcW w:w="1302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6E5093" w:rsidRDefault="006E5093">
          <w:pPr>
            <w:pStyle w:val="a4"/>
            <w:ind w:right="-1474" w:firstLine="0"/>
          </w:pPr>
        </w:p>
      </w:tc>
      <w:tc>
        <w:tcPr>
          <w:tcW w:w="850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6E5093" w:rsidRDefault="006E5093">
          <w:pPr>
            <w:pStyle w:val="a4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6E5093" w:rsidRDefault="006E5093">
          <w:pPr>
            <w:pStyle w:val="a4"/>
            <w:ind w:right="-1474" w:firstLine="0"/>
          </w:pP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</w:tcPr>
        <w:p w:rsidR="006E5093" w:rsidRDefault="006E5093">
          <w:pPr>
            <w:pStyle w:val="a4"/>
            <w:ind w:right="-1474" w:firstLine="0"/>
          </w:pPr>
        </w:p>
      </w:tc>
      <w:tc>
        <w:tcPr>
          <w:tcW w:w="56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6E5093" w:rsidRPr="00957869" w:rsidRDefault="006E5093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</w:p>
      </w:tc>
    </w:tr>
    <w:tr w:rsidR="006E5093" w:rsidTr="004D73C7">
      <w:trPr>
        <w:cantSplit/>
        <w:trHeight w:val="319"/>
      </w:trPr>
      <w:tc>
        <w:tcPr>
          <w:tcW w:w="39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6E5093" w:rsidRDefault="006E5093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6E5093" w:rsidRDefault="006E5093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2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6E5093" w:rsidRDefault="006E5093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6E5093" w:rsidRDefault="006E5093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6E5093" w:rsidRDefault="006E5093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6E5093" w:rsidRDefault="006E5093">
          <w:pPr>
            <w:pStyle w:val="a4"/>
            <w:ind w:right="-1474" w:firstLine="0"/>
            <w:jc w:val="left"/>
          </w:pPr>
        </w:p>
      </w:tc>
      <w:tc>
        <w:tcPr>
          <w:tcW w:w="56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6E5093" w:rsidRDefault="006E5093">
          <w:pPr>
            <w:pStyle w:val="a4"/>
            <w:ind w:right="-1474" w:firstLine="0"/>
            <w:jc w:val="left"/>
          </w:pPr>
        </w:p>
      </w:tc>
    </w:tr>
  </w:tbl>
  <w:p w:rsidR="006E5093" w:rsidRDefault="006E5093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567" w:rsidRDefault="00124567">
      <w:r>
        <w:separator/>
      </w:r>
    </w:p>
  </w:footnote>
  <w:footnote w:type="continuationSeparator" w:id="0">
    <w:p w:rsidR="00124567" w:rsidRDefault="001245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093" w:rsidRDefault="006E5093" w:rsidP="0097271F">
    <w:pPr>
      <w:pStyle w:val="a3"/>
      <w:tabs>
        <w:tab w:val="clear" w:pos="4153"/>
        <w:tab w:val="clear" w:pos="8306"/>
        <w:tab w:val="left" w:pos="6675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093" w:rsidRDefault="006E5093" w:rsidP="0097271F">
    <w:pPr>
      <w:pStyle w:val="a3"/>
      <w:tabs>
        <w:tab w:val="clear" w:pos="4153"/>
        <w:tab w:val="clear" w:pos="8306"/>
        <w:tab w:val="left" w:pos="667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33F7"/>
    <w:multiLevelType w:val="hybridMultilevel"/>
    <w:tmpl w:val="9CE0B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3D5"/>
    <w:multiLevelType w:val="hybridMultilevel"/>
    <w:tmpl w:val="01AEC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D7F98"/>
    <w:multiLevelType w:val="hybridMultilevel"/>
    <w:tmpl w:val="A4AA7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4320D"/>
    <w:multiLevelType w:val="hybridMultilevel"/>
    <w:tmpl w:val="94F02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E183A"/>
    <w:multiLevelType w:val="hybridMultilevel"/>
    <w:tmpl w:val="5E9E40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E868B2"/>
    <w:multiLevelType w:val="hybridMultilevel"/>
    <w:tmpl w:val="CDF4C9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FD5E41"/>
    <w:multiLevelType w:val="hybridMultilevel"/>
    <w:tmpl w:val="637C25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320AD"/>
    <w:multiLevelType w:val="hybridMultilevel"/>
    <w:tmpl w:val="71F8CB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63666C"/>
    <w:multiLevelType w:val="hybridMultilevel"/>
    <w:tmpl w:val="36E8B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E2A54"/>
    <w:multiLevelType w:val="hybridMultilevel"/>
    <w:tmpl w:val="166216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A261CA"/>
    <w:multiLevelType w:val="hybridMultilevel"/>
    <w:tmpl w:val="D4206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527D4E"/>
    <w:multiLevelType w:val="hybridMultilevel"/>
    <w:tmpl w:val="CD56DE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CF3012"/>
    <w:multiLevelType w:val="hybridMultilevel"/>
    <w:tmpl w:val="13889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52763"/>
    <w:multiLevelType w:val="hybridMultilevel"/>
    <w:tmpl w:val="7DA0C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DD7898"/>
    <w:multiLevelType w:val="hybridMultilevel"/>
    <w:tmpl w:val="40A20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3C10F4"/>
    <w:multiLevelType w:val="hybridMultilevel"/>
    <w:tmpl w:val="1D5474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A66474"/>
    <w:multiLevelType w:val="hybridMultilevel"/>
    <w:tmpl w:val="EE887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C07C2"/>
    <w:multiLevelType w:val="hybridMultilevel"/>
    <w:tmpl w:val="AFF0F7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146B1"/>
    <w:multiLevelType w:val="hybridMultilevel"/>
    <w:tmpl w:val="A1CEE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3084EA4"/>
    <w:multiLevelType w:val="hybridMultilevel"/>
    <w:tmpl w:val="5A1A2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B600CB"/>
    <w:multiLevelType w:val="hybridMultilevel"/>
    <w:tmpl w:val="9E5CC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9317E"/>
    <w:multiLevelType w:val="hybridMultilevel"/>
    <w:tmpl w:val="E6E46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 w15:restartNumberingAfterBreak="0">
    <w:nsid w:val="4F9964E1"/>
    <w:multiLevelType w:val="hybridMultilevel"/>
    <w:tmpl w:val="B9BCF8D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3" w15:restartNumberingAfterBreak="0">
    <w:nsid w:val="50F93919"/>
    <w:multiLevelType w:val="hybridMultilevel"/>
    <w:tmpl w:val="2200D98E"/>
    <w:lvl w:ilvl="0" w:tplc="B220048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0D7D65"/>
    <w:multiLevelType w:val="hybridMultilevel"/>
    <w:tmpl w:val="39584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38" w15:restartNumberingAfterBreak="0">
    <w:nsid w:val="589047CE"/>
    <w:multiLevelType w:val="hybridMultilevel"/>
    <w:tmpl w:val="F872E8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63686687"/>
    <w:multiLevelType w:val="hybridMultilevel"/>
    <w:tmpl w:val="90C43B48"/>
    <w:lvl w:ilvl="0" w:tplc="330CBB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2" w15:restartNumberingAfterBreak="0">
    <w:nsid w:val="665522D5"/>
    <w:multiLevelType w:val="hybridMultilevel"/>
    <w:tmpl w:val="0108DD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E0584B"/>
    <w:multiLevelType w:val="hybridMultilevel"/>
    <w:tmpl w:val="3CDAE9BA"/>
    <w:lvl w:ilvl="0" w:tplc="089228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3D793B"/>
    <w:multiLevelType w:val="hybridMultilevel"/>
    <w:tmpl w:val="62780A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5"/>
  </w:num>
  <w:num w:numId="3">
    <w:abstractNumId w:val="36"/>
  </w:num>
  <w:num w:numId="4">
    <w:abstractNumId w:val="41"/>
  </w:num>
  <w:num w:numId="5">
    <w:abstractNumId w:val="39"/>
  </w:num>
  <w:num w:numId="6">
    <w:abstractNumId w:val="45"/>
  </w:num>
  <w:num w:numId="7">
    <w:abstractNumId w:val="8"/>
  </w:num>
  <w:num w:numId="8">
    <w:abstractNumId w:val="13"/>
  </w:num>
  <w:num w:numId="9">
    <w:abstractNumId w:val="3"/>
  </w:num>
  <w:num w:numId="10">
    <w:abstractNumId w:val="26"/>
  </w:num>
  <w:num w:numId="11">
    <w:abstractNumId w:val="18"/>
  </w:num>
  <w:num w:numId="12">
    <w:abstractNumId w:val="30"/>
  </w:num>
  <w:num w:numId="13">
    <w:abstractNumId w:val="32"/>
  </w:num>
  <w:num w:numId="14">
    <w:abstractNumId w:val="37"/>
  </w:num>
  <w:num w:numId="15">
    <w:abstractNumId w:val="46"/>
  </w:num>
  <w:num w:numId="16">
    <w:abstractNumId w:val="43"/>
  </w:num>
  <w:num w:numId="17">
    <w:abstractNumId w:val="9"/>
  </w:num>
  <w:num w:numId="18">
    <w:abstractNumId w:val="23"/>
  </w:num>
  <w:num w:numId="19">
    <w:abstractNumId w:val="35"/>
  </w:num>
  <w:num w:numId="20">
    <w:abstractNumId w:val="7"/>
  </w:num>
  <w:num w:numId="21">
    <w:abstractNumId w:val="20"/>
  </w:num>
  <w:num w:numId="22">
    <w:abstractNumId w:val="27"/>
  </w:num>
  <w:num w:numId="23">
    <w:abstractNumId w:val="22"/>
  </w:num>
  <w:num w:numId="24">
    <w:abstractNumId w:val="42"/>
  </w:num>
  <w:num w:numId="25">
    <w:abstractNumId w:val="47"/>
  </w:num>
  <w:num w:numId="26">
    <w:abstractNumId w:val="0"/>
  </w:num>
  <w:num w:numId="27">
    <w:abstractNumId w:val="19"/>
  </w:num>
  <w:num w:numId="28">
    <w:abstractNumId w:val="21"/>
  </w:num>
  <w:num w:numId="29">
    <w:abstractNumId w:val="29"/>
  </w:num>
  <w:num w:numId="30">
    <w:abstractNumId w:val="1"/>
  </w:num>
  <w:num w:numId="31">
    <w:abstractNumId w:val="17"/>
  </w:num>
  <w:num w:numId="32">
    <w:abstractNumId w:val="38"/>
  </w:num>
  <w:num w:numId="33">
    <w:abstractNumId w:val="6"/>
  </w:num>
  <w:num w:numId="34">
    <w:abstractNumId w:val="10"/>
  </w:num>
  <w:num w:numId="35">
    <w:abstractNumId w:val="31"/>
  </w:num>
  <w:num w:numId="36">
    <w:abstractNumId w:val="15"/>
  </w:num>
  <w:num w:numId="37">
    <w:abstractNumId w:val="44"/>
  </w:num>
  <w:num w:numId="38">
    <w:abstractNumId w:val="5"/>
  </w:num>
  <w:num w:numId="39">
    <w:abstractNumId w:val="28"/>
  </w:num>
  <w:num w:numId="40">
    <w:abstractNumId w:val="14"/>
  </w:num>
  <w:num w:numId="41">
    <w:abstractNumId w:val="40"/>
  </w:num>
  <w:num w:numId="42">
    <w:abstractNumId w:val="11"/>
  </w:num>
  <w:num w:numId="43">
    <w:abstractNumId w:val="34"/>
  </w:num>
  <w:num w:numId="44">
    <w:abstractNumId w:val="16"/>
  </w:num>
  <w:num w:numId="45">
    <w:abstractNumId w:val="24"/>
  </w:num>
  <w:num w:numId="46">
    <w:abstractNumId w:val="2"/>
  </w:num>
  <w:num w:numId="47">
    <w:abstractNumId w:val="4"/>
  </w:num>
  <w:num w:numId="48">
    <w:abstractNumId w:val="33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1036B"/>
    <w:rsid w:val="00011265"/>
    <w:rsid w:val="000118AB"/>
    <w:rsid w:val="000265AA"/>
    <w:rsid w:val="00031BCA"/>
    <w:rsid w:val="00036E22"/>
    <w:rsid w:val="000532C8"/>
    <w:rsid w:val="000543FF"/>
    <w:rsid w:val="000566F1"/>
    <w:rsid w:val="00060A30"/>
    <w:rsid w:val="00061CCE"/>
    <w:rsid w:val="00082ABC"/>
    <w:rsid w:val="00083D60"/>
    <w:rsid w:val="00084859"/>
    <w:rsid w:val="000852DC"/>
    <w:rsid w:val="00093B1D"/>
    <w:rsid w:val="000961FE"/>
    <w:rsid w:val="000A3C7D"/>
    <w:rsid w:val="000B01D1"/>
    <w:rsid w:val="000B2716"/>
    <w:rsid w:val="000B27E6"/>
    <w:rsid w:val="000B3CD4"/>
    <w:rsid w:val="000B4897"/>
    <w:rsid w:val="000B629E"/>
    <w:rsid w:val="000B788B"/>
    <w:rsid w:val="000C01C2"/>
    <w:rsid w:val="000C33FB"/>
    <w:rsid w:val="000D17F9"/>
    <w:rsid w:val="000E16B9"/>
    <w:rsid w:val="000E53A9"/>
    <w:rsid w:val="000F1636"/>
    <w:rsid w:val="000F60F2"/>
    <w:rsid w:val="000F6E90"/>
    <w:rsid w:val="00104EC1"/>
    <w:rsid w:val="00117641"/>
    <w:rsid w:val="00117773"/>
    <w:rsid w:val="0012179C"/>
    <w:rsid w:val="001241B1"/>
    <w:rsid w:val="00124567"/>
    <w:rsid w:val="0012558F"/>
    <w:rsid w:val="00132A4E"/>
    <w:rsid w:val="00135E2D"/>
    <w:rsid w:val="0013611E"/>
    <w:rsid w:val="0014148D"/>
    <w:rsid w:val="00141A5A"/>
    <w:rsid w:val="00141DAA"/>
    <w:rsid w:val="00147853"/>
    <w:rsid w:val="00147B06"/>
    <w:rsid w:val="00150E4A"/>
    <w:rsid w:val="001540A9"/>
    <w:rsid w:val="0015640F"/>
    <w:rsid w:val="001621C3"/>
    <w:rsid w:val="001671AA"/>
    <w:rsid w:val="001708F0"/>
    <w:rsid w:val="001732F6"/>
    <w:rsid w:val="001861A6"/>
    <w:rsid w:val="00187DCE"/>
    <w:rsid w:val="00190D80"/>
    <w:rsid w:val="00192B54"/>
    <w:rsid w:val="001A380E"/>
    <w:rsid w:val="001B15CA"/>
    <w:rsid w:val="001B2BFC"/>
    <w:rsid w:val="001C3940"/>
    <w:rsid w:val="001E1F5E"/>
    <w:rsid w:val="001F2408"/>
    <w:rsid w:val="00215A06"/>
    <w:rsid w:val="0022002A"/>
    <w:rsid w:val="00220379"/>
    <w:rsid w:val="002325DF"/>
    <w:rsid w:val="00241BF6"/>
    <w:rsid w:val="00242472"/>
    <w:rsid w:val="00244DA5"/>
    <w:rsid w:val="0024722F"/>
    <w:rsid w:val="00251EF1"/>
    <w:rsid w:val="00253EAD"/>
    <w:rsid w:val="00255CE0"/>
    <w:rsid w:val="00257F31"/>
    <w:rsid w:val="0026012C"/>
    <w:rsid w:val="00263C00"/>
    <w:rsid w:val="00264D3F"/>
    <w:rsid w:val="00265F30"/>
    <w:rsid w:val="00266E70"/>
    <w:rsid w:val="002750E7"/>
    <w:rsid w:val="00284DD3"/>
    <w:rsid w:val="002878E3"/>
    <w:rsid w:val="002906CB"/>
    <w:rsid w:val="002A05DB"/>
    <w:rsid w:val="002B17E1"/>
    <w:rsid w:val="002B6F4A"/>
    <w:rsid w:val="002B7E0B"/>
    <w:rsid w:val="002C0C34"/>
    <w:rsid w:val="002C0EA8"/>
    <w:rsid w:val="002C507C"/>
    <w:rsid w:val="002D6C8A"/>
    <w:rsid w:val="002F2C3B"/>
    <w:rsid w:val="002F3166"/>
    <w:rsid w:val="002F638E"/>
    <w:rsid w:val="002F64B4"/>
    <w:rsid w:val="00300899"/>
    <w:rsid w:val="00303741"/>
    <w:rsid w:val="00305903"/>
    <w:rsid w:val="0031002D"/>
    <w:rsid w:val="0031326C"/>
    <w:rsid w:val="00317655"/>
    <w:rsid w:val="003273FE"/>
    <w:rsid w:val="00327575"/>
    <w:rsid w:val="00333AED"/>
    <w:rsid w:val="0033479F"/>
    <w:rsid w:val="003475FA"/>
    <w:rsid w:val="003512B0"/>
    <w:rsid w:val="0035156F"/>
    <w:rsid w:val="00377686"/>
    <w:rsid w:val="0038020F"/>
    <w:rsid w:val="003A055B"/>
    <w:rsid w:val="003A4097"/>
    <w:rsid w:val="003B3F27"/>
    <w:rsid w:val="003B65ED"/>
    <w:rsid w:val="003C28EC"/>
    <w:rsid w:val="003C2BDB"/>
    <w:rsid w:val="003C613D"/>
    <w:rsid w:val="003D665D"/>
    <w:rsid w:val="003E62F2"/>
    <w:rsid w:val="003F03D4"/>
    <w:rsid w:val="003F1451"/>
    <w:rsid w:val="003F258C"/>
    <w:rsid w:val="003F46EA"/>
    <w:rsid w:val="00400B4E"/>
    <w:rsid w:val="00402A1C"/>
    <w:rsid w:val="0040635A"/>
    <w:rsid w:val="0041752F"/>
    <w:rsid w:val="00417FA0"/>
    <w:rsid w:val="0042603C"/>
    <w:rsid w:val="00426E03"/>
    <w:rsid w:val="00427F11"/>
    <w:rsid w:val="004313D4"/>
    <w:rsid w:val="00435B6A"/>
    <w:rsid w:val="00446080"/>
    <w:rsid w:val="00447229"/>
    <w:rsid w:val="00447E32"/>
    <w:rsid w:val="004532A1"/>
    <w:rsid w:val="004546A9"/>
    <w:rsid w:val="0045601D"/>
    <w:rsid w:val="00456475"/>
    <w:rsid w:val="004622E3"/>
    <w:rsid w:val="00462D92"/>
    <w:rsid w:val="00472188"/>
    <w:rsid w:val="00475762"/>
    <w:rsid w:val="00476301"/>
    <w:rsid w:val="004808B5"/>
    <w:rsid w:val="00482E00"/>
    <w:rsid w:val="00483E2E"/>
    <w:rsid w:val="00484296"/>
    <w:rsid w:val="004971E4"/>
    <w:rsid w:val="004B2E8C"/>
    <w:rsid w:val="004C60DE"/>
    <w:rsid w:val="004D7236"/>
    <w:rsid w:val="004D73C7"/>
    <w:rsid w:val="004F6838"/>
    <w:rsid w:val="005072BD"/>
    <w:rsid w:val="005162DA"/>
    <w:rsid w:val="005227F4"/>
    <w:rsid w:val="00527848"/>
    <w:rsid w:val="0053023F"/>
    <w:rsid w:val="00532F12"/>
    <w:rsid w:val="005332E9"/>
    <w:rsid w:val="00534634"/>
    <w:rsid w:val="005629E4"/>
    <w:rsid w:val="00566A01"/>
    <w:rsid w:val="00571672"/>
    <w:rsid w:val="005750DA"/>
    <w:rsid w:val="00577CD0"/>
    <w:rsid w:val="005849BE"/>
    <w:rsid w:val="005908F5"/>
    <w:rsid w:val="005949A0"/>
    <w:rsid w:val="00597FF6"/>
    <w:rsid w:val="005A1DA1"/>
    <w:rsid w:val="005B3E4F"/>
    <w:rsid w:val="005C3985"/>
    <w:rsid w:val="005D484F"/>
    <w:rsid w:val="005D699A"/>
    <w:rsid w:val="005E3FE0"/>
    <w:rsid w:val="005E504C"/>
    <w:rsid w:val="005F45F9"/>
    <w:rsid w:val="006044E5"/>
    <w:rsid w:val="00607F55"/>
    <w:rsid w:val="006164A6"/>
    <w:rsid w:val="00617E0A"/>
    <w:rsid w:val="0062079A"/>
    <w:rsid w:val="00621135"/>
    <w:rsid w:val="00634325"/>
    <w:rsid w:val="006454E0"/>
    <w:rsid w:val="00645EB0"/>
    <w:rsid w:val="00646750"/>
    <w:rsid w:val="006533ED"/>
    <w:rsid w:val="00654B09"/>
    <w:rsid w:val="00660F79"/>
    <w:rsid w:val="006625E4"/>
    <w:rsid w:val="00664391"/>
    <w:rsid w:val="006703DF"/>
    <w:rsid w:val="0067090D"/>
    <w:rsid w:val="00671A22"/>
    <w:rsid w:val="0068217E"/>
    <w:rsid w:val="00684B1D"/>
    <w:rsid w:val="0069292A"/>
    <w:rsid w:val="00692FA5"/>
    <w:rsid w:val="006B325B"/>
    <w:rsid w:val="006B3737"/>
    <w:rsid w:val="006C27D2"/>
    <w:rsid w:val="006C5421"/>
    <w:rsid w:val="006C76BC"/>
    <w:rsid w:val="006D1DA2"/>
    <w:rsid w:val="006D4E42"/>
    <w:rsid w:val="006E2DD8"/>
    <w:rsid w:val="006E2DE5"/>
    <w:rsid w:val="006E5093"/>
    <w:rsid w:val="006E6FDA"/>
    <w:rsid w:val="006F03CB"/>
    <w:rsid w:val="006F11AD"/>
    <w:rsid w:val="00700777"/>
    <w:rsid w:val="00703AAF"/>
    <w:rsid w:val="00705159"/>
    <w:rsid w:val="00725BD7"/>
    <w:rsid w:val="00731DAD"/>
    <w:rsid w:val="007327B2"/>
    <w:rsid w:val="00752649"/>
    <w:rsid w:val="0075532D"/>
    <w:rsid w:val="00761D47"/>
    <w:rsid w:val="00770ED9"/>
    <w:rsid w:val="00771908"/>
    <w:rsid w:val="00773E7A"/>
    <w:rsid w:val="007774F9"/>
    <w:rsid w:val="00785C31"/>
    <w:rsid w:val="007938BD"/>
    <w:rsid w:val="00795744"/>
    <w:rsid w:val="00796FCB"/>
    <w:rsid w:val="007A06F7"/>
    <w:rsid w:val="007D280D"/>
    <w:rsid w:val="007D4348"/>
    <w:rsid w:val="00801C87"/>
    <w:rsid w:val="00815F49"/>
    <w:rsid w:val="0082275F"/>
    <w:rsid w:val="00823267"/>
    <w:rsid w:val="00846732"/>
    <w:rsid w:val="00846772"/>
    <w:rsid w:val="00851272"/>
    <w:rsid w:val="00852172"/>
    <w:rsid w:val="008739A2"/>
    <w:rsid w:val="00877610"/>
    <w:rsid w:val="00882AF9"/>
    <w:rsid w:val="008860F6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8F1241"/>
    <w:rsid w:val="008F35AC"/>
    <w:rsid w:val="008F5CEA"/>
    <w:rsid w:val="00901C60"/>
    <w:rsid w:val="0090495F"/>
    <w:rsid w:val="00905D8F"/>
    <w:rsid w:val="0090639E"/>
    <w:rsid w:val="009077C4"/>
    <w:rsid w:val="00911702"/>
    <w:rsid w:val="00916798"/>
    <w:rsid w:val="009218A3"/>
    <w:rsid w:val="009249CF"/>
    <w:rsid w:val="009368C9"/>
    <w:rsid w:val="00941ACF"/>
    <w:rsid w:val="00942410"/>
    <w:rsid w:val="009425F0"/>
    <w:rsid w:val="0095495B"/>
    <w:rsid w:val="00957869"/>
    <w:rsid w:val="00957F74"/>
    <w:rsid w:val="00961847"/>
    <w:rsid w:val="009630AA"/>
    <w:rsid w:val="00965BD6"/>
    <w:rsid w:val="0097271F"/>
    <w:rsid w:val="00981BE8"/>
    <w:rsid w:val="009833AE"/>
    <w:rsid w:val="0098669D"/>
    <w:rsid w:val="00992F6D"/>
    <w:rsid w:val="009B08DF"/>
    <w:rsid w:val="009C47C3"/>
    <w:rsid w:val="009D7994"/>
    <w:rsid w:val="009E19CB"/>
    <w:rsid w:val="009E3A2D"/>
    <w:rsid w:val="009E66C2"/>
    <w:rsid w:val="009E7918"/>
    <w:rsid w:val="009F1FF0"/>
    <w:rsid w:val="009F7396"/>
    <w:rsid w:val="00A016C2"/>
    <w:rsid w:val="00A042CC"/>
    <w:rsid w:val="00A079A2"/>
    <w:rsid w:val="00A122BB"/>
    <w:rsid w:val="00A24F6D"/>
    <w:rsid w:val="00A340DD"/>
    <w:rsid w:val="00A404C3"/>
    <w:rsid w:val="00A45BE8"/>
    <w:rsid w:val="00A473CD"/>
    <w:rsid w:val="00A47C9E"/>
    <w:rsid w:val="00A47DDC"/>
    <w:rsid w:val="00A61413"/>
    <w:rsid w:val="00A6303D"/>
    <w:rsid w:val="00A64BA4"/>
    <w:rsid w:val="00A6712D"/>
    <w:rsid w:val="00A672DF"/>
    <w:rsid w:val="00A70FAC"/>
    <w:rsid w:val="00A730E3"/>
    <w:rsid w:val="00A731A8"/>
    <w:rsid w:val="00A76A0E"/>
    <w:rsid w:val="00A8324C"/>
    <w:rsid w:val="00A84471"/>
    <w:rsid w:val="00A84C8B"/>
    <w:rsid w:val="00A904BF"/>
    <w:rsid w:val="00A9210C"/>
    <w:rsid w:val="00A95475"/>
    <w:rsid w:val="00A9559F"/>
    <w:rsid w:val="00A95616"/>
    <w:rsid w:val="00A978CE"/>
    <w:rsid w:val="00AB00FB"/>
    <w:rsid w:val="00AB1DE7"/>
    <w:rsid w:val="00AB460A"/>
    <w:rsid w:val="00AC1072"/>
    <w:rsid w:val="00AC5720"/>
    <w:rsid w:val="00AD6C31"/>
    <w:rsid w:val="00AE1393"/>
    <w:rsid w:val="00AE20C6"/>
    <w:rsid w:val="00AE73F8"/>
    <w:rsid w:val="00B02E3D"/>
    <w:rsid w:val="00B072D4"/>
    <w:rsid w:val="00B116D3"/>
    <w:rsid w:val="00B13E71"/>
    <w:rsid w:val="00B271A3"/>
    <w:rsid w:val="00B46DB2"/>
    <w:rsid w:val="00B47294"/>
    <w:rsid w:val="00B5625A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E14F5"/>
    <w:rsid w:val="00BF291D"/>
    <w:rsid w:val="00C117AC"/>
    <w:rsid w:val="00C16261"/>
    <w:rsid w:val="00C21C83"/>
    <w:rsid w:val="00C2362A"/>
    <w:rsid w:val="00C35037"/>
    <w:rsid w:val="00C40B70"/>
    <w:rsid w:val="00C45A5B"/>
    <w:rsid w:val="00C46FF4"/>
    <w:rsid w:val="00C53064"/>
    <w:rsid w:val="00C57CF7"/>
    <w:rsid w:val="00C63B0F"/>
    <w:rsid w:val="00C67F6C"/>
    <w:rsid w:val="00C70A38"/>
    <w:rsid w:val="00C72032"/>
    <w:rsid w:val="00C72659"/>
    <w:rsid w:val="00C763DC"/>
    <w:rsid w:val="00C8089E"/>
    <w:rsid w:val="00C92C44"/>
    <w:rsid w:val="00C94F10"/>
    <w:rsid w:val="00CA1FC0"/>
    <w:rsid w:val="00CA6A77"/>
    <w:rsid w:val="00CB3997"/>
    <w:rsid w:val="00CC0129"/>
    <w:rsid w:val="00CC1692"/>
    <w:rsid w:val="00CC3243"/>
    <w:rsid w:val="00CC3BEC"/>
    <w:rsid w:val="00CC703A"/>
    <w:rsid w:val="00CD02B5"/>
    <w:rsid w:val="00CD6CC8"/>
    <w:rsid w:val="00CD7900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116F"/>
    <w:rsid w:val="00D344F5"/>
    <w:rsid w:val="00D41765"/>
    <w:rsid w:val="00D44131"/>
    <w:rsid w:val="00D4704A"/>
    <w:rsid w:val="00D50BAC"/>
    <w:rsid w:val="00D559B6"/>
    <w:rsid w:val="00D56205"/>
    <w:rsid w:val="00D60611"/>
    <w:rsid w:val="00D60EDC"/>
    <w:rsid w:val="00D661A6"/>
    <w:rsid w:val="00D757BF"/>
    <w:rsid w:val="00D81F2A"/>
    <w:rsid w:val="00D8207C"/>
    <w:rsid w:val="00D82F52"/>
    <w:rsid w:val="00D9181A"/>
    <w:rsid w:val="00DA1BA1"/>
    <w:rsid w:val="00DB2EAE"/>
    <w:rsid w:val="00DD3265"/>
    <w:rsid w:val="00DE33E2"/>
    <w:rsid w:val="00DE57FB"/>
    <w:rsid w:val="00DE676C"/>
    <w:rsid w:val="00DE6ABE"/>
    <w:rsid w:val="00DF76D9"/>
    <w:rsid w:val="00E0025E"/>
    <w:rsid w:val="00E00DD6"/>
    <w:rsid w:val="00E01F80"/>
    <w:rsid w:val="00E0557C"/>
    <w:rsid w:val="00E05ADA"/>
    <w:rsid w:val="00E07516"/>
    <w:rsid w:val="00E11236"/>
    <w:rsid w:val="00E122ED"/>
    <w:rsid w:val="00E127A6"/>
    <w:rsid w:val="00E12E63"/>
    <w:rsid w:val="00E14A87"/>
    <w:rsid w:val="00E1616E"/>
    <w:rsid w:val="00E33BCF"/>
    <w:rsid w:val="00E40782"/>
    <w:rsid w:val="00E6030B"/>
    <w:rsid w:val="00E64BD8"/>
    <w:rsid w:val="00E66C3B"/>
    <w:rsid w:val="00E72B8E"/>
    <w:rsid w:val="00E8082A"/>
    <w:rsid w:val="00E854A4"/>
    <w:rsid w:val="00E8669E"/>
    <w:rsid w:val="00E91FE2"/>
    <w:rsid w:val="00E943F4"/>
    <w:rsid w:val="00E9663A"/>
    <w:rsid w:val="00EA591A"/>
    <w:rsid w:val="00EB07AF"/>
    <w:rsid w:val="00EB3CF9"/>
    <w:rsid w:val="00EC418E"/>
    <w:rsid w:val="00EC7A3E"/>
    <w:rsid w:val="00ED4F3A"/>
    <w:rsid w:val="00ED6D4D"/>
    <w:rsid w:val="00EE3F06"/>
    <w:rsid w:val="00EE7CF7"/>
    <w:rsid w:val="00EF1726"/>
    <w:rsid w:val="00EF58CA"/>
    <w:rsid w:val="00F0405E"/>
    <w:rsid w:val="00F05871"/>
    <w:rsid w:val="00F071EC"/>
    <w:rsid w:val="00F12CE4"/>
    <w:rsid w:val="00F13E68"/>
    <w:rsid w:val="00F140A3"/>
    <w:rsid w:val="00F16CB9"/>
    <w:rsid w:val="00F238A0"/>
    <w:rsid w:val="00F30201"/>
    <w:rsid w:val="00F314A3"/>
    <w:rsid w:val="00F42930"/>
    <w:rsid w:val="00F55C81"/>
    <w:rsid w:val="00F57988"/>
    <w:rsid w:val="00F64A54"/>
    <w:rsid w:val="00F72A19"/>
    <w:rsid w:val="00F90778"/>
    <w:rsid w:val="00F94319"/>
    <w:rsid w:val="00F94B92"/>
    <w:rsid w:val="00FA63E0"/>
    <w:rsid w:val="00FB0CD6"/>
    <w:rsid w:val="00FB44E7"/>
    <w:rsid w:val="00FB464B"/>
    <w:rsid w:val="00FB6815"/>
    <w:rsid w:val="00FB69A3"/>
    <w:rsid w:val="00FC47B1"/>
    <w:rsid w:val="00FE00C5"/>
    <w:rsid w:val="00FE630A"/>
    <w:rsid w:val="00FF240B"/>
    <w:rsid w:val="00FF352A"/>
    <w:rsid w:val="00F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21D5BB4-7A88-48C6-ABD2-22EE7834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5ED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3B65ED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3B65ED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3B65ED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3B65ED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B65ED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3B65ED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3B65ED"/>
  </w:style>
  <w:style w:type="paragraph" w:styleId="a6">
    <w:name w:val="Body Text"/>
    <w:basedOn w:val="a"/>
    <w:rsid w:val="003B65ED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3B65ED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3B65ED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3B65ED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3B65ED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uiPriority w:val="22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customStyle="1" w:styleId="shorttext">
    <w:name w:val="short_text"/>
    <w:basedOn w:val="a0"/>
    <w:rsid w:val="000961FE"/>
  </w:style>
  <w:style w:type="character" w:customStyle="1" w:styleId="alt-edited">
    <w:name w:val="alt-edited"/>
    <w:basedOn w:val="a0"/>
    <w:rsid w:val="000F6E90"/>
  </w:style>
  <w:style w:type="character" w:customStyle="1" w:styleId="mw-headline">
    <w:name w:val="mw-headline"/>
    <w:basedOn w:val="a0"/>
    <w:rsid w:val="0016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3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9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7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D67664-BCCC-4A4C-8BFF-13599C501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</Template>
  <TotalTime>790</TotalTime>
  <Pages>25</Pages>
  <Words>4244</Words>
  <Characters>24191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28379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user</cp:lastModifiedBy>
  <cp:revision>103</cp:revision>
  <cp:lastPrinted>2015-09-20T08:44:00Z</cp:lastPrinted>
  <dcterms:created xsi:type="dcterms:W3CDTF">2016-09-25T11:38:00Z</dcterms:created>
  <dcterms:modified xsi:type="dcterms:W3CDTF">2018-05-12T10:32:00Z</dcterms:modified>
</cp:coreProperties>
</file>