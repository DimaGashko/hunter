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 w:rsidP="002F7183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2F7183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2F7183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FD0393" w:rsidP="002F7183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>я ра</w:t>
      </w:r>
      <w:r>
        <w:rPr>
          <w:b/>
          <w:sz w:val="28"/>
          <w:szCs w:val="28"/>
          <w:lang w:val="uk-UA"/>
        </w:rPr>
        <w:t>бота №</w:t>
      </w:r>
      <w:r w:rsidR="00C5767B">
        <w:rPr>
          <w:b/>
          <w:sz w:val="28"/>
          <w:szCs w:val="28"/>
          <w:lang w:val="uk-UA"/>
        </w:rPr>
        <w:t xml:space="preserve"> 2</w:t>
      </w:r>
    </w:p>
    <w:p w:rsidR="00C5767B" w:rsidRPr="00C5767B" w:rsidRDefault="00C5767B" w:rsidP="002F7183">
      <w:pPr>
        <w:pStyle w:val="ad"/>
        <w:spacing w:before="0" w:beforeAutospacing="0" w:after="0" w:afterAutospacing="0" w:line="360" w:lineRule="auto"/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</w:t>
      </w:r>
      <w:r w:rsidRPr="00C5767B">
        <w:rPr>
          <w:b/>
          <w:bCs/>
          <w:i/>
          <w:iCs/>
          <w:color w:val="000000"/>
          <w:sz w:val="28"/>
          <w:szCs w:val="28"/>
        </w:rPr>
        <w:t>Одностраничное описание системы</w:t>
      </w:r>
    </w:p>
    <w:p w:rsidR="00C5767B" w:rsidRPr="00C5767B" w:rsidRDefault="00C5767B" w:rsidP="002F7183">
      <w:pPr>
        <w:pStyle w:val="ad"/>
        <w:spacing w:before="0" w:beforeAutospacing="0" w:after="0" w:afterAutospacing="0" w:line="360" w:lineRule="auto"/>
      </w:pPr>
      <w:r w:rsidRPr="00C5767B">
        <w:rPr>
          <w:color w:val="000000"/>
          <w:sz w:val="28"/>
          <w:szCs w:val="28"/>
        </w:rPr>
        <w:t xml:space="preserve"> </w:t>
      </w:r>
      <w:r w:rsidRPr="00C5767B">
        <w:rPr>
          <w:b/>
          <w:bCs/>
          <w:color w:val="000000"/>
          <w:sz w:val="28"/>
          <w:szCs w:val="28"/>
        </w:rPr>
        <w:t>Игра «Hunter»</w:t>
      </w:r>
    </w:p>
    <w:p w:rsidR="00C5767B" w:rsidRPr="00C5767B" w:rsidRDefault="00C5767B" w:rsidP="002F7183">
      <w:pPr>
        <w:pStyle w:val="ad"/>
        <w:spacing w:before="0" w:beforeAutospacing="0" w:after="0" w:afterAutospacing="0" w:line="360" w:lineRule="auto"/>
      </w:pPr>
    </w:p>
    <w:p w:rsidR="00C5767B" w:rsidRPr="006B0DB4" w:rsidRDefault="006B0DB4" w:rsidP="002F7183">
      <w:pPr>
        <w:pStyle w:val="ad"/>
        <w:spacing w:before="0" w:beforeAutospacing="0" w:after="0" w:afterAutospacing="0"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1)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Цель: Создание 2d игры платформера.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2) 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Жанр игры: “Платформер”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3) 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 xml:space="preserve">Идея игры: 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3.1)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После загрузки уровня появляется игрок.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3.2)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Он должен собрать все ценные предметы на карте.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3.3)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После этого игрок должен прийти на финиш.</w:t>
      </w:r>
    </w:p>
    <w:p w:rsidR="00C5767B" w:rsidRPr="00631F81" w:rsidRDefault="006B0DB4" w:rsidP="002F7183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3.4)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631F81" w:rsidRPr="00631F81">
        <w:rPr>
          <w:color w:val="000000"/>
          <w:sz w:val="28"/>
          <w:szCs w:val="28"/>
        </w:rPr>
        <w:t>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C5767B" w:rsidRPr="00C5767B" w:rsidRDefault="006B0DB4" w:rsidP="002F7183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3.5)</w:t>
      </w:r>
      <w:r w:rsidR="003A10F1"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Если игрок умирает, перезапускается текущий уровень.</w:t>
      </w:r>
    </w:p>
    <w:p w:rsidR="00C5767B" w:rsidRPr="00002B26" w:rsidRDefault="006B0DB4" w:rsidP="002F7183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3.6)</w:t>
      </w:r>
      <w:r w:rsidR="00631F81" w:rsidRPr="00631F81">
        <w:rPr>
          <w:rFonts w:ascii="Arial" w:hAnsi="Arial" w:cs="Arial"/>
          <w:color w:val="000000"/>
          <w:sz w:val="28"/>
          <w:szCs w:val="28"/>
        </w:rPr>
        <w:t xml:space="preserve"> </w:t>
      </w:r>
      <w:r w:rsidR="00631F81" w:rsidRPr="00631F81">
        <w:rPr>
          <w:color w:val="000000"/>
          <w:sz w:val="28"/>
          <w:szCs w:val="28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="00631F81">
        <w:rPr>
          <w:rFonts w:ascii="Arial" w:hAnsi="Arial" w:cs="Arial"/>
          <w:color w:val="000000"/>
          <w:sz w:val="28"/>
          <w:szCs w:val="28"/>
        </w:rPr>
        <w:t>.</w:t>
      </w:r>
    </w:p>
    <w:p w:rsidR="00C5767B" w:rsidRPr="00C5767B" w:rsidRDefault="00C5767B" w:rsidP="002F7183">
      <w:pPr>
        <w:spacing w:line="360" w:lineRule="auto"/>
        <w:rPr>
          <w:szCs w:val="24"/>
        </w:rPr>
      </w:pPr>
    </w:p>
    <w:p w:rsidR="00C5767B" w:rsidRPr="00C5767B" w:rsidRDefault="007E6AC4" w:rsidP="002F7183">
      <w:pPr>
        <w:pStyle w:val="ad"/>
        <w:spacing w:before="0" w:beforeAutospacing="0" w:after="0" w:afterAutospacing="0" w:line="360" w:lineRule="auto"/>
        <w:ind w:left="65" w:hanging="360"/>
      </w:pPr>
      <w:r>
        <w:rPr>
          <w:color w:val="000000"/>
          <w:sz w:val="28"/>
          <w:szCs w:val="28"/>
          <w:lang w:val="ru-RU"/>
        </w:rPr>
        <w:t xml:space="preserve">      </w:t>
      </w:r>
      <w:r w:rsidR="006B0DB4"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lang w:val="ru-RU"/>
        </w:rPr>
        <w:t xml:space="preserve"> </w:t>
      </w:r>
      <w:r w:rsidR="00C5767B" w:rsidRPr="00C5767B">
        <w:rPr>
          <w:color w:val="000000"/>
          <w:sz w:val="28"/>
          <w:szCs w:val="28"/>
        </w:rPr>
        <w:t>Система должна следующим требованиям: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Игра должна иметь больше 10 уровней.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Уровни игры должны иметь возрастающую сложность.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Все ценные предметы должны анимироваться</w:t>
      </w:r>
    </w:p>
    <w:p w:rsid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5767B">
        <w:rPr>
          <w:color w:val="000000"/>
          <w:sz w:val="28"/>
          <w:szCs w:val="28"/>
        </w:rPr>
        <w:t>Карты уровней игры должны быть нарисованы в программе “</w:t>
      </w:r>
      <w:r w:rsidRPr="00C5767B">
        <w:rPr>
          <w:color w:val="000000"/>
          <w:sz w:val="28"/>
          <w:szCs w:val="28"/>
          <w:shd w:val="clear" w:color="auto" w:fill="FFFFFF"/>
        </w:rPr>
        <w:t>Tile</w:t>
      </w:r>
      <w:r w:rsidR="0062574A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5767B">
        <w:rPr>
          <w:color w:val="000000"/>
          <w:sz w:val="28"/>
          <w:szCs w:val="28"/>
          <w:shd w:val="clear" w:color="auto" w:fill="FFFFFF"/>
        </w:rPr>
        <w:t xml:space="preserve"> Map </w:t>
      </w:r>
      <w:r w:rsidR="0062574A">
        <w:rPr>
          <w:color w:val="000000"/>
          <w:sz w:val="28"/>
          <w:szCs w:val="28"/>
          <w:shd w:val="clear" w:color="auto" w:fill="FFFFFF"/>
          <w:lang w:val="ru-RU"/>
        </w:rPr>
        <w:t xml:space="preserve">                </w:t>
      </w:r>
      <w:r w:rsidR="00712F76">
        <w:rPr>
          <w:color w:val="000000"/>
          <w:sz w:val="28"/>
          <w:szCs w:val="28"/>
          <w:shd w:val="clear" w:color="auto" w:fill="FFFFFF"/>
          <w:lang w:val="ru-RU"/>
        </w:rPr>
        <w:t xml:space="preserve">                 </w:t>
      </w:r>
      <w:r w:rsidRPr="00C5767B">
        <w:rPr>
          <w:color w:val="000000"/>
          <w:sz w:val="28"/>
          <w:szCs w:val="28"/>
          <w:shd w:val="clear" w:color="auto" w:fill="FFFFFF"/>
        </w:rPr>
        <w:t>Editor</w:t>
      </w:r>
      <w:r w:rsidRPr="00C5767B">
        <w:rPr>
          <w:color w:val="000000"/>
          <w:sz w:val="28"/>
          <w:szCs w:val="28"/>
        </w:rPr>
        <w:t>” (вид карты: ортогональная, бесконечная).</w:t>
      </w:r>
    </w:p>
    <w:p w:rsidR="00631F81" w:rsidRPr="00631F81" w:rsidRDefault="00631F81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</w:rPr>
      </w:pPr>
      <w:r w:rsidRPr="00631F81">
        <w:rPr>
          <w:color w:val="000000"/>
          <w:sz w:val="28"/>
          <w:szCs w:val="28"/>
        </w:rPr>
        <w:t>В игре должно быть меню, с пунктами: продолжить, начать уровень сначала, начать игру сначала, инструкция.</w:t>
      </w:r>
    </w:p>
    <w:p w:rsidR="00631F81" w:rsidRPr="00631F81" w:rsidRDefault="00631F81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631F81">
        <w:rPr>
          <w:color w:val="000000"/>
          <w:sz w:val="28"/>
          <w:szCs w:val="28"/>
        </w:rPr>
        <w:t>При нажатии “нача</w:t>
      </w:r>
      <w:bookmarkStart w:id="0" w:name="_GoBack"/>
      <w:bookmarkEnd w:id="0"/>
      <w:r w:rsidRPr="00631F81">
        <w:rPr>
          <w:color w:val="000000"/>
          <w:sz w:val="28"/>
          <w:szCs w:val="28"/>
        </w:rPr>
        <w:t>ть игру сначала”, если это не первый уровнь, должно появиться подтверждение.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 xml:space="preserve">Игра не должна иметь серверной части 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Среднее количество кадров в сек</w:t>
      </w:r>
      <w:r w:rsidR="00631F81">
        <w:rPr>
          <w:color w:val="000000"/>
          <w:sz w:val="28"/>
          <w:szCs w:val="28"/>
        </w:rPr>
        <w:t>унду (fps) должно быть больше 5</w:t>
      </w:r>
      <w:r w:rsidR="00631F81">
        <w:rPr>
          <w:color w:val="000000"/>
          <w:sz w:val="28"/>
          <w:szCs w:val="28"/>
          <w:lang w:val="ru-RU"/>
        </w:rPr>
        <w:t>5</w:t>
      </w:r>
      <w:r w:rsidRPr="00C5767B">
        <w:rPr>
          <w:color w:val="000000"/>
          <w:sz w:val="28"/>
          <w:szCs w:val="28"/>
        </w:rPr>
        <w:t>.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 xml:space="preserve">Игра должна быть размещена по адресу </w:t>
      </w:r>
      <w:hyperlink r:id="rId10" w:history="1">
        <w:r w:rsidRPr="00C5767B">
          <w:rPr>
            <w:rStyle w:val="af3"/>
            <w:i/>
            <w:iCs/>
            <w:color w:val="1155CC"/>
            <w:sz w:val="28"/>
            <w:szCs w:val="28"/>
          </w:rPr>
          <w:t>http://hunter.tk</w:t>
        </w:r>
      </w:hyperlink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lastRenderedPageBreak/>
        <w:t>Игра должна выполняться в браузере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Игра должна работать во всех современных браузерах (ИЕ9+)</w:t>
      </w:r>
    </w:p>
    <w:p w:rsidR="00C5767B" w:rsidRP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</w:rPr>
      </w:pPr>
      <w:r w:rsidRPr="00C5767B">
        <w:rPr>
          <w:color w:val="000000"/>
          <w:sz w:val="28"/>
          <w:szCs w:val="28"/>
        </w:rPr>
        <w:t>Поддерживаемые браузеры: Chrome, Яндекс, Firefox.</w:t>
      </w:r>
    </w:p>
    <w:p w:rsidR="00C5767B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5767B">
        <w:rPr>
          <w:color w:val="000000"/>
          <w:sz w:val="28"/>
          <w:szCs w:val="28"/>
        </w:rPr>
        <w:t>Минимальное разрешение экрана: 240х320.</w:t>
      </w:r>
    </w:p>
    <w:p w:rsidR="00002B26" w:rsidRPr="00002B26" w:rsidRDefault="00002B26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</w:rPr>
      </w:pPr>
      <w:r w:rsidRPr="00002B26">
        <w:rPr>
          <w:color w:val="000000"/>
          <w:sz w:val="28"/>
          <w:szCs w:val="28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002B26" w:rsidRPr="00002B26" w:rsidRDefault="00002B26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</w:rPr>
      </w:pPr>
      <w:r w:rsidRPr="00002B26">
        <w:rPr>
          <w:color w:val="000000"/>
          <w:sz w:val="28"/>
          <w:szCs w:val="28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CF25EA" w:rsidRPr="00DA7F82" w:rsidRDefault="00C5767B" w:rsidP="002F7183">
      <w:pPr>
        <w:pStyle w:val="ad"/>
        <w:numPr>
          <w:ilvl w:val="0"/>
          <w:numId w:val="48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5767B">
        <w:rPr>
          <w:color w:val="000000"/>
          <w:sz w:val="28"/>
          <w:szCs w:val="28"/>
        </w:rPr>
        <w:t>Минимальный объем оперативной памяти: 400 мб.</w:t>
      </w:r>
    </w:p>
    <w:p w:rsidR="00DA7F82" w:rsidRPr="00CF25EA" w:rsidRDefault="00DA7F82" w:rsidP="002F7183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211736" w:rsidRPr="002F7183" w:rsidRDefault="00E6545E" w:rsidP="002F7183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</w:rPr>
      </w:pPr>
      <w:r w:rsidRPr="00C5767B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</w:t>
      </w:r>
      <w:r w:rsidR="00AC5C19" w:rsidRPr="00C5767B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ы</w:t>
      </w:r>
      <w:r w:rsidRPr="00C5767B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вод</w:t>
      </w:r>
      <w:r w:rsidR="00E86ECC" w:rsidRPr="00C5767B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:</w:t>
      </w:r>
      <w:r w:rsidR="00963DA8" w:rsidRPr="00C5767B">
        <w:rPr>
          <w:b/>
          <w:sz w:val="28"/>
          <w:szCs w:val="28"/>
        </w:rPr>
        <w:t xml:space="preserve"> </w:t>
      </w:r>
      <w:r w:rsidR="00963DA8">
        <w:rPr>
          <w:color w:val="000000"/>
          <w:sz w:val="28"/>
          <w:szCs w:val="28"/>
          <w:shd w:val="clear" w:color="auto" w:fill="FFFFFF"/>
        </w:rPr>
        <w:t xml:space="preserve">В </w:t>
      </w:r>
      <w:r w:rsidR="00963DA8" w:rsidRPr="00AB7B2B">
        <w:rPr>
          <w:color w:val="000000"/>
          <w:sz w:val="28"/>
          <w:szCs w:val="28"/>
          <w:shd w:val="clear" w:color="auto" w:fill="FFFFFF"/>
        </w:rPr>
        <w:t>этой лабораторной работе мы научились составлять и оформлять</w:t>
      </w:r>
      <w:r w:rsidR="00963DA8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63DA8">
        <w:rPr>
          <w:bCs/>
          <w:iCs/>
          <w:color w:val="000000"/>
          <w:sz w:val="28"/>
          <w:szCs w:val="28"/>
          <w:lang w:val="ru-RU"/>
        </w:rPr>
        <w:t>о</w:t>
      </w:r>
      <w:r w:rsidR="00963DA8" w:rsidRPr="00963DA8">
        <w:rPr>
          <w:bCs/>
          <w:iCs/>
          <w:color w:val="000000"/>
          <w:sz w:val="28"/>
          <w:szCs w:val="28"/>
        </w:rPr>
        <w:t>дностраничное описание</w:t>
      </w:r>
      <w:r w:rsidR="00963DA8" w:rsidRPr="00963DA8">
        <w:rPr>
          <w:bCs/>
          <w:iCs/>
          <w:color w:val="000000"/>
          <w:sz w:val="28"/>
          <w:szCs w:val="28"/>
          <w:lang w:val="ru-RU"/>
        </w:rPr>
        <w:t xml:space="preserve">  </w:t>
      </w:r>
      <w:r w:rsidR="00963DA8" w:rsidRPr="00963DA8">
        <w:rPr>
          <w:bCs/>
          <w:iCs/>
          <w:color w:val="000000"/>
          <w:sz w:val="28"/>
          <w:szCs w:val="28"/>
        </w:rPr>
        <w:t>системы</w:t>
      </w:r>
      <w:r w:rsidR="00963DA8">
        <w:rPr>
          <w:bCs/>
          <w:iCs/>
          <w:color w:val="000000"/>
          <w:sz w:val="28"/>
          <w:szCs w:val="28"/>
          <w:lang w:val="ru-RU"/>
        </w:rPr>
        <w:t>.</w:t>
      </w:r>
      <w:r w:rsidR="00963DA8" w:rsidRPr="00E86ECC">
        <w:rPr>
          <w:b/>
          <w:bCs/>
          <w:i/>
          <w:iCs/>
          <w:color w:val="000000"/>
          <w:sz w:val="28"/>
          <w:szCs w:val="28"/>
        </w:rPr>
        <w:t xml:space="preserve">                       </w:t>
      </w:r>
    </w:p>
    <w:sectPr w:rsidR="00211736" w:rsidRPr="002F7183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17" w:rsidRDefault="00062E17">
      <w:r>
        <w:separator/>
      </w:r>
    </w:p>
  </w:endnote>
  <w:endnote w:type="continuationSeparator" w:id="0">
    <w:p w:rsidR="00062E17" w:rsidRDefault="0006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8520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F7183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5767B" w:rsidRDefault="00C5767B" w:rsidP="00712F76">
          <w:pPr>
            <w:pStyle w:val="ad"/>
            <w:spacing w:before="0" w:beforeAutospacing="0" w:after="0" w:afterAutospacing="0"/>
            <w:jc w:val="center"/>
          </w:pPr>
          <w:r w:rsidRPr="00C5767B">
            <w:rPr>
              <w:b/>
              <w:bCs/>
              <w:i/>
              <w:iCs/>
              <w:color w:val="000000"/>
              <w:sz w:val="28"/>
              <w:szCs w:val="28"/>
            </w:rPr>
            <w:t xml:space="preserve">Одностраничное описание </w:t>
          </w:r>
          <w:r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                           </w:t>
          </w:r>
          <w:r w:rsidR="00712F76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         </w:t>
          </w:r>
          <w:r w:rsidRPr="00C5767B">
            <w:rPr>
              <w:b/>
              <w:bCs/>
              <w:i/>
              <w:iCs/>
              <w:color w:val="000000"/>
              <w:sz w:val="28"/>
              <w:szCs w:val="28"/>
            </w:rPr>
            <w:t>системы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C5767B"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E8520F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F7183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17" w:rsidRDefault="00062E17">
      <w:r>
        <w:separator/>
      </w:r>
    </w:p>
  </w:footnote>
  <w:footnote w:type="continuationSeparator" w:id="0">
    <w:p w:rsidR="00062E17" w:rsidRDefault="0006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EE6"/>
    <w:multiLevelType w:val="hybridMultilevel"/>
    <w:tmpl w:val="2B7A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3A0C"/>
    <w:multiLevelType w:val="multilevel"/>
    <w:tmpl w:val="3EC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0D10"/>
    <w:multiLevelType w:val="multilevel"/>
    <w:tmpl w:val="B53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B3C73"/>
    <w:multiLevelType w:val="multilevel"/>
    <w:tmpl w:val="77A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1C22"/>
    <w:multiLevelType w:val="multilevel"/>
    <w:tmpl w:val="DF8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64BF1"/>
    <w:multiLevelType w:val="multilevel"/>
    <w:tmpl w:val="3A3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0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066D1"/>
    <w:multiLevelType w:val="multilevel"/>
    <w:tmpl w:val="67A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3EB0011"/>
    <w:multiLevelType w:val="multilevel"/>
    <w:tmpl w:val="656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0E722F6"/>
    <w:multiLevelType w:val="multilevel"/>
    <w:tmpl w:val="DF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28"/>
  </w:num>
  <w:num w:numId="4">
    <w:abstractNumId w:val="37"/>
  </w:num>
  <w:num w:numId="5">
    <w:abstractNumId w:val="33"/>
  </w:num>
  <w:num w:numId="6">
    <w:abstractNumId w:val="41"/>
  </w:num>
  <w:num w:numId="7">
    <w:abstractNumId w:val="2"/>
  </w:num>
  <w:num w:numId="8">
    <w:abstractNumId w:val="7"/>
  </w:num>
  <w:num w:numId="9">
    <w:abstractNumId w:val="0"/>
  </w:num>
  <w:num w:numId="10">
    <w:abstractNumId w:val="19"/>
  </w:num>
  <w:num w:numId="11">
    <w:abstractNumId w:val="10"/>
  </w:num>
  <w:num w:numId="12">
    <w:abstractNumId w:val="25"/>
  </w:num>
  <w:num w:numId="13">
    <w:abstractNumId w:val="26"/>
  </w:num>
  <w:num w:numId="14">
    <w:abstractNumId w:val="29"/>
  </w:num>
  <w:num w:numId="15">
    <w:abstractNumId w:val="44"/>
  </w:num>
  <w:num w:numId="16">
    <w:abstractNumId w:val="38"/>
  </w:num>
  <w:num w:numId="17">
    <w:abstractNumId w:val="5"/>
  </w:num>
  <w:num w:numId="18">
    <w:abstractNumId w:val="17"/>
  </w:num>
  <w:num w:numId="19">
    <w:abstractNumId w:val="27"/>
  </w:num>
  <w:num w:numId="20">
    <w:abstractNumId w:val="22"/>
  </w:num>
  <w:num w:numId="21">
    <w:abstractNumId w:val="40"/>
  </w:num>
  <w:num w:numId="22">
    <w:abstractNumId w:val="32"/>
  </w:num>
  <w:num w:numId="23">
    <w:abstractNumId w:val="34"/>
  </w:num>
  <w:num w:numId="24">
    <w:abstractNumId w:val="39"/>
  </w:num>
  <w:num w:numId="25">
    <w:abstractNumId w:val="4"/>
  </w:num>
  <w:num w:numId="26">
    <w:abstractNumId w:val="35"/>
  </w:num>
  <w:num w:numId="27">
    <w:abstractNumId w:val="20"/>
  </w:num>
  <w:num w:numId="28">
    <w:abstractNumId w:val="43"/>
  </w:num>
  <w:num w:numId="29">
    <w:abstractNumId w:val="23"/>
  </w:num>
  <w:num w:numId="30">
    <w:abstractNumId w:val="12"/>
  </w:num>
  <w:num w:numId="31">
    <w:abstractNumId w:val="42"/>
  </w:num>
  <w:num w:numId="32">
    <w:abstractNumId w:val="13"/>
  </w:num>
  <w:num w:numId="33">
    <w:abstractNumId w:val="14"/>
  </w:num>
  <w:num w:numId="34">
    <w:abstractNumId w:val="3"/>
  </w:num>
  <w:num w:numId="35">
    <w:abstractNumId w:val="15"/>
  </w:num>
  <w:num w:numId="36">
    <w:abstractNumId w:val="30"/>
  </w:num>
  <w:num w:numId="37">
    <w:abstractNumId w:val="8"/>
  </w:num>
  <w:num w:numId="38">
    <w:abstractNumId w:val="21"/>
  </w:num>
  <w:num w:numId="39">
    <w:abstractNumId w:val="46"/>
  </w:num>
  <w:num w:numId="40">
    <w:abstractNumId w:val="24"/>
  </w:num>
  <w:num w:numId="41">
    <w:abstractNumId w:val="36"/>
  </w:num>
  <w:num w:numId="42">
    <w:abstractNumId w:val="6"/>
  </w:num>
  <w:num w:numId="43">
    <w:abstractNumId w:val="11"/>
  </w:num>
  <w:num w:numId="44">
    <w:abstractNumId w:val="9"/>
  </w:num>
  <w:num w:numId="45">
    <w:abstractNumId w:val="31"/>
  </w:num>
  <w:num w:numId="46">
    <w:abstractNumId w:val="16"/>
  </w:num>
  <w:num w:numId="47">
    <w:abstractNumId w:val="1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62E17"/>
    <w:rsid w:val="00082ABC"/>
    <w:rsid w:val="00083D60"/>
    <w:rsid w:val="000852DC"/>
    <w:rsid w:val="00090EB5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2F718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10F1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51340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60F79"/>
    <w:rsid w:val="006625E4"/>
    <w:rsid w:val="006703DF"/>
    <w:rsid w:val="00672F9C"/>
    <w:rsid w:val="0068217E"/>
    <w:rsid w:val="00684B1D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7E6AC4"/>
    <w:rsid w:val="00801C87"/>
    <w:rsid w:val="00815F49"/>
    <w:rsid w:val="00823267"/>
    <w:rsid w:val="00826E1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32593"/>
    <w:rsid w:val="009368C9"/>
    <w:rsid w:val="00942410"/>
    <w:rsid w:val="009425F0"/>
    <w:rsid w:val="00950B5A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919F3"/>
    <w:rsid w:val="00CA06A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7F82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A3AEE0"/>
  <w15:docId w15:val="{C0C8AA78-256F-4B8E-965E-7D34879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hunter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3E82D-F117-4A07-8EF2-1715B0D3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2452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57</cp:revision>
  <cp:lastPrinted>2015-09-20T08:44:00Z</cp:lastPrinted>
  <dcterms:created xsi:type="dcterms:W3CDTF">2016-09-25T11:38:00Z</dcterms:created>
  <dcterms:modified xsi:type="dcterms:W3CDTF">2018-05-08T14:06:00Z</dcterms:modified>
</cp:coreProperties>
</file>