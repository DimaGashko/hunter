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9E03D8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firstLine="0"/>
        <w:rPr>
          <w:rFonts w:ascii="Courier New" w:hAnsi="Courier New" w:cs="Courier New"/>
          <w:sz w:val="20"/>
        </w:rPr>
      </w:pPr>
    </w:p>
    <w:p w:rsidR="00A042CC" w:rsidRPr="009E03D8" w:rsidRDefault="00A042CC" w:rsidP="009E03D8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9E03D8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9E03D8" w:rsidRDefault="00B94DA0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9E03D8">
        <w:rPr>
          <w:b/>
          <w:sz w:val="28"/>
          <w:szCs w:val="28"/>
        </w:rPr>
        <w:lastRenderedPageBreak/>
        <w:t>Лабораторна</w:t>
      </w:r>
      <w:r w:rsidR="009E03D8">
        <w:rPr>
          <w:b/>
          <w:sz w:val="28"/>
          <w:szCs w:val="28"/>
        </w:rPr>
        <w:t>я</w:t>
      </w:r>
      <w:r w:rsidR="00E6545E" w:rsidRPr="009E03D8">
        <w:rPr>
          <w:b/>
          <w:sz w:val="28"/>
          <w:szCs w:val="28"/>
        </w:rPr>
        <w:t xml:space="preserve"> ра</w:t>
      </w:r>
      <w:r w:rsidR="00FD0393" w:rsidRPr="009E03D8">
        <w:rPr>
          <w:b/>
          <w:sz w:val="28"/>
          <w:szCs w:val="28"/>
        </w:rPr>
        <w:t>бота №</w:t>
      </w:r>
      <w:r w:rsidR="003B28A7" w:rsidRPr="009E03D8">
        <w:rPr>
          <w:b/>
          <w:sz w:val="28"/>
          <w:szCs w:val="28"/>
        </w:rPr>
        <w:t xml:space="preserve"> 3</w:t>
      </w:r>
    </w:p>
    <w:p w:rsidR="009E03D8" w:rsidRPr="009E03D8" w:rsidRDefault="009E03D8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</w:p>
    <w:p w:rsidR="00593A6C" w:rsidRPr="009E03D8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9E03D8">
        <w:rPr>
          <w:b/>
          <w:color w:val="000000"/>
          <w:sz w:val="28"/>
          <w:szCs w:val="28"/>
        </w:rPr>
        <w:t>Действующие</w:t>
      </w:r>
      <w:r w:rsidR="00B95FCE" w:rsidRPr="009E03D8">
        <w:rPr>
          <w:b/>
          <w:color w:val="000000"/>
          <w:sz w:val="28"/>
          <w:szCs w:val="28"/>
        </w:rPr>
        <w:t xml:space="preserve"> лиц</w:t>
      </w:r>
      <w:r w:rsidRPr="009E03D8">
        <w:rPr>
          <w:b/>
          <w:color w:val="000000"/>
          <w:sz w:val="28"/>
          <w:szCs w:val="28"/>
        </w:rPr>
        <w:t>а (актеры)</w:t>
      </w:r>
      <w:r w:rsidR="00B95FCE" w:rsidRPr="009E03D8">
        <w:rPr>
          <w:b/>
          <w:color w:val="000000"/>
          <w:sz w:val="28"/>
          <w:szCs w:val="28"/>
        </w:rPr>
        <w:t xml:space="preserve"> ПП</w:t>
      </w:r>
    </w:p>
    <w:p w:rsidR="009E03D8" w:rsidRPr="009E03D8" w:rsidRDefault="009E03D8" w:rsidP="00B346B6">
      <w:pPr>
        <w:pStyle w:val="af2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9E03D8">
        <w:rPr>
          <w:color w:val="000000"/>
          <w:sz w:val="28"/>
          <w:szCs w:val="28"/>
        </w:rPr>
        <w:t>Игрок – пользователь системы, который непосредственно играет в игру.</w:t>
      </w:r>
    </w:p>
    <w:p w:rsidR="009E03D8" w:rsidRPr="009E03D8" w:rsidRDefault="009E03D8" w:rsidP="009E03D8">
      <w:pPr>
        <w:pStyle w:val="af2"/>
        <w:autoSpaceDE w:val="0"/>
        <w:autoSpaceDN w:val="0"/>
        <w:adjustRightInd w:val="0"/>
        <w:spacing w:line="360" w:lineRule="auto"/>
        <w:ind w:left="927" w:firstLine="0"/>
        <w:jc w:val="left"/>
        <w:rPr>
          <w:color w:val="000000"/>
          <w:sz w:val="28"/>
          <w:szCs w:val="28"/>
        </w:rPr>
      </w:pPr>
    </w:p>
    <w:p w:rsidR="00B95FCE" w:rsidRPr="009E03D8" w:rsidRDefault="00B95FCE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9E03D8">
        <w:rPr>
          <w:b/>
          <w:color w:val="000000"/>
          <w:sz w:val="28"/>
          <w:szCs w:val="28"/>
        </w:rPr>
        <w:t>Идентифицир</w:t>
      </w:r>
      <w:r w:rsidR="009E03D8">
        <w:rPr>
          <w:b/>
          <w:color w:val="000000"/>
          <w:sz w:val="28"/>
          <w:szCs w:val="28"/>
        </w:rPr>
        <w:t>овать варианты использования ПП</w:t>
      </w:r>
    </w:p>
    <w:p w:rsidR="00B95FCE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Открыть меню</w:t>
      </w:r>
    </w:p>
    <w:p w:rsidR="009E03D8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Начать уровень сначала </w:t>
      </w:r>
    </w:p>
    <w:p w:rsidR="009E03D8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Начать игру сначала</w:t>
      </w:r>
    </w:p>
    <w:p w:rsidR="009E03D8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Открыть инструкцию</w:t>
      </w:r>
    </w:p>
    <w:p w:rsidR="009E03D8" w:rsidRPr="009E03D8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Открыть секретный уровень</w:t>
      </w:r>
    </w:p>
    <w:p w:rsidR="009E03D8" w:rsidRPr="009E03D8" w:rsidRDefault="009E03D8" w:rsidP="009E03D8">
      <w:pPr>
        <w:autoSpaceDE w:val="0"/>
        <w:autoSpaceDN w:val="0"/>
        <w:adjustRightInd w:val="0"/>
        <w:spacing w:line="360" w:lineRule="auto"/>
        <w:ind w:firstLine="0"/>
        <w:jc w:val="left"/>
        <w:rPr>
          <w:color w:val="000000"/>
          <w:sz w:val="28"/>
          <w:szCs w:val="28"/>
        </w:rPr>
      </w:pPr>
    </w:p>
    <w:p w:rsidR="00B95FCE" w:rsidRPr="009E03D8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9E03D8">
        <w:rPr>
          <w:b/>
          <w:color w:val="000000"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 xml:space="preserve">тношения между действующими </w:t>
      </w:r>
      <w:r w:rsidR="00B73A41" w:rsidRPr="009E03D8">
        <w:rPr>
          <w:b/>
          <w:color w:val="000000"/>
          <w:sz w:val="28"/>
          <w:szCs w:val="28"/>
        </w:rPr>
        <w:t>лицам</w:t>
      </w:r>
      <w:r>
        <w:rPr>
          <w:b/>
          <w:color w:val="000000"/>
          <w:sz w:val="28"/>
          <w:szCs w:val="28"/>
        </w:rPr>
        <w:t>и</w:t>
      </w:r>
      <w:r w:rsidR="00B73A41" w:rsidRPr="009E03D8">
        <w:rPr>
          <w:b/>
          <w:color w:val="000000"/>
          <w:sz w:val="28"/>
          <w:szCs w:val="28"/>
        </w:rPr>
        <w:t xml:space="preserve"> и вариантам</w:t>
      </w:r>
      <w:r>
        <w:rPr>
          <w:b/>
          <w:color w:val="000000"/>
          <w:sz w:val="28"/>
          <w:szCs w:val="28"/>
        </w:rPr>
        <w:t>и использования</w:t>
      </w:r>
    </w:p>
    <w:p w:rsidR="0047265F" w:rsidRPr="009E03D8" w:rsidRDefault="0047265F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:rsidR="00B95FCE" w:rsidRPr="009E03D8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9E03D8">
        <w:rPr>
          <w:b/>
          <w:color w:val="000000"/>
          <w:sz w:val="28"/>
          <w:szCs w:val="28"/>
        </w:rPr>
        <w:t>Полная</w:t>
      </w:r>
      <w:r w:rsidR="00B95FCE" w:rsidRPr="009E03D8">
        <w:rPr>
          <w:b/>
          <w:color w:val="000000"/>
          <w:sz w:val="28"/>
          <w:szCs w:val="28"/>
        </w:rPr>
        <w:t xml:space="preserve"> диаграмм</w:t>
      </w:r>
      <w:r w:rsidRPr="009E03D8">
        <w:rPr>
          <w:b/>
          <w:color w:val="000000"/>
          <w:sz w:val="28"/>
          <w:szCs w:val="28"/>
        </w:rPr>
        <w:t>а вариантов</w:t>
      </w:r>
      <w:r>
        <w:rPr>
          <w:b/>
          <w:color w:val="000000"/>
          <w:sz w:val="28"/>
          <w:szCs w:val="28"/>
        </w:rPr>
        <w:t xml:space="preserve"> использования</w:t>
      </w:r>
    </w:p>
    <w:p w:rsidR="009E03D8" w:rsidRDefault="00593A6C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9E03D8">
        <w:rPr>
          <w:noProof/>
        </w:rPr>
        <w:drawing>
          <wp:inline distT="0" distB="0" distL="0" distR="0">
            <wp:extent cx="4486275" cy="3467100"/>
            <wp:effectExtent l="19050" t="0" r="9525" b="0"/>
            <wp:docPr id="1" name="Рисунок 1" descr="https://pp.userapi.com/c824204/v824204712/1372a9/NG9y31aZ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4/v824204712/1372a9/NG9y31aZCf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D8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:rsidR="009E03D8" w:rsidRPr="009E03D8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9E03D8" w:rsidRDefault="009E03D8" w:rsidP="009E03D8">
      <w:pPr>
        <w:autoSpaceDE w:val="0"/>
        <w:autoSpaceDN w:val="0"/>
        <w:adjustRightInd w:val="0"/>
        <w:spacing w:line="360" w:lineRule="auto"/>
        <w:jc w:val="left"/>
        <w:rPr>
          <w:b/>
          <w:color w:val="000000"/>
          <w:sz w:val="28"/>
          <w:szCs w:val="28"/>
        </w:rPr>
      </w:pPr>
      <w:r w:rsidRPr="009E03D8">
        <w:rPr>
          <w:b/>
          <w:color w:val="000000"/>
          <w:sz w:val="28"/>
          <w:szCs w:val="28"/>
        </w:rPr>
        <w:lastRenderedPageBreak/>
        <w:t>С</w:t>
      </w:r>
      <w:r w:rsidR="00B95FCE" w:rsidRPr="009E03D8">
        <w:rPr>
          <w:b/>
          <w:color w:val="000000"/>
          <w:sz w:val="28"/>
          <w:szCs w:val="28"/>
        </w:rPr>
        <w:t>ценария</w:t>
      </w:r>
      <w:r w:rsidR="00BB7842" w:rsidRPr="009E03D8">
        <w:rPr>
          <w:b/>
          <w:color w:val="000000"/>
          <w:sz w:val="28"/>
          <w:szCs w:val="28"/>
        </w:rPr>
        <w:t xml:space="preserve"> вариантов использования</w:t>
      </w:r>
      <w:r w:rsidR="00B95FCE" w:rsidRPr="009E03D8">
        <w:rPr>
          <w:b/>
          <w:color w:val="000000"/>
          <w:sz w:val="28"/>
          <w:szCs w:val="28"/>
        </w:rPr>
        <w:t>.</w:t>
      </w:r>
    </w:p>
    <w:p w:rsidR="009E03D8" w:rsidRDefault="009E03D8" w:rsidP="00B346B6">
      <w:pPr>
        <w:pStyle w:val="af2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Игрок открывает игру</w:t>
      </w:r>
    </w:p>
    <w:p w:rsidR="009E03D8" w:rsidRPr="009E03D8" w:rsidRDefault="009E03D8" w:rsidP="00B346B6">
      <w:pPr>
        <w:pStyle w:val="af2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8"/>
          <w:szCs w:val="28"/>
        </w:rPr>
      </w:pPr>
      <w:r>
        <w:rPr>
          <w:sz w:val="28"/>
        </w:rPr>
        <w:t>Игрок открывает меню</w:t>
      </w:r>
    </w:p>
    <w:p w:rsidR="009E03D8" w:rsidRPr="009E03D8" w:rsidRDefault="009E03D8" w:rsidP="00B346B6">
      <w:pPr>
        <w:pStyle w:val="af2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8"/>
          <w:szCs w:val="28"/>
        </w:rPr>
      </w:pPr>
      <w:r>
        <w:rPr>
          <w:sz w:val="28"/>
        </w:rPr>
        <w:t>Игрок начинает уровень/игру сначала</w:t>
      </w:r>
    </w:p>
    <w:p w:rsidR="009E03D8" w:rsidRPr="009E03D8" w:rsidRDefault="009E03D8" w:rsidP="00B346B6">
      <w:pPr>
        <w:pStyle w:val="af2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8"/>
          <w:szCs w:val="28"/>
        </w:rPr>
      </w:pPr>
      <w:r>
        <w:rPr>
          <w:sz w:val="28"/>
        </w:rPr>
        <w:t>Игрок открывает меню</w:t>
      </w:r>
    </w:p>
    <w:p w:rsidR="009E03D8" w:rsidRPr="009E03D8" w:rsidRDefault="009E03D8" w:rsidP="00B346B6">
      <w:pPr>
        <w:pStyle w:val="af2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8"/>
          <w:szCs w:val="28"/>
        </w:rPr>
      </w:pPr>
      <w:r>
        <w:rPr>
          <w:sz w:val="28"/>
        </w:rPr>
        <w:t>После победы на последнем уровне игрок открывает секретный уровень</w:t>
      </w:r>
    </w:p>
    <w:p w:rsidR="00575A52" w:rsidRPr="009E03D8" w:rsidRDefault="007131C7" w:rsidP="009E03D8">
      <w:pPr>
        <w:autoSpaceDE w:val="0"/>
        <w:autoSpaceDN w:val="0"/>
        <w:adjustRightInd w:val="0"/>
        <w:spacing w:line="360" w:lineRule="auto"/>
        <w:jc w:val="left"/>
        <w:rPr>
          <w:sz w:val="28"/>
          <w:szCs w:val="28"/>
        </w:rPr>
      </w:pPr>
      <w:bookmarkStart w:id="0" w:name="_GoBack"/>
      <w:bookmarkEnd w:id="0"/>
      <w:r w:rsidRPr="009E03D8">
        <w:t xml:space="preserve"> </w:t>
      </w:r>
    </w:p>
    <w:sectPr w:rsidR="00575A52" w:rsidRPr="009E03D8" w:rsidSect="004068F3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6B6" w:rsidRDefault="00B346B6">
      <w:r>
        <w:separator/>
      </w:r>
    </w:p>
  </w:endnote>
  <w:endnote w:type="continuationSeparator" w:id="0">
    <w:p w:rsidR="00B346B6" w:rsidRDefault="00B3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6754DB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9E03D8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3B28A7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121.1151.03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9E03D8" w:rsidRDefault="009E03D8" w:rsidP="009E03D8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  <w:t>Техническое задание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3B28A7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6754DB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C0657">
            <w:rPr>
              <w:noProof/>
              <w:sz w:val="28"/>
              <w:szCs w:val="28"/>
              <w:lang w:val="uk-UA"/>
            </w:rPr>
            <w:t>3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6B6" w:rsidRDefault="00B346B6">
      <w:r>
        <w:separator/>
      </w:r>
    </w:p>
  </w:footnote>
  <w:footnote w:type="continuationSeparator" w:id="0">
    <w:p w:rsidR="00B346B6" w:rsidRDefault="00B34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79A"/>
    <w:multiLevelType w:val="hybridMultilevel"/>
    <w:tmpl w:val="913E9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0044B89"/>
    <w:multiLevelType w:val="hybridMultilevel"/>
    <w:tmpl w:val="DACA2C4E"/>
    <w:lvl w:ilvl="0" w:tplc="4C443F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135A30"/>
    <w:multiLevelType w:val="hybridMultilevel"/>
    <w:tmpl w:val="76DC4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95BD9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1A2D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A6A10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61792"/>
    <w:rsid w:val="00371F47"/>
    <w:rsid w:val="0038020F"/>
    <w:rsid w:val="003A055B"/>
    <w:rsid w:val="003A4097"/>
    <w:rsid w:val="003B28A7"/>
    <w:rsid w:val="003B3F27"/>
    <w:rsid w:val="003C065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0ED8"/>
    <w:rsid w:val="0047265F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5A52"/>
    <w:rsid w:val="00577CD0"/>
    <w:rsid w:val="005849BE"/>
    <w:rsid w:val="005908F5"/>
    <w:rsid w:val="00591E65"/>
    <w:rsid w:val="00593A6C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2048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754DB"/>
    <w:rsid w:val="0068217E"/>
    <w:rsid w:val="00684B1D"/>
    <w:rsid w:val="0069292A"/>
    <w:rsid w:val="00694E11"/>
    <w:rsid w:val="00697610"/>
    <w:rsid w:val="006A06EB"/>
    <w:rsid w:val="006A318C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131C7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D88"/>
    <w:rsid w:val="007A0E7D"/>
    <w:rsid w:val="007A6DE4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E2544"/>
    <w:rsid w:val="008E3CB0"/>
    <w:rsid w:val="008E4705"/>
    <w:rsid w:val="008F2B29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54CB"/>
    <w:rsid w:val="009D7994"/>
    <w:rsid w:val="009E03D8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4395"/>
    <w:rsid w:val="00A3721E"/>
    <w:rsid w:val="00A42DE4"/>
    <w:rsid w:val="00A45BE8"/>
    <w:rsid w:val="00A473CD"/>
    <w:rsid w:val="00A47C9E"/>
    <w:rsid w:val="00A53711"/>
    <w:rsid w:val="00A6283B"/>
    <w:rsid w:val="00A66392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346B6"/>
    <w:rsid w:val="00B47294"/>
    <w:rsid w:val="00B57BA7"/>
    <w:rsid w:val="00B6262A"/>
    <w:rsid w:val="00B658D4"/>
    <w:rsid w:val="00B65BB3"/>
    <w:rsid w:val="00B7121B"/>
    <w:rsid w:val="00B73A41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2619A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86165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143D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1639"/>
    <w:rsid w:val="00EE3F06"/>
    <w:rsid w:val="00EE7CF7"/>
    <w:rsid w:val="00EF1726"/>
    <w:rsid w:val="00EF58CA"/>
    <w:rsid w:val="00F0405E"/>
    <w:rsid w:val="00F05871"/>
    <w:rsid w:val="00F061E5"/>
    <w:rsid w:val="00F10A69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84640"/>
    <w:rsid w:val="00F90778"/>
    <w:rsid w:val="00F97BAF"/>
    <w:rsid w:val="00FA63E0"/>
    <w:rsid w:val="00FB0CD6"/>
    <w:rsid w:val="00FB33B6"/>
    <w:rsid w:val="00FB3D05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854C20"/>
  <w15:docId w15:val="{685575F7-4CDC-4118-BF61-3C595D86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E86ECC"/>
    <w:rPr>
      <w:color w:val="0000FF"/>
      <w:u w:val="single"/>
    </w:rPr>
  </w:style>
  <w:style w:type="paragraph" w:customStyle="1" w:styleId="31">
    <w:name w:val="Заголовок 31"/>
    <w:basedOn w:val="a"/>
    <w:uiPriority w:val="1"/>
    <w:qFormat/>
    <w:rsid w:val="007131C7"/>
    <w:pPr>
      <w:widowControl w:val="0"/>
      <w:autoSpaceDE w:val="0"/>
      <w:autoSpaceDN w:val="0"/>
      <w:ind w:left="845" w:hanging="623"/>
      <w:jc w:val="left"/>
      <w:outlineLvl w:val="3"/>
    </w:pPr>
    <w:rPr>
      <w:rFonts w:ascii="Arial" w:eastAsia="Arial" w:hAnsi="Arial" w:cs="Arial"/>
      <w:b/>
      <w:bCs/>
      <w:kern w:val="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FB027-9594-432C-961B-F633EB87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2874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79</cp:revision>
  <cp:lastPrinted>2015-09-20T08:44:00Z</cp:lastPrinted>
  <dcterms:created xsi:type="dcterms:W3CDTF">2016-09-25T11:38:00Z</dcterms:created>
  <dcterms:modified xsi:type="dcterms:W3CDTF">2018-05-16T21:01:00Z</dcterms:modified>
</cp:coreProperties>
</file>