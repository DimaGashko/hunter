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pStyle w:val="a3"/>
        <w:tabs>
          <w:tab w:val="clear" w:pos="4153"/>
          <w:tab w:val="clear" w:pos="8306"/>
        </w:tabs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9E03D8">
      <w:pPr>
        <w:spacing w:line="360" w:lineRule="auto"/>
        <w:ind w:left="142"/>
        <w:rPr>
          <w:sz w:val="20"/>
        </w:rPr>
      </w:pPr>
    </w:p>
    <w:p w:rsidR="00A042CC" w:rsidRPr="0087520B" w:rsidRDefault="00A042CC" w:rsidP="00310C5E">
      <w:pPr>
        <w:spacing w:line="360" w:lineRule="auto"/>
        <w:ind w:firstLine="0"/>
        <w:rPr>
          <w:sz w:val="20"/>
        </w:rPr>
        <w:sectPr w:rsidR="00A042CC" w:rsidRPr="0087520B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GoBack"/>
      <w:bookmarkEnd w:id="0"/>
    </w:p>
    <w:p w:rsidR="00E86ECC" w:rsidRPr="0087520B" w:rsidRDefault="00B94DA0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87520B">
        <w:rPr>
          <w:b/>
          <w:sz w:val="28"/>
          <w:szCs w:val="28"/>
        </w:rPr>
        <w:lastRenderedPageBreak/>
        <w:t>Лабораторна</w:t>
      </w:r>
      <w:r w:rsidR="009E03D8" w:rsidRPr="0087520B">
        <w:rPr>
          <w:b/>
          <w:sz w:val="28"/>
          <w:szCs w:val="28"/>
        </w:rPr>
        <w:t>я</w:t>
      </w:r>
      <w:r w:rsidR="00E6545E" w:rsidRPr="0087520B">
        <w:rPr>
          <w:b/>
          <w:sz w:val="28"/>
          <w:szCs w:val="28"/>
        </w:rPr>
        <w:t xml:space="preserve"> ра</w:t>
      </w:r>
      <w:r w:rsidR="00FD0393" w:rsidRPr="0087520B">
        <w:rPr>
          <w:b/>
          <w:sz w:val="28"/>
          <w:szCs w:val="28"/>
        </w:rPr>
        <w:t>бота №</w:t>
      </w:r>
      <w:r w:rsidR="003B28A7" w:rsidRPr="0087520B">
        <w:rPr>
          <w:b/>
          <w:sz w:val="28"/>
          <w:szCs w:val="28"/>
        </w:rPr>
        <w:t xml:space="preserve"> 3</w:t>
      </w:r>
    </w:p>
    <w:p w:rsidR="009E03D8" w:rsidRPr="0087520B" w:rsidRDefault="009E03D8" w:rsidP="009E03D8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</w:p>
    <w:p w:rsidR="00593A6C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Действующие</w:t>
      </w:r>
      <w:r w:rsidR="00B95FCE" w:rsidRPr="0087520B">
        <w:rPr>
          <w:b/>
          <w:color w:val="000000"/>
          <w:sz w:val="28"/>
          <w:szCs w:val="28"/>
        </w:rPr>
        <w:t xml:space="preserve"> лиц</w:t>
      </w:r>
      <w:r w:rsidRPr="0087520B">
        <w:rPr>
          <w:b/>
          <w:color w:val="000000"/>
          <w:sz w:val="28"/>
          <w:szCs w:val="28"/>
        </w:rPr>
        <w:t>а (актеры)</w:t>
      </w:r>
      <w:r w:rsidR="00B95FCE" w:rsidRPr="0087520B">
        <w:rPr>
          <w:b/>
          <w:color w:val="000000"/>
          <w:sz w:val="28"/>
          <w:szCs w:val="28"/>
        </w:rPr>
        <w:t xml:space="preserve"> ПП</w:t>
      </w:r>
    </w:p>
    <w:p w:rsidR="009E03D8" w:rsidRPr="0087520B" w:rsidRDefault="009E03D8" w:rsidP="00B346B6">
      <w:pPr>
        <w:pStyle w:val="af2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Игрок – пользователь системы, который непосредственно играет в игру.</w:t>
      </w:r>
    </w:p>
    <w:p w:rsidR="009E03D8" w:rsidRPr="0087520B" w:rsidRDefault="009E03D8" w:rsidP="009E03D8">
      <w:pPr>
        <w:pStyle w:val="af2"/>
        <w:autoSpaceDE w:val="0"/>
        <w:autoSpaceDN w:val="0"/>
        <w:adjustRightInd w:val="0"/>
        <w:spacing w:line="360" w:lineRule="auto"/>
        <w:ind w:left="927" w:firstLine="0"/>
        <w:jc w:val="left"/>
        <w:rPr>
          <w:color w:val="000000"/>
          <w:sz w:val="28"/>
          <w:szCs w:val="28"/>
        </w:rPr>
      </w:pPr>
    </w:p>
    <w:p w:rsidR="00B95FCE" w:rsidRPr="0087520B" w:rsidRDefault="00B95FCE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Идентифицир</w:t>
      </w:r>
      <w:r w:rsidR="009E03D8" w:rsidRPr="0087520B">
        <w:rPr>
          <w:b/>
          <w:color w:val="000000"/>
          <w:sz w:val="28"/>
          <w:szCs w:val="28"/>
        </w:rPr>
        <w:t>овать варианты использования ПП</w:t>
      </w:r>
    </w:p>
    <w:p w:rsidR="00B95FCE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меню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 xml:space="preserve">Начать уровень сначала 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Начать игру сначала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инструкцию</w:t>
      </w:r>
    </w:p>
    <w:p w:rsidR="009E03D8" w:rsidRPr="0087520B" w:rsidRDefault="009E03D8" w:rsidP="00B346B6">
      <w:pPr>
        <w:pStyle w:val="af2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left"/>
        <w:rPr>
          <w:color w:val="000000"/>
          <w:sz w:val="28"/>
          <w:szCs w:val="28"/>
        </w:rPr>
      </w:pPr>
      <w:r w:rsidRPr="0087520B">
        <w:rPr>
          <w:color w:val="000000"/>
          <w:sz w:val="28"/>
          <w:szCs w:val="28"/>
        </w:rPr>
        <w:t>Открыть секретный уровень</w:t>
      </w:r>
    </w:p>
    <w:p w:rsidR="0047265F" w:rsidRPr="0087520B" w:rsidRDefault="0047265F" w:rsidP="006E77E9">
      <w:pPr>
        <w:autoSpaceDE w:val="0"/>
        <w:autoSpaceDN w:val="0"/>
        <w:adjustRightInd w:val="0"/>
        <w:spacing w:line="360" w:lineRule="auto"/>
        <w:rPr>
          <w:b/>
          <w:i/>
          <w:color w:val="000000"/>
          <w:sz w:val="28"/>
          <w:szCs w:val="28"/>
        </w:rPr>
      </w:pPr>
    </w:p>
    <w:p w:rsidR="00B95FCE" w:rsidRPr="0087520B" w:rsidRDefault="009E03D8" w:rsidP="009E03D8">
      <w:pPr>
        <w:autoSpaceDE w:val="0"/>
        <w:autoSpaceDN w:val="0"/>
        <w:adjustRightInd w:val="0"/>
        <w:spacing w:line="360" w:lineRule="auto"/>
        <w:ind w:firstLine="0"/>
        <w:rPr>
          <w:b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t>Полная</w:t>
      </w:r>
      <w:r w:rsidR="00B95FCE" w:rsidRPr="0087520B">
        <w:rPr>
          <w:b/>
          <w:color w:val="000000"/>
          <w:sz w:val="28"/>
          <w:szCs w:val="28"/>
        </w:rPr>
        <w:t xml:space="preserve"> диаграмм</w:t>
      </w:r>
      <w:r w:rsidRPr="0087520B">
        <w:rPr>
          <w:b/>
          <w:color w:val="000000"/>
          <w:sz w:val="28"/>
          <w:szCs w:val="28"/>
        </w:rPr>
        <w:t>а вариантов использования</w:t>
      </w:r>
    </w:p>
    <w:p w:rsidR="009E03D8" w:rsidRPr="0087520B" w:rsidRDefault="00593A6C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noProof/>
        </w:rPr>
        <w:drawing>
          <wp:inline distT="0" distB="0" distL="0" distR="0">
            <wp:extent cx="4486275" cy="3467100"/>
            <wp:effectExtent l="19050" t="0" r="9525" b="0"/>
            <wp:docPr id="1" name="Рисунок 1" descr="https://pp.userapi.com/c824204/v824204712/1372a9/NG9y31aZC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24204/v824204712/1372a9/NG9y31aZCf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</w:p>
    <w:p w:rsidR="009E03D8" w:rsidRPr="0087520B" w:rsidRDefault="009E03D8" w:rsidP="009E03D8">
      <w:pPr>
        <w:autoSpaceDE w:val="0"/>
        <w:autoSpaceDN w:val="0"/>
        <w:adjustRightInd w:val="0"/>
        <w:spacing w:line="360" w:lineRule="auto"/>
        <w:jc w:val="center"/>
        <w:rPr>
          <w:b/>
          <w:i/>
          <w:color w:val="000000"/>
          <w:sz w:val="28"/>
          <w:szCs w:val="28"/>
        </w:rPr>
      </w:pPr>
      <w:r w:rsidRPr="0087520B">
        <w:rPr>
          <w:b/>
          <w:color w:val="000000"/>
          <w:sz w:val="28"/>
          <w:szCs w:val="28"/>
        </w:rPr>
        <w:br w:type="page"/>
      </w:r>
    </w:p>
    <w:p w:rsidR="00575A52" w:rsidRPr="0087520B" w:rsidRDefault="0086541D" w:rsidP="0086541D">
      <w:pPr>
        <w:autoSpaceDE w:val="0"/>
        <w:autoSpaceDN w:val="0"/>
        <w:adjustRightInd w:val="0"/>
        <w:spacing w:line="360" w:lineRule="auto"/>
        <w:jc w:val="center"/>
        <w:rPr>
          <w:sz w:val="32"/>
        </w:rPr>
      </w:pPr>
      <w:r w:rsidRPr="0087520B">
        <w:rPr>
          <w:sz w:val="32"/>
        </w:rPr>
        <w:lastRenderedPageBreak/>
        <w:t>Техническое задание</w:t>
      </w:r>
    </w:p>
    <w:p w:rsidR="0086541D" w:rsidRPr="0087520B" w:rsidRDefault="0086541D" w:rsidP="0086541D">
      <w:pPr>
        <w:pStyle w:val="af2"/>
        <w:numPr>
          <w:ilvl w:val="1"/>
          <w:numId w:val="3"/>
        </w:numPr>
        <w:spacing w:line="360" w:lineRule="auto"/>
        <w:ind w:left="0" w:firstLine="426"/>
        <w:jc w:val="left"/>
        <w:rPr>
          <w:b/>
          <w:kern w:val="0"/>
          <w:sz w:val="28"/>
          <w:szCs w:val="28"/>
          <w:lang w:eastAsia="en-US"/>
        </w:rPr>
      </w:pPr>
      <w:r w:rsidRPr="0087520B">
        <w:rPr>
          <w:b/>
          <w:kern w:val="0"/>
          <w:sz w:val="28"/>
          <w:szCs w:val="28"/>
          <w:lang w:eastAsia="en-US"/>
        </w:rPr>
        <w:t>Введение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1.1. Наименование программного продукта –  2</w:t>
      </w:r>
      <w:r w:rsidRPr="0087520B">
        <w:rPr>
          <w:kern w:val="0"/>
          <w:sz w:val="28"/>
          <w:szCs w:val="28"/>
          <w:lang w:val="en-US" w:eastAsia="en-US"/>
        </w:rPr>
        <w:t>d</w:t>
      </w:r>
      <w:r w:rsidRPr="0087520B">
        <w:rPr>
          <w:kern w:val="0"/>
          <w:sz w:val="28"/>
          <w:szCs w:val="28"/>
          <w:lang w:eastAsia="en-US"/>
        </w:rPr>
        <w:t xml:space="preserve">-игра </w:t>
      </w:r>
      <w:r w:rsidR="00200C0D" w:rsidRPr="0087520B">
        <w:rPr>
          <w:kern w:val="0"/>
          <w:sz w:val="28"/>
          <w:szCs w:val="28"/>
          <w:lang w:eastAsia="en-US"/>
        </w:rPr>
        <w:t>«</w:t>
      </w:r>
      <w:r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7F3DF3" w:rsidRPr="0087520B" w:rsidRDefault="007F3DF3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1.2. Описание игры: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1) После загрузки уровня появляется игрок.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2) Он должен собрать все ценные предметы на карте.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3) После этого игрок должен прийти на финиш.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4) Если игрок приходит на финиш, до того, как соберет все ценные предметы, должно вывестись уведомление: “соберите все предметы”</w:t>
      </w:r>
    </w:p>
    <w:p w:rsidR="007F3DF3" w:rsidRPr="0087520B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5) Если игрок умирает, перезапускается текущий уровень.</w:t>
      </w:r>
    </w:p>
    <w:p w:rsidR="007F3DF3" w:rsidRDefault="007F3DF3" w:rsidP="007F3DF3">
      <w:pPr>
        <w:pStyle w:val="ad"/>
        <w:spacing w:before="0" w:beforeAutospacing="0" w:after="0" w:afterAutospacing="0" w:line="360" w:lineRule="auto"/>
        <w:ind w:left="85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6) После победы в последнем уровне открывается меню, в котором есть пункты меню: продолжить, начать уровень сначала, начать игру сначала, секретный уровень.</w:t>
      </w:r>
    </w:p>
    <w:p w:rsidR="0032184D" w:rsidRDefault="0087520B" w:rsidP="00F71123">
      <w:pPr>
        <w:pStyle w:val="ad"/>
        <w:spacing w:before="0" w:beforeAutospacing="0" w:after="0" w:afterAutospacing="0" w:line="360" w:lineRule="auto"/>
        <w:ind w:left="567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1.3. </w:t>
      </w:r>
      <w:r w:rsidR="0032184D">
        <w:rPr>
          <w:color w:val="000000"/>
          <w:sz w:val="28"/>
          <w:szCs w:val="28"/>
          <w:lang w:val="ru-RU"/>
        </w:rPr>
        <w:t>Термины и определения</w:t>
      </w:r>
    </w:p>
    <w:p w:rsid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Игрок – пользователь, играющий в игру.</w:t>
      </w:r>
    </w:p>
    <w:p w:rsidR="0087520B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en-US"/>
        </w:rPr>
        <w:t>LiveReload</w:t>
      </w:r>
      <w:r w:rsidRPr="00F71123">
        <w:rPr>
          <w:color w:val="000000"/>
          <w:sz w:val="28"/>
          <w:szCs w:val="28"/>
          <w:lang w:val="ru-RU"/>
        </w:rPr>
        <w:t xml:space="preserve"> – </w:t>
      </w:r>
      <w:r>
        <w:rPr>
          <w:color w:val="000000"/>
          <w:sz w:val="28"/>
          <w:szCs w:val="28"/>
          <w:lang w:val="ru-RU"/>
        </w:rPr>
        <w:t>автоматическое обновление страницы в браузере при изменении исходных кодов программы.</w:t>
      </w:r>
    </w:p>
    <w:p w:rsidR="007F3DF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Fps</w:t>
      </w:r>
      <w:r>
        <w:rPr>
          <w:color w:val="000000"/>
          <w:sz w:val="28"/>
          <w:szCs w:val="28"/>
          <w:lang w:val="ru-RU"/>
        </w:rPr>
        <w:t xml:space="preserve"> – количество кадров в секунду.</w:t>
      </w:r>
    </w:p>
    <w:p w:rsidR="00F71123" w:rsidRPr="00F71123" w:rsidRDefault="00F71123" w:rsidP="00F71123">
      <w:pPr>
        <w:pStyle w:val="ad"/>
        <w:spacing w:before="0" w:beforeAutospacing="0" w:after="0" w:afterAutospacing="0" w:line="360" w:lineRule="auto"/>
        <w:ind w:left="851" w:firstLine="142"/>
        <w:textAlignment w:val="baseline"/>
        <w:rPr>
          <w:color w:val="000000"/>
          <w:sz w:val="28"/>
          <w:szCs w:val="28"/>
          <w:lang w:val="ru-RU"/>
        </w:rPr>
      </w:pP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2</w:t>
      </w:r>
      <w:r w:rsidRPr="0087520B">
        <w:rPr>
          <w:b/>
          <w:kern w:val="0"/>
          <w:sz w:val="28"/>
          <w:szCs w:val="28"/>
          <w:lang w:eastAsia="en-US"/>
        </w:rPr>
        <w:t>.Основания для разработки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Основанием для проведения</w:t>
      </w:r>
      <w:r w:rsidR="00200C0D" w:rsidRPr="0087520B">
        <w:rPr>
          <w:kern w:val="0"/>
          <w:sz w:val="28"/>
          <w:szCs w:val="28"/>
          <w:lang w:eastAsia="en-US"/>
        </w:rPr>
        <w:t xml:space="preserve"> разработки является договор №</w:t>
      </w:r>
      <w:r w:rsidRPr="0087520B">
        <w:rPr>
          <w:kern w:val="0"/>
          <w:sz w:val="28"/>
          <w:szCs w:val="28"/>
          <w:lang w:eastAsia="en-US"/>
        </w:rPr>
        <w:t xml:space="preserve">1 от 20 марта 2018 года. Договор утвержден Фарионовой Татьяной Анатолиевной, именуемой в дальнейшем Заказчиком, и утвержден студентом </w:t>
      </w:r>
      <w:r w:rsidR="00200C0D" w:rsidRPr="0087520B">
        <w:rPr>
          <w:kern w:val="0"/>
          <w:sz w:val="28"/>
          <w:szCs w:val="28"/>
          <w:lang w:eastAsia="en-US"/>
        </w:rPr>
        <w:t>Гашко Дмитрием Андреевичем</w:t>
      </w:r>
      <w:r w:rsidRPr="0087520B">
        <w:rPr>
          <w:kern w:val="0"/>
          <w:sz w:val="28"/>
          <w:szCs w:val="28"/>
          <w:lang w:eastAsia="en-US"/>
        </w:rPr>
        <w:t>, именуемым в дальнейшем Исполнителем</w:t>
      </w:r>
      <w:r w:rsidR="00200C0D" w:rsidRPr="0087520B">
        <w:rPr>
          <w:kern w:val="0"/>
          <w:sz w:val="28"/>
          <w:szCs w:val="28"/>
          <w:lang w:eastAsia="en-US"/>
        </w:rPr>
        <w:t>.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2.2.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Наименование</w:t>
      </w:r>
      <w:r w:rsidR="00200C0D" w:rsidRPr="0087520B">
        <w:rPr>
          <w:kern w:val="0"/>
          <w:sz w:val="28"/>
          <w:szCs w:val="28"/>
          <w:lang w:eastAsia="en-US"/>
        </w:rPr>
        <w:t xml:space="preserve"> темы разработки – «</w:t>
      </w:r>
      <w:r w:rsidRPr="0087520B">
        <w:rPr>
          <w:kern w:val="0"/>
          <w:sz w:val="28"/>
          <w:szCs w:val="28"/>
          <w:lang w:eastAsia="en-US"/>
        </w:rPr>
        <w:t>Раз</w:t>
      </w:r>
      <w:r w:rsidR="00200C0D" w:rsidRPr="0087520B">
        <w:rPr>
          <w:kern w:val="0"/>
          <w:sz w:val="28"/>
          <w:szCs w:val="28"/>
          <w:lang w:eastAsia="en-US"/>
        </w:rPr>
        <w:t>работка 2</w:t>
      </w:r>
      <w:r w:rsidR="00200C0D" w:rsidRPr="0087520B">
        <w:rPr>
          <w:kern w:val="0"/>
          <w:sz w:val="28"/>
          <w:szCs w:val="28"/>
          <w:lang w:val="en-US" w:eastAsia="en-US"/>
        </w:rPr>
        <w:t>d</w:t>
      </w:r>
      <w:r w:rsidR="00200C0D" w:rsidRPr="0087520B">
        <w:rPr>
          <w:kern w:val="0"/>
          <w:sz w:val="28"/>
          <w:szCs w:val="28"/>
          <w:lang w:eastAsia="en-US"/>
        </w:rPr>
        <w:t xml:space="preserve">-игры </w:t>
      </w:r>
      <w:r w:rsidR="00200C0D" w:rsidRPr="0087520B">
        <w:rPr>
          <w:kern w:val="0"/>
          <w:sz w:val="28"/>
          <w:szCs w:val="28"/>
          <w:lang w:val="en-US" w:eastAsia="en-US"/>
        </w:rPr>
        <w:t>Hunter</w:t>
      </w:r>
      <w:r w:rsidR="00200C0D" w:rsidRPr="0087520B">
        <w:rPr>
          <w:kern w:val="0"/>
          <w:sz w:val="28"/>
          <w:szCs w:val="28"/>
          <w:lang w:eastAsia="en-US"/>
        </w:rPr>
        <w:t>».</w:t>
      </w: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 Назначение разработки</w:t>
      </w:r>
    </w:p>
    <w:p w:rsidR="0086541D" w:rsidRPr="0087520B" w:rsidRDefault="0086541D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3.1.</w:t>
      </w:r>
      <w:r w:rsidR="00200C0D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Функц</w:t>
      </w:r>
      <w:r w:rsidR="00200C0D" w:rsidRPr="0087520B">
        <w:rPr>
          <w:kern w:val="0"/>
          <w:sz w:val="28"/>
          <w:szCs w:val="28"/>
          <w:lang w:eastAsia="en-US"/>
        </w:rPr>
        <w:t xml:space="preserve">иональным назначением программы: </w:t>
      </w:r>
      <w:r w:rsidRPr="0087520B">
        <w:rPr>
          <w:kern w:val="0"/>
          <w:sz w:val="28"/>
          <w:szCs w:val="28"/>
          <w:lang w:eastAsia="en-US"/>
        </w:rPr>
        <w:t>предоста</w:t>
      </w:r>
      <w:r w:rsidR="00200C0D" w:rsidRPr="0087520B">
        <w:rPr>
          <w:kern w:val="0"/>
          <w:sz w:val="28"/>
          <w:szCs w:val="28"/>
          <w:lang w:eastAsia="en-US"/>
        </w:rPr>
        <w:t>вление пользователю возможность играть в реализуемую игру.</w:t>
      </w:r>
    </w:p>
    <w:p w:rsidR="00C12906" w:rsidRPr="0087520B" w:rsidRDefault="00C12906" w:rsidP="00200C0D">
      <w:pPr>
        <w:spacing w:line="360" w:lineRule="auto"/>
        <w:ind w:left="567" w:firstLine="0"/>
        <w:jc w:val="left"/>
        <w:rPr>
          <w:kern w:val="0"/>
          <w:sz w:val="28"/>
          <w:szCs w:val="28"/>
          <w:lang w:eastAsia="en-US"/>
        </w:rPr>
      </w:pPr>
    </w:p>
    <w:p w:rsidR="0086541D" w:rsidRPr="0087520B" w:rsidRDefault="0086541D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</w:t>
      </w:r>
      <w:r w:rsidR="00200C0D" w:rsidRPr="0087520B">
        <w:rPr>
          <w:kern w:val="0"/>
          <w:sz w:val="28"/>
          <w:szCs w:val="28"/>
          <w:lang w:eastAsia="en-US"/>
        </w:rPr>
        <w:t xml:space="preserve">. </w:t>
      </w:r>
      <w:r w:rsidR="00200C0D" w:rsidRPr="0087520B">
        <w:rPr>
          <w:b/>
          <w:kern w:val="0"/>
          <w:sz w:val="28"/>
          <w:szCs w:val="28"/>
          <w:lang w:eastAsia="en-US"/>
        </w:rPr>
        <w:t>Требования к программному продукту</w:t>
      </w:r>
    </w:p>
    <w:p w:rsidR="00200C0D" w:rsidRPr="0087520B" w:rsidRDefault="0023538A" w:rsidP="0023538A">
      <w:p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4.1. Функциональные требования: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иметь больше 10 уровней.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Уровни игры должны иметь возрастающую сложность.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Все ценные предметы должны анимироваться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Карты уровней игры должны быть нарисованы в программе “</w:t>
      </w:r>
      <w:r w:rsidRPr="0087520B">
        <w:rPr>
          <w:color w:val="000000"/>
          <w:sz w:val="28"/>
          <w:szCs w:val="28"/>
          <w:shd w:val="clear" w:color="auto" w:fill="FFFFFF"/>
          <w:lang w:val="ru-RU"/>
        </w:rPr>
        <w:t>Tile  Map  Editor</w:t>
      </w:r>
      <w:r w:rsidRPr="0087520B">
        <w:rPr>
          <w:color w:val="000000"/>
          <w:sz w:val="28"/>
          <w:szCs w:val="28"/>
          <w:lang w:val="ru-RU"/>
        </w:rPr>
        <w:t>” (вид карты: ортогональная, бесконечная).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В игре должно быть меню, с пунктами: продолжить, начать уровень сначала, начать игру сначала, инструкция.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При нажатии “начать игру сначала”, если это не первый уровнь, должно появиться подтверждение.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 xml:space="preserve">Игра не должна иметь серверной части </w:t>
      </w:r>
    </w:p>
    <w:p w:rsidR="00C12906" w:rsidRPr="0087520B" w:rsidRDefault="00F71123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fps</w:t>
      </w:r>
      <w:r w:rsidR="00C12906" w:rsidRPr="0087520B">
        <w:rPr>
          <w:color w:val="000000"/>
          <w:sz w:val="28"/>
          <w:szCs w:val="28"/>
          <w:lang w:val="ru-RU"/>
        </w:rPr>
        <w:t xml:space="preserve"> должно быть больше 55.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firstLine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 xml:space="preserve">Игра должна быть размещена по адресу </w:t>
      </w:r>
      <w:hyperlink r:id="rId11" w:history="1">
        <w:r w:rsidRPr="0087520B">
          <w:rPr>
            <w:rStyle w:val="af3"/>
            <w:i/>
            <w:iCs/>
            <w:sz w:val="28"/>
            <w:szCs w:val="28"/>
            <w:lang w:val="ru-RU"/>
          </w:rPr>
          <w:t>http://hunter-2d.tk</w:t>
        </w:r>
      </w:hyperlink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выполняться в браузере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работать во всех современных браузерах (ИЕ9+)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Поддерживаемые браузеры: Chrome, Яндекс, Firefox.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Минимальное разрешение экрана: 240х320.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Игра должна быть полностью адаптивной. Она должна работать как на desktop устройствах, так и на mobile (на компьютерах, ноутбуках, планшетах, телефонах).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Текущий уровень должен сохраняться в браузере, и при повторном посещении страницы должен открываться последний уровень, на котором находится пользователь.</w:t>
      </w:r>
    </w:p>
    <w:p w:rsidR="00C12906" w:rsidRPr="0087520B" w:rsidRDefault="00C12906" w:rsidP="00C12906">
      <w:pPr>
        <w:pStyle w:val="ad"/>
        <w:numPr>
          <w:ilvl w:val="0"/>
          <w:numId w:val="7"/>
        </w:numPr>
        <w:spacing w:before="0" w:beforeAutospacing="0" w:after="0" w:afterAutospacing="0" w:line="360" w:lineRule="auto"/>
        <w:ind w:left="1134" w:hanging="141"/>
        <w:textAlignment w:val="baseline"/>
        <w:rPr>
          <w:color w:val="000000"/>
          <w:sz w:val="28"/>
          <w:szCs w:val="28"/>
          <w:lang w:val="ru-RU"/>
        </w:rPr>
      </w:pPr>
      <w:r w:rsidRPr="0087520B">
        <w:rPr>
          <w:color w:val="000000"/>
          <w:sz w:val="28"/>
          <w:szCs w:val="28"/>
          <w:lang w:val="ru-RU"/>
        </w:rPr>
        <w:t>Минимальный объем оперативной памяти: 400 мб.</w:t>
      </w:r>
    </w:p>
    <w:p w:rsidR="00AA3C29" w:rsidRPr="0087520B" w:rsidRDefault="00AA3C29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</w:p>
    <w:p w:rsidR="00AA3C29" w:rsidRPr="0087520B" w:rsidRDefault="0023538A" w:rsidP="00AA3C29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4.2. Требова</w:t>
      </w:r>
      <w:r w:rsidR="00AA3C29" w:rsidRPr="0087520B">
        <w:rPr>
          <w:kern w:val="0"/>
          <w:sz w:val="28"/>
          <w:szCs w:val="28"/>
          <w:lang w:eastAsia="en-US"/>
        </w:rPr>
        <w:t xml:space="preserve">ния к исходным кодам программы: </w:t>
      </w:r>
    </w:p>
    <w:p w:rsidR="00AA3C29" w:rsidRPr="0087520B" w:rsidRDefault="00AA3C29" w:rsidP="00AA3C29">
      <w:pPr>
        <w:spacing w:line="360" w:lineRule="auto"/>
        <w:ind w:left="851" w:firstLine="0"/>
        <w:jc w:val="left"/>
        <w:rPr>
          <w:kern w:val="0"/>
          <w:sz w:val="28"/>
          <w:szCs w:val="28"/>
          <w:lang w:val="uk-UA"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4.2.1. </w:t>
      </w:r>
      <w:r w:rsidRPr="0087520B">
        <w:rPr>
          <w:kern w:val="0"/>
          <w:sz w:val="28"/>
          <w:szCs w:val="28"/>
          <w:lang w:val="uk-UA" w:eastAsia="en-US"/>
        </w:rPr>
        <w:t>И</w:t>
      </w:r>
      <w:r w:rsidRPr="0087520B">
        <w:rPr>
          <w:kern w:val="0"/>
          <w:sz w:val="28"/>
          <w:szCs w:val="28"/>
          <w:lang w:eastAsia="en-US"/>
        </w:rPr>
        <w:t xml:space="preserve">сходные коды программы должны быть написаны на языках: </w:t>
      </w:r>
      <w:r w:rsidRPr="0087520B">
        <w:rPr>
          <w:kern w:val="0"/>
          <w:sz w:val="28"/>
          <w:szCs w:val="28"/>
          <w:lang w:val="en-US" w:eastAsia="en-US"/>
        </w:rPr>
        <w:t>Java</w:t>
      </w:r>
      <w:r w:rsidRPr="0087520B">
        <w:rPr>
          <w:kern w:val="0"/>
          <w:sz w:val="28"/>
          <w:szCs w:val="28"/>
          <w:lang w:eastAsia="en-US"/>
        </w:rPr>
        <w:t>Script (</w:t>
      </w:r>
      <w:r w:rsidRPr="0087520B">
        <w:rPr>
          <w:kern w:val="0"/>
          <w:sz w:val="28"/>
          <w:szCs w:val="28"/>
          <w:lang w:val="en-US" w:eastAsia="en-US"/>
        </w:rPr>
        <w:t>ES</w:t>
      </w:r>
      <w:r w:rsidRPr="0087520B">
        <w:rPr>
          <w:kern w:val="0"/>
          <w:sz w:val="28"/>
          <w:szCs w:val="28"/>
          <w:lang w:eastAsia="en-US"/>
        </w:rPr>
        <w:t>6)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en-US" w:eastAsia="en-US"/>
        </w:rPr>
        <w:t>Pug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 xml:space="preserve">, </w:t>
      </w:r>
      <w:r w:rsidRPr="0087520B">
        <w:rPr>
          <w:kern w:val="0"/>
          <w:sz w:val="28"/>
          <w:szCs w:val="28"/>
          <w:lang w:eastAsia="en-US"/>
        </w:rPr>
        <w:t>С</w:t>
      </w:r>
      <w:r w:rsidRPr="0087520B">
        <w:rPr>
          <w:kern w:val="0"/>
          <w:sz w:val="28"/>
          <w:szCs w:val="28"/>
          <w:lang w:val="en-US" w:eastAsia="en-US"/>
        </w:rPr>
        <w:t>SS</w:t>
      </w:r>
      <w:r w:rsidRPr="0087520B">
        <w:rPr>
          <w:kern w:val="0"/>
          <w:sz w:val="28"/>
          <w:szCs w:val="28"/>
          <w:lang w:eastAsia="en-US"/>
        </w:rPr>
        <w:t xml:space="preserve"> (используя препроцессор </w:t>
      </w:r>
      <w:r w:rsidRPr="0087520B">
        <w:rPr>
          <w:kern w:val="0"/>
          <w:sz w:val="28"/>
          <w:szCs w:val="28"/>
          <w:lang w:val="uk-UA" w:eastAsia="en-US"/>
        </w:rPr>
        <w:t>SASS</w:t>
      </w:r>
      <w:r w:rsidRPr="0087520B">
        <w:rPr>
          <w:kern w:val="0"/>
          <w:sz w:val="28"/>
          <w:szCs w:val="28"/>
          <w:lang w:eastAsia="en-US"/>
        </w:rPr>
        <w:t>)</w:t>
      </w:r>
      <w:r w:rsidRPr="0087520B">
        <w:rPr>
          <w:kern w:val="0"/>
          <w:sz w:val="28"/>
          <w:szCs w:val="28"/>
          <w:lang w:val="uk-UA" w:eastAsia="en-US"/>
        </w:rPr>
        <w:t>.</w:t>
      </w:r>
    </w:p>
    <w:p w:rsidR="00AA3C29" w:rsidRPr="0087520B" w:rsidRDefault="00AA3C29" w:rsidP="00AA3C29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ab/>
      </w:r>
      <w:r w:rsidRPr="0087520B">
        <w:rPr>
          <w:kern w:val="0"/>
          <w:sz w:val="28"/>
          <w:szCs w:val="28"/>
          <w:lang w:eastAsia="en-US"/>
        </w:rPr>
        <w:t>4.3. Требования к сборке программы:</w:t>
      </w:r>
    </w:p>
    <w:p w:rsidR="00AA3C29" w:rsidRPr="0087520B" w:rsidRDefault="00AA3C2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4.3.1. Сборка</w:t>
      </w:r>
      <w:r w:rsidR="00C12906" w:rsidRPr="0087520B">
        <w:rPr>
          <w:kern w:val="0"/>
          <w:sz w:val="28"/>
          <w:szCs w:val="28"/>
          <w:lang w:eastAsia="en-US"/>
        </w:rPr>
        <w:t xml:space="preserve"> должна осуществляться с помощью </w:t>
      </w:r>
      <w:r w:rsidRPr="0087520B">
        <w:rPr>
          <w:kern w:val="0"/>
          <w:sz w:val="28"/>
          <w:szCs w:val="28"/>
          <w:lang w:val="en-US" w:eastAsia="en-US"/>
        </w:rPr>
        <w:t>GULP</w:t>
      </w:r>
      <w:r w:rsidR="0097454B" w:rsidRPr="0087520B">
        <w:rPr>
          <w:kern w:val="0"/>
          <w:sz w:val="28"/>
          <w:szCs w:val="28"/>
          <w:lang w:eastAsia="en-US"/>
        </w:rPr>
        <w:t>.</w:t>
      </w:r>
    </w:p>
    <w:p w:rsidR="0097454B" w:rsidRPr="0087520B" w:rsidRDefault="0097454B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 xml:space="preserve">4.3.2. </w:t>
      </w:r>
      <w:r w:rsidRPr="0087520B">
        <w:rPr>
          <w:kern w:val="0"/>
          <w:sz w:val="28"/>
          <w:szCs w:val="28"/>
          <w:lang w:eastAsia="en-US"/>
        </w:rPr>
        <w:t xml:space="preserve">Сборка должна осуществлять: </w:t>
      </w:r>
    </w:p>
    <w:p w:rsidR="0097454B" w:rsidRPr="008D7A7E" w:rsidRDefault="00C12906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D7A7E">
        <w:rPr>
          <w:kern w:val="0"/>
          <w:sz w:val="28"/>
          <w:szCs w:val="28"/>
          <w:lang w:eastAsia="en-US"/>
        </w:rPr>
        <w:t>4.3.2.1</w:t>
      </w:r>
      <w:r w:rsidR="0097454B" w:rsidRPr="008D7A7E">
        <w:rPr>
          <w:kern w:val="0"/>
          <w:sz w:val="28"/>
          <w:szCs w:val="28"/>
          <w:lang w:eastAsia="en-US"/>
        </w:rPr>
        <w:t xml:space="preserve">. </w:t>
      </w:r>
      <w:r w:rsidR="0097454B" w:rsidRPr="0087520B">
        <w:rPr>
          <w:kern w:val="0"/>
          <w:sz w:val="28"/>
          <w:szCs w:val="28"/>
          <w:lang w:eastAsia="en-US"/>
        </w:rPr>
        <w:t>Конвертацию</w:t>
      </w:r>
      <w:r w:rsidR="0097454B" w:rsidRPr="008D7A7E">
        <w:rPr>
          <w:kern w:val="0"/>
          <w:sz w:val="28"/>
          <w:szCs w:val="28"/>
          <w:lang w:eastAsia="en-US"/>
        </w:rPr>
        <w:t xml:space="preserve">: </w:t>
      </w:r>
      <w:r w:rsidR="0097454B" w:rsidRPr="0087520B">
        <w:rPr>
          <w:kern w:val="0"/>
          <w:sz w:val="28"/>
          <w:szCs w:val="28"/>
          <w:lang w:val="en-US" w:eastAsia="en-US"/>
        </w:rPr>
        <w:t>es</w:t>
      </w:r>
      <w:r w:rsidR="0097454B" w:rsidRPr="008D7A7E">
        <w:rPr>
          <w:kern w:val="0"/>
          <w:sz w:val="28"/>
          <w:szCs w:val="28"/>
          <w:lang w:eastAsia="en-US"/>
        </w:rPr>
        <w:t xml:space="preserve">6 – </w:t>
      </w:r>
      <w:r w:rsidR="0097454B" w:rsidRPr="0087520B">
        <w:rPr>
          <w:kern w:val="0"/>
          <w:sz w:val="28"/>
          <w:szCs w:val="28"/>
          <w:lang w:val="en-US" w:eastAsia="en-US"/>
        </w:rPr>
        <w:t>es</w:t>
      </w:r>
      <w:r w:rsidR="0097454B" w:rsidRPr="008D7A7E">
        <w:rPr>
          <w:kern w:val="0"/>
          <w:sz w:val="28"/>
          <w:szCs w:val="28"/>
          <w:lang w:eastAsia="en-US"/>
        </w:rPr>
        <w:t xml:space="preserve">5, </w:t>
      </w:r>
      <w:r w:rsidR="0097454B" w:rsidRPr="0087520B">
        <w:rPr>
          <w:kern w:val="0"/>
          <w:sz w:val="28"/>
          <w:szCs w:val="28"/>
          <w:lang w:val="en-US" w:eastAsia="en-US"/>
        </w:rPr>
        <w:t>pug</w:t>
      </w:r>
      <w:r w:rsidR="0097454B" w:rsidRPr="008D7A7E">
        <w:rPr>
          <w:kern w:val="0"/>
          <w:sz w:val="28"/>
          <w:szCs w:val="28"/>
          <w:lang w:eastAsia="en-US"/>
        </w:rPr>
        <w:t xml:space="preserve"> – </w:t>
      </w:r>
      <w:r w:rsidR="0097454B" w:rsidRPr="0087520B">
        <w:rPr>
          <w:kern w:val="0"/>
          <w:sz w:val="28"/>
          <w:szCs w:val="28"/>
          <w:lang w:val="en-US" w:eastAsia="en-US"/>
        </w:rPr>
        <w:t>html</w:t>
      </w:r>
      <w:r w:rsidR="0097454B" w:rsidRPr="008D7A7E">
        <w:rPr>
          <w:kern w:val="0"/>
          <w:sz w:val="28"/>
          <w:szCs w:val="28"/>
          <w:lang w:eastAsia="en-US"/>
        </w:rPr>
        <w:t xml:space="preserve">, </w:t>
      </w:r>
      <w:r w:rsidR="0097454B" w:rsidRPr="0087520B">
        <w:rPr>
          <w:kern w:val="0"/>
          <w:sz w:val="28"/>
          <w:szCs w:val="28"/>
          <w:lang w:val="en-US" w:eastAsia="en-US"/>
        </w:rPr>
        <w:t>sass</w:t>
      </w:r>
      <w:r w:rsidR="0097454B" w:rsidRPr="008D7A7E">
        <w:rPr>
          <w:kern w:val="0"/>
          <w:sz w:val="28"/>
          <w:szCs w:val="28"/>
          <w:lang w:eastAsia="en-US"/>
        </w:rPr>
        <w:t xml:space="preserve"> – </w:t>
      </w:r>
      <w:r w:rsidR="0097454B" w:rsidRPr="0087520B">
        <w:rPr>
          <w:kern w:val="0"/>
          <w:sz w:val="28"/>
          <w:szCs w:val="28"/>
          <w:lang w:val="en-US" w:eastAsia="en-US"/>
        </w:rPr>
        <w:t>css</w:t>
      </w:r>
    </w:p>
    <w:p w:rsidR="0097454B" w:rsidRPr="0087520B" w:rsidRDefault="0097454B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4.3.</w:t>
      </w:r>
      <w:r w:rsidR="00C12906" w:rsidRPr="0087520B">
        <w:rPr>
          <w:kern w:val="0"/>
          <w:sz w:val="28"/>
          <w:szCs w:val="28"/>
          <w:lang w:eastAsia="en-US"/>
        </w:rPr>
        <w:t>2</w:t>
      </w:r>
      <w:r w:rsidRPr="0087520B">
        <w:rPr>
          <w:kern w:val="0"/>
          <w:sz w:val="28"/>
          <w:szCs w:val="28"/>
          <w:lang w:eastAsia="en-US"/>
        </w:rPr>
        <w:t>.</w:t>
      </w:r>
      <w:r w:rsidR="00C12906" w:rsidRPr="0087520B">
        <w:rPr>
          <w:kern w:val="0"/>
          <w:sz w:val="28"/>
          <w:szCs w:val="28"/>
          <w:lang w:eastAsia="en-US"/>
        </w:rPr>
        <w:t>2.</w:t>
      </w:r>
      <w:r w:rsidRPr="0087520B">
        <w:rPr>
          <w:kern w:val="0"/>
          <w:sz w:val="28"/>
          <w:szCs w:val="28"/>
          <w:lang w:eastAsia="en-US"/>
        </w:rPr>
        <w:t xml:space="preserve"> Сборку спрайта из отдельных изображений</w:t>
      </w:r>
    </w:p>
    <w:p w:rsidR="00230749" w:rsidRPr="0087520B" w:rsidRDefault="00C12906" w:rsidP="00C12906">
      <w:pPr>
        <w:spacing w:line="360" w:lineRule="auto"/>
        <w:ind w:left="993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4.3.2</w:t>
      </w:r>
      <w:r w:rsidR="0097454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>3.</w:t>
      </w:r>
      <w:r w:rsidR="0097454B" w:rsidRPr="0087520B">
        <w:rPr>
          <w:kern w:val="0"/>
          <w:sz w:val="28"/>
          <w:szCs w:val="28"/>
          <w:lang w:eastAsia="en-US"/>
        </w:rPr>
        <w:t xml:space="preserve"> Минификацию</w:t>
      </w:r>
      <w:r w:rsidRPr="0087520B">
        <w:rPr>
          <w:kern w:val="0"/>
          <w:sz w:val="28"/>
          <w:szCs w:val="28"/>
          <w:lang w:eastAsia="en-US"/>
        </w:rPr>
        <w:t xml:space="preserve"> исходных </w:t>
      </w:r>
      <w:r w:rsidR="00230749" w:rsidRPr="0087520B">
        <w:rPr>
          <w:kern w:val="0"/>
          <w:sz w:val="28"/>
          <w:szCs w:val="28"/>
          <w:lang w:eastAsia="en-US"/>
        </w:rPr>
        <w:t xml:space="preserve">кодов </w:t>
      </w:r>
      <w:r w:rsidR="00230749" w:rsidRPr="0087520B">
        <w:rPr>
          <w:kern w:val="0"/>
          <w:sz w:val="28"/>
          <w:szCs w:val="28"/>
          <w:lang w:val="en-US" w:eastAsia="en-US"/>
        </w:rPr>
        <w:t>JavaScript</w:t>
      </w:r>
      <w:r w:rsidR="00230749" w:rsidRPr="0087520B">
        <w:rPr>
          <w:kern w:val="0"/>
          <w:sz w:val="28"/>
          <w:szCs w:val="28"/>
          <w:lang w:eastAsia="en-US"/>
        </w:rPr>
        <w:t xml:space="preserve">, </w:t>
      </w:r>
      <w:r w:rsidR="00230749" w:rsidRPr="0087520B">
        <w:rPr>
          <w:kern w:val="0"/>
          <w:sz w:val="28"/>
          <w:szCs w:val="28"/>
          <w:lang w:val="en-US" w:eastAsia="en-US"/>
        </w:rPr>
        <w:t>css</w:t>
      </w:r>
      <w:r w:rsidR="00230749" w:rsidRPr="0087520B">
        <w:rPr>
          <w:kern w:val="0"/>
          <w:sz w:val="28"/>
          <w:szCs w:val="28"/>
          <w:lang w:eastAsia="en-US"/>
        </w:rPr>
        <w:t xml:space="preserve">, </w:t>
      </w:r>
      <w:r w:rsidR="00230749" w:rsidRPr="0087520B">
        <w:rPr>
          <w:kern w:val="0"/>
          <w:sz w:val="28"/>
          <w:szCs w:val="28"/>
          <w:lang w:val="en-US" w:eastAsia="en-US"/>
        </w:rPr>
        <w:t>html</w:t>
      </w:r>
      <w:r w:rsidRPr="0087520B">
        <w:rPr>
          <w:kern w:val="0"/>
          <w:sz w:val="28"/>
          <w:szCs w:val="28"/>
          <w:lang w:eastAsia="en-US"/>
        </w:rPr>
        <w:t>; и</w:t>
      </w:r>
      <w:r w:rsidR="00230749" w:rsidRPr="0087520B">
        <w:rPr>
          <w:kern w:val="0"/>
          <w:sz w:val="28"/>
          <w:szCs w:val="28"/>
          <w:lang w:eastAsia="en-US"/>
        </w:rPr>
        <w:t>зображений</w:t>
      </w:r>
      <w:r w:rsidRPr="0087520B">
        <w:rPr>
          <w:kern w:val="0"/>
          <w:sz w:val="28"/>
          <w:szCs w:val="28"/>
          <w:lang w:eastAsia="en-US"/>
        </w:rPr>
        <w:t xml:space="preserve">; </w:t>
      </w:r>
      <w:r w:rsidR="00230749" w:rsidRPr="0087520B">
        <w:rPr>
          <w:kern w:val="0"/>
          <w:sz w:val="28"/>
          <w:szCs w:val="28"/>
          <w:lang w:eastAsia="en-US"/>
        </w:rPr>
        <w:t>карт игры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230749" w:rsidRPr="0087520B" w:rsidRDefault="0023074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</w:t>
      </w:r>
      <w:r w:rsidR="00C12906" w:rsidRPr="0087520B">
        <w:rPr>
          <w:kern w:val="0"/>
          <w:sz w:val="28"/>
          <w:szCs w:val="28"/>
          <w:lang w:eastAsia="en-US"/>
        </w:rPr>
        <w:t>3.3</w:t>
      </w:r>
      <w:r w:rsidRPr="0087520B">
        <w:rPr>
          <w:kern w:val="0"/>
          <w:sz w:val="28"/>
          <w:szCs w:val="28"/>
          <w:lang w:eastAsia="en-US"/>
        </w:rPr>
        <w:t xml:space="preserve">. Должен поддерживаться </w:t>
      </w:r>
      <w:r w:rsidRPr="0087520B">
        <w:rPr>
          <w:kern w:val="0"/>
          <w:sz w:val="28"/>
          <w:szCs w:val="28"/>
          <w:lang w:val="en-US" w:eastAsia="en-US"/>
        </w:rPr>
        <w:t>LiveReload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97454B" w:rsidRPr="0087520B" w:rsidRDefault="00230749" w:rsidP="00230749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4.</w:t>
      </w:r>
      <w:r w:rsidR="00C12906" w:rsidRPr="0087520B">
        <w:rPr>
          <w:kern w:val="0"/>
          <w:sz w:val="28"/>
          <w:szCs w:val="28"/>
          <w:lang w:eastAsia="en-US"/>
        </w:rPr>
        <w:t>3.4</w:t>
      </w:r>
      <w:r w:rsidRPr="0087520B">
        <w:rPr>
          <w:kern w:val="0"/>
          <w:sz w:val="28"/>
          <w:szCs w:val="28"/>
          <w:lang w:eastAsia="en-US"/>
        </w:rPr>
        <w:t>. Сборка проекта для разработки и сборка для отправки на сервер.</w:t>
      </w:r>
      <w:r w:rsidR="0097454B" w:rsidRPr="0087520B">
        <w:rPr>
          <w:kern w:val="0"/>
          <w:sz w:val="28"/>
          <w:szCs w:val="28"/>
          <w:lang w:eastAsia="en-US"/>
        </w:rPr>
        <w:t xml:space="preserve"> </w:t>
      </w:r>
    </w:p>
    <w:p w:rsidR="00AA3C29" w:rsidRPr="0087520B" w:rsidRDefault="00AA3C29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4.4. Система контроля версий</w:t>
      </w:r>
    </w:p>
    <w:p w:rsidR="00AA3C29" w:rsidRPr="0087520B" w:rsidRDefault="00AA3C29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4.4.1. </w:t>
      </w:r>
      <w:r w:rsidR="0097454B" w:rsidRPr="0087520B">
        <w:rPr>
          <w:kern w:val="0"/>
          <w:sz w:val="28"/>
          <w:szCs w:val="28"/>
          <w:lang w:eastAsia="en-US"/>
        </w:rPr>
        <w:t xml:space="preserve">Разработка должна сопровождаться контролем версий </w:t>
      </w:r>
      <w:r w:rsidR="0097454B" w:rsidRPr="0087520B">
        <w:rPr>
          <w:kern w:val="0"/>
          <w:sz w:val="28"/>
          <w:szCs w:val="28"/>
          <w:lang w:val="en-US" w:eastAsia="en-US"/>
        </w:rPr>
        <w:t>GIT</w:t>
      </w:r>
      <w:r w:rsidR="0097454B" w:rsidRPr="0087520B">
        <w:rPr>
          <w:kern w:val="0"/>
          <w:sz w:val="28"/>
          <w:szCs w:val="28"/>
          <w:lang w:eastAsia="en-US"/>
        </w:rPr>
        <w:t>.</w:t>
      </w:r>
    </w:p>
    <w:p w:rsidR="00AA3C29" w:rsidRDefault="0097454B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4.4.2. Проект должен иметь </w:t>
      </w:r>
      <w:r w:rsidR="00C12906" w:rsidRPr="0087520B">
        <w:rPr>
          <w:kern w:val="0"/>
          <w:sz w:val="28"/>
          <w:szCs w:val="28"/>
          <w:lang w:eastAsia="en-US"/>
        </w:rPr>
        <w:t>удаленный</w:t>
      </w:r>
      <w:r w:rsidRPr="0087520B">
        <w:rPr>
          <w:kern w:val="0"/>
          <w:sz w:val="28"/>
          <w:szCs w:val="28"/>
          <w:lang w:eastAsia="en-US"/>
        </w:rPr>
        <w:t xml:space="preserve"> репозиторий на </w:t>
      </w:r>
      <w:r w:rsidRPr="0087520B">
        <w:rPr>
          <w:kern w:val="0"/>
          <w:sz w:val="28"/>
          <w:szCs w:val="28"/>
          <w:lang w:val="en-US" w:eastAsia="en-US"/>
        </w:rPr>
        <w:t>GitHub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947C00" w:rsidRPr="0087520B" w:rsidRDefault="00947C00" w:rsidP="00C12906">
      <w:pPr>
        <w:spacing w:line="360" w:lineRule="auto"/>
        <w:ind w:left="851" w:firstLine="0"/>
        <w:jc w:val="left"/>
        <w:rPr>
          <w:kern w:val="0"/>
          <w:sz w:val="28"/>
          <w:szCs w:val="28"/>
          <w:lang w:eastAsia="en-US"/>
        </w:rPr>
      </w:pPr>
    </w:p>
    <w:p w:rsidR="0023538A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 </w:t>
      </w:r>
      <w:r w:rsidR="0086541D" w:rsidRPr="0087520B">
        <w:rPr>
          <w:b/>
          <w:kern w:val="0"/>
          <w:sz w:val="28"/>
          <w:szCs w:val="28"/>
          <w:lang w:eastAsia="en-US"/>
        </w:rPr>
        <w:t>Условия эксплуатации</w:t>
      </w:r>
    </w:p>
    <w:p w:rsidR="0023538A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ab/>
        <w:t>5.1.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5.2. Программа не требует проведения каких-либо видов обслуживания. </w:t>
      </w:r>
    </w:p>
    <w:p w:rsidR="0086541D" w:rsidRPr="0087520B" w:rsidRDefault="0023538A" w:rsidP="0086541D">
      <w:pPr>
        <w:spacing w:line="360" w:lineRule="auto"/>
        <w:ind w:left="426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 </w:t>
      </w:r>
      <w:r w:rsidR="0086541D" w:rsidRPr="0087520B">
        <w:rPr>
          <w:b/>
          <w:kern w:val="0"/>
          <w:sz w:val="28"/>
          <w:szCs w:val="28"/>
          <w:lang w:eastAsia="en-US"/>
        </w:rPr>
        <w:t>Требования к программной документации</w:t>
      </w:r>
      <w:r w:rsidR="0086541D"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23538A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6</w:t>
      </w:r>
      <w:r w:rsidR="0086541D" w:rsidRPr="0087520B">
        <w:rPr>
          <w:kern w:val="0"/>
          <w:sz w:val="28"/>
          <w:szCs w:val="28"/>
          <w:lang w:eastAsia="en-US"/>
        </w:rPr>
        <w:t xml:space="preserve">.1. </w:t>
      </w:r>
      <w:r w:rsidRPr="0087520B">
        <w:rPr>
          <w:kern w:val="0"/>
          <w:sz w:val="28"/>
          <w:szCs w:val="28"/>
          <w:lang w:eastAsia="en-US"/>
        </w:rPr>
        <w:t>В</w:t>
      </w:r>
      <w:r w:rsidR="0086541D" w:rsidRPr="0087520B">
        <w:rPr>
          <w:kern w:val="0"/>
          <w:sz w:val="28"/>
          <w:szCs w:val="28"/>
          <w:lang w:eastAsia="en-US"/>
        </w:rPr>
        <w:t xml:space="preserve"> с</w:t>
      </w:r>
      <w:r w:rsidRPr="0087520B">
        <w:rPr>
          <w:kern w:val="0"/>
          <w:sz w:val="28"/>
          <w:szCs w:val="28"/>
          <w:lang w:eastAsia="en-US"/>
        </w:rPr>
        <w:t xml:space="preserve">остав программной документации </w:t>
      </w:r>
      <w:r w:rsidR="0086541D" w:rsidRPr="0087520B">
        <w:rPr>
          <w:kern w:val="0"/>
          <w:sz w:val="28"/>
          <w:szCs w:val="28"/>
          <w:lang w:eastAsia="en-US"/>
        </w:rPr>
        <w:t>должны входить: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техническое задание;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программа и методика испытаний;</w:t>
      </w:r>
    </w:p>
    <w:p w:rsidR="0086541D" w:rsidRPr="0087520B" w:rsidRDefault="0086541D" w:rsidP="0023538A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руководство пользователя;</w:t>
      </w:r>
    </w:p>
    <w:p w:rsidR="0023538A" w:rsidRPr="0087520B" w:rsidRDefault="0086541D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- ведомость эксплуатационных документов.</w:t>
      </w:r>
    </w:p>
    <w:p w:rsidR="00C12906" w:rsidRPr="0087520B" w:rsidRDefault="00C12906" w:rsidP="00C12906">
      <w:pPr>
        <w:spacing w:line="360" w:lineRule="auto"/>
        <w:ind w:left="709" w:firstLine="0"/>
        <w:jc w:val="left"/>
        <w:rPr>
          <w:kern w:val="0"/>
          <w:sz w:val="28"/>
          <w:szCs w:val="28"/>
          <w:lang w:eastAsia="en-US"/>
        </w:rPr>
      </w:pPr>
    </w:p>
    <w:p w:rsidR="007F3DF3" w:rsidRPr="0087520B" w:rsidRDefault="0086541D" w:rsidP="007F3DF3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</w:t>
      </w:r>
      <w:r w:rsidR="00C12906" w:rsidRPr="0087520B">
        <w:rPr>
          <w:kern w:val="0"/>
          <w:sz w:val="28"/>
          <w:szCs w:val="28"/>
          <w:lang w:eastAsia="en-US"/>
        </w:rPr>
        <w:t xml:space="preserve">7. </w:t>
      </w:r>
      <w:r w:rsidR="00C12906" w:rsidRPr="0087520B">
        <w:rPr>
          <w:b/>
          <w:kern w:val="0"/>
          <w:sz w:val="28"/>
          <w:szCs w:val="28"/>
          <w:lang w:eastAsia="en-US"/>
        </w:rPr>
        <w:t>Э</w:t>
      </w:r>
      <w:r w:rsidRPr="0087520B">
        <w:rPr>
          <w:b/>
          <w:kern w:val="0"/>
          <w:sz w:val="28"/>
          <w:szCs w:val="28"/>
          <w:lang w:eastAsia="en-US"/>
        </w:rPr>
        <w:t>тапы разработки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Подготовительный этап: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Разработка и утверждение технического задания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Начальное проектирование проекта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Создание </w:t>
      </w:r>
      <w:r w:rsidRPr="0087520B">
        <w:rPr>
          <w:kern w:val="0"/>
          <w:sz w:val="28"/>
          <w:szCs w:val="28"/>
          <w:lang w:val="en-US" w:eastAsia="en-US"/>
        </w:rPr>
        <w:t>Kanban</w:t>
      </w:r>
      <w:r w:rsidRPr="0087520B">
        <w:rPr>
          <w:kern w:val="0"/>
          <w:sz w:val="28"/>
          <w:szCs w:val="28"/>
          <w:lang w:eastAsia="en-US"/>
        </w:rPr>
        <w:t>-доски</w:t>
      </w:r>
    </w:p>
    <w:p w:rsidR="007F3DF3" w:rsidRPr="0087520B" w:rsidRDefault="007F3DF3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lastRenderedPageBreak/>
        <w:t>Разработка</w:t>
      </w:r>
      <w:r w:rsidR="00092D56" w:rsidRPr="0087520B">
        <w:rPr>
          <w:kern w:val="0"/>
          <w:sz w:val="28"/>
          <w:szCs w:val="28"/>
          <w:lang w:eastAsia="en-US"/>
        </w:rPr>
        <w:t xml:space="preserve"> (по методологии </w:t>
      </w:r>
      <w:r w:rsidR="00092D56" w:rsidRPr="0087520B">
        <w:rPr>
          <w:kern w:val="0"/>
          <w:sz w:val="28"/>
          <w:szCs w:val="28"/>
          <w:lang w:val="en-US" w:eastAsia="en-US"/>
        </w:rPr>
        <w:t>Kanban</w:t>
      </w:r>
      <w:r w:rsidR="00092D56" w:rsidRPr="0087520B">
        <w:rPr>
          <w:kern w:val="0"/>
          <w:sz w:val="28"/>
          <w:szCs w:val="28"/>
          <w:lang w:eastAsia="en-US"/>
        </w:rPr>
        <w:t>)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Разбиение проекта на задачи</w:t>
      </w:r>
    </w:p>
    <w:p w:rsidR="007F3DF3" w:rsidRPr="0087520B" w:rsidRDefault="007F3DF3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Реализация задач</w:t>
      </w:r>
    </w:p>
    <w:p w:rsidR="007F3DF3" w:rsidRPr="0087520B" w:rsidRDefault="00092D56" w:rsidP="007F3DF3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Эти пункты выполняются постоянно, без поддержания последовательности, до завершения проекта.</w:t>
      </w:r>
    </w:p>
    <w:p w:rsidR="007F3DF3" w:rsidRPr="0087520B" w:rsidRDefault="00092D56" w:rsidP="007F3DF3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Внедрение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домена.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Размещение на хостинге.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Добавление СЕО-элементов на страницу.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Регистрация страницы игры в Webmaster от yandex.</w:t>
      </w:r>
      <w:r w:rsidRPr="0087520B">
        <w:rPr>
          <w:kern w:val="0"/>
          <w:sz w:val="28"/>
          <w:szCs w:val="28"/>
          <w:lang w:val="en-US" w:eastAsia="en-US"/>
        </w:rPr>
        <w:t>ru</w:t>
      </w:r>
      <w:r w:rsidRPr="0087520B">
        <w:rPr>
          <w:kern w:val="0"/>
          <w:sz w:val="28"/>
          <w:szCs w:val="28"/>
          <w:lang w:eastAsia="en-US"/>
        </w:rPr>
        <w:t xml:space="preserve"> и Search Console от </w:t>
      </w:r>
      <w:r w:rsidRPr="0087520B">
        <w:rPr>
          <w:kern w:val="0"/>
          <w:sz w:val="28"/>
          <w:szCs w:val="28"/>
          <w:lang w:val="en-US" w:eastAsia="en-US"/>
        </w:rPr>
        <w:t>Google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Добавление на страницу Google Analytics.</w:t>
      </w:r>
    </w:p>
    <w:p w:rsidR="007F3DF3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Этот этап начинается после создания минимальной реализации игры и длится все последующее время разработки.</w:t>
      </w:r>
    </w:p>
    <w:p w:rsidR="00092D56" w:rsidRPr="0087520B" w:rsidRDefault="00092D56" w:rsidP="00092D56">
      <w:pPr>
        <w:pStyle w:val="af2"/>
        <w:numPr>
          <w:ilvl w:val="0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</w:t>
      </w:r>
    </w:p>
    <w:p w:rsidR="00092D56" w:rsidRPr="0087520B" w:rsidRDefault="00092D56" w:rsidP="00092D56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Тестирование логики/алгоритмов осуществляется в соответствии с методологией </w:t>
      </w:r>
      <w:r w:rsidRPr="0087520B">
        <w:rPr>
          <w:kern w:val="0"/>
          <w:sz w:val="28"/>
          <w:szCs w:val="28"/>
          <w:lang w:val="en-US" w:eastAsia="en-US"/>
        </w:rPr>
        <w:t>BDD</w:t>
      </w:r>
      <w:r w:rsidRPr="0087520B">
        <w:rPr>
          <w:kern w:val="0"/>
          <w:sz w:val="28"/>
          <w:szCs w:val="28"/>
          <w:lang w:eastAsia="en-US"/>
        </w:rPr>
        <w:t>.</w:t>
      </w:r>
    </w:p>
    <w:p w:rsidR="0087520B" w:rsidRDefault="0087520B" w:rsidP="0087520B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>Тестирование игры в браузерах, указанных в требованиях</w:t>
      </w:r>
      <w:r w:rsidR="008D7A7E">
        <w:rPr>
          <w:kern w:val="0"/>
          <w:sz w:val="28"/>
          <w:szCs w:val="28"/>
          <w:lang w:eastAsia="en-US"/>
        </w:rPr>
        <w:t>.</w:t>
      </w:r>
    </w:p>
    <w:p w:rsidR="008D7A7E" w:rsidRPr="0087520B" w:rsidRDefault="008D7A7E" w:rsidP="0087520B">
      <w:pPr>
        <w:pStyle w:val="af2"/>
        <w:numPr>
          <w:ilvl w:val="1"/>
          <w:numId w:val="8"/>
        </w:numPr>
        <w:spacing w:line="360" w:lineRule="auto"/>
        <w:jc w:val="left"/>
        <w:rPr>
          <w:kern w:val="0"/>
          <w:sz w:val="28"/>
          <w:szCs w:val="28"/>
          <w:lang w:eastAsia="en-US"/>
        </w:rPr>
      </w:pPr>
      <w:r>
        <w:rPr>
          <w:kern w:val="0"/>
          <w:sz w:val="28"/>
          <w:szCs w:val="28"/>
          <w:lang w:eastAsia="en-US"/>
        </w:rPr>
        <w:t>Бета-тестирование.</w:t>
      </w:r>
    </w:p>
    <w:p w:rsidR="0087520B" w:rsidRPr="0087520B" w:rsidRDefault="0087520B" w:rsidP="0087520B">
      <w:pPr>
        <w:pStyle w:val="af2"/>
        <w:spacing w:line="360" w:lineRule="auto"/>
        <w:ind w:left="1440" w:firstLine="0"/>
        <w:jc w:val="left"/>
        <w:rPr>
          <w:kern w:val="0"/>
          <w:sz w:val="28"/>
          <w:szCs w:val="28"/>
          <w:lang w:eastAsia="en-US"/>
        </w:rPr>
      </w:pP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8.</w:t>
      </w:r>
      <w:r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b/>
          <w:kern w:val="0"/>
          <w:sz w:val="28"/>
          <w:szCs w:val="28"/>
          <w:lang w:eastAsia="en-US"/>
        </w:rPr>
        <w:t>Порядок контроля и приемки</w:t>
      </w:r>
      <w:r w:rsidRPr="0087520B">
        <w:rPr>
          <w:kern w:val="0"/>
          <w:sz w:val="28"/>
          <w:szCs w:val="28"/>
          <w:lang w:eastAsia="en-US"/>
        </w:rPr>
        <w:t xml:space="preserve"> 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.1</w:t>
      </w:r>
      <w:r w:rsidR="0087520B" w:rsidRPr="0087520B">
        <w:rPr>
          <w:kern w:val="0"/>
          <w:sz w:val="28"/>
          <w:szCs w:val="28"/>
          <w:lang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Приемосдаточные испытания должны проводит</w:t>
      </w:r>
      <w:r w:rsidR="0087520B" w:rsidRPr="0087520B">
        <w:rPr>
          <w:kern w:val="0"/>
          <w:sz w:val="28"/>
          <w:szCs w:val="28"/>
          <w:lang w:eastAsia="en-US"/>
        </w:rPr>
        <w:t xml:space="preserve">ься согласно разработанной </w:t>
      </w:r>
      <w:r w:rsidRPr="0087520B">
        <w:rPr>
          <w:kern w:val="0"/>
          <w:sz w:val="28"/>
          <w:szCs w:val="28"/>
          <w:lang w:eastAsia="en-US"/>
        </w:rPr>
        <w:t>исполнител</w:t>
      </w:r>
      <w:r w:rsidR="0087520B" w:rsidRPr="0087520B">
        <w:rPr>
          <w:kern w:val="0"/>
          <w:sz w:val="28"/>
          <w:szCs w:val="28"/>
          <w:lang w:eastAsia="en-US"/>
        </w:rPr>
        <w:t>ем и согласованной заказчиком «</w:t>
      </w:r>
      <w:r w:rsidRPr="0087520B">
        <w:rPr>
          <w:kern w:val="0"/>
          <w:sz w:val="28"/>
          <w:szCs w:val="28"/>
          <w:lang w:eastAsia="en-US"/>
        </w:rPr>
        <w:t>Программы и методики испытаний».</w:t>
      </w:r>
      <w:r w:rsidR="0087520B" w:rsidRPr="0087520B">
        <w:rPr>
          <w:kern w:val="0"/>
          <w:sz w:val="28"/>
          <w:szCs w:val="28"/>
          <w:lang w:eastAsia="en-US"/>
        </w:rPr>
        <w:t xml:space="preserve"> </w:t>
      </w:r>
      <w:r w:rsidRPr="0087520B">
        <w:rPr>
          <w:kern w:val="0"/>
          <w:sz w:val="28"/>
          <w:szCs w:val="28"/>
          <w:lang w:eastAsia="en-US"/>
        </w:rPr>
        <w:t>Ход проведения приемо-сдаточных испытаний заказчик и исполнитель документируют в протоколе испытаний.</w:t>
      </w:r>
    </w:p>
    <w:p w:rsidR="0086541D" w:rsidRPr="0087520B" w:rsidRDefault="0086541D" w:rsidP="0086541D">
      <w:pPr>
        <w:spacing w:line="360" w:lineRule="auto"/>
        <w:ind w:firstLine="0"/>
        <w:jc w:val="left"/>
        <w:rPr>
          <w:kern w:val="0"/>
          <w:sz w:val="28"/>
          <w:szCs w:val="28"/>
          <w:lang w:eastAsia="en-US"/>
        </w:rPr>
      </w:pPr>
      <w:r w:rsidRPr="0087520B">
        <w:rPr>
          <w:kern w:val="0"/>
          <w:sz w:val="28"/>
          <w:szCs w:val="28"/>
          <w:lang w:eastAsia="en-US"/>
        </w:rPr>
        <w:t xml:space="preserve">       </w:t>
      </w:r>
      <w:r w:rsidR="0087520B" w:rsidRPr="0087520B">
        <w:rPr>
          <w:kern w:val="0"/>
          <w:sz w:val="28"/>
          <w:szCs w:val="28"/>
          <w:lang w:eastAsia="en-US"/>
        </w:rPr>
        <w:t>8</w:t>
      </w:r>
      <w:r w:rsidRPr="0087520B">
        <w:rPr>
          <w:kern w:val="0"/>
          <w:sz w:val="28"/>
          <w:szCs w:val="28"/>
          <w:lang w:eastAsia="en-US"/>
        </w:rPr>
        <w:t>.2</w:t>
      </w:r>
      <w:r w:rsidR="0087520B" w:rsidRPr="0087520B">
        <w:rPr>
          <w:kern w:val="0"/>
          <w:sz w:val="28"/>
          <w:szCs w:val="28"/>
          <w:lang w:val="uk-UA" w:eastAsia="en-US"/>
        </w:rPr>
        <w:t>.</w:t>
      </w:r>
      <w:r w:rsidRPr="0087520B">
        <w:rPr>
          <w:kern w:val="0"/>
          <w:sz w:val="28"/>
          <w:szCs w:val="28"/>
          <w:lang w:eastAsia="en-US"/>
        </w:rPr>
        <w:t xml:space="preserve"> Общие требования к приемке работы</w:t>
      </w:r>
      <w:r w:rsidR="0087520B" w:rsidRPr="0087520B">
        <w:rPr>
          <w:kern w:val="0"/>
          <w:sz w:val="28"/>
          <w:szCs w:val="28"/>
          <w:lang w:val="uk-UA" w:eastAsia="en-US"/>
        </w:rPr>
        <w:t xml:space="preserve"> н</w:t>
      </w:r>
      <w:r w:rsidRPr="0087520B">
        <w:rPr>
          <w:kern w:val="0"/>
          <w:sz w:val="28"/>
          <w:szCs w:val="28"/>
          <w:lang w:eastAsia="en-US"/>
        </w:rPr>
        <w:t>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86541D" w:rsidRPr="0087520B" w:rsidRDefault="0086541D" w:rsidP="0086541D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</w:rPr>
      </w:pPr>
    </w:p>
    <w:sectPr w:rsidR="0086541D" w:rsidRPr="0087520B" w:rsidSect="004068F3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120" w:rsidRDefault="00953120">
      <w:r>
        <w:separator/>
      </w:r>
    </w:p>
  </w:endnote>
  <w:endnote w:type="continuationSeparator" w:id="0">
    <w:p w:rsidR="00953120" w:rsidRDefault="00953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831C8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40"/>
            </w:rPr>
            <w:t>121.1151.03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6754DB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310C5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3B28A7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121.1151.03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9E03D8" w:rsidRDefault="009E03D8" w:rsidP="009E03D8">
          <w:pPr>
            <w:autoSpaceDE w:val="0"/>
            <w:autoSpaceDN w:val="0"/>
            <w:adjustRightInd w:val="0"/>
            <w:ind w:firstLine="0"/>
            <w:jc w:val="center"/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Cs/>
              <w:color w:val="000000"/>
              <w:sz w:val="28"/>
              <w:szCs w:val="28"/>
            </w:rPr>
            <w:t>Техническое задание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3B28A7">
            <w:rPr>
              <w:sz w:val="40"/>
            </w:rPr>
            <w:t>3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6754DB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10C5E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120" w:rsidRDefault="00953120">
      <w:r>
        <w:separator/>
      </w:r>
    </w:p>
  </w:footnote>
  <w:footnote w:type="continuationSeparator" w:id="0">
    <w:p w:rsidR="00953120" w:rsidRDefault="009531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479A"/>
    <w:multiLevelType w:val="hybridMultilevel"/>
    <w:tmpl w:val="913E9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70CA"/>
    <w:multiLevelType w:val="multilevel"/>
    <w:tmpl w:val="C4B85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98457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2964559"/>
    <w:multiLevelType w:val="hybridMultilevel"/>
    <w:tmpl w:val="729C29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0044B89"/>
    <w:multiLevelType w:val="hybridMultilevel"/>
    <w:tmpl w:val="DACA2C4E"/>
    <w:lvl w:ilvl="0" w:tplc="4C443F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135A30"/>
    <w:multiLevelType w:val="hybridMultilevel"/>
    <w:tmpl w:val="CE3EA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6C49DC0">
      <w:start w:val="1"/>
      <w:numFmt w:val="decimal"/>
      <w:lvlText w:val="%2.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45A2C"/>
    <w:multiLevelType w:val="hybridMultilevel"/>
    <w:tmpl w:val="9FBA43FA"/>
    <w:lvl w:ilvl="0" w:tplc="B3AC4132">
      <w:start w:val="1"/>
      <w:numFmt w:val="decimal"/>
      <w:lvlText w:val="%1)"/>
      <w:lvlJc w:val="left"/>
      <w:pPr>
        <w:ind w:left="690" w:firstLine="3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2D56"/>
    <w:rsid w:val="00093B1D"/>
    <w:rsid w:val="00095C73"/>
    <w:rsid w:val="00096764"/>
    <w:rsid w:val="000A266F"/>
    <w:rsid w:val="000B01D1"/>
    <w:rsid w:val="000B216F"/>
    <w:rsid w:val="000B2716"/>
    <w:rsid w:val="000B27E6"/>
    <w:rsid w:val="000B4474"/>
    <w:rsid w:val="000B4897"/>
    <w:rsid w:val="000B629E"/>
    <w:rsid w:val="000B788B"/>
    <w:rsid w:val="000C01C2"/>
    <w:rsid w:val="000D17F9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95BD9"/>
    <w:rsid w:val="001A380E"/>
    <w:rsid w:val="001A7982"/>
    <w:rsid w:val="001C3940"/>
    <w:rsid w:val="001E6FF1"/>
    <w:rsid w:val="001F372A"/>
    <w:rsid w:val="00200C0D"/>
    <w:rsid w:val="00204364"/>
    <w:rsid w:val="00205471"/>
    <w:rsid w:val="00211736"/>
    <w:rsid w:val="00215A06"/>
    <w:rsid w:val="0022002A"/>
    <w:rsid w:val="00220379"/>
    <w:rsid w:val="00221C67"/>
    <w:rsid w:val="00226890"/>
    <w:rsid w:val="00230749"/>
    <w:rsid w:val="0023538A"/>
    <w:rsid w:val="00240500"/>
    <w:rsid w:val="00241BF6"/>
    <w:rsid w:val="00242472"/>
    <w:rsid w:val="00244DA5"/>
    <w:rsid w:val="0024722F"/>
    <w:rsid w:val="00251A2D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A6A10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0C5E"/>
    <w:rsid w:val="0031326C"/>
    <w:rsid w:val="00317655"/>
    <w:rsid w:val="0032175E"/>
    <w:rsid w:val="0032184D"/>
    <w:rsid w:val="00327575"/>
    <w:rsid w:val="003475FA"/>
    <w:rsid w:val="003512B0"/>
    <w:rsid w:val="00361792"/>
    <w:rsid w:val="00371F47"/>
    <w:rsid w:val="0038020F"/>
    <w:rsid w:val="003A055B"/>
    <w:rsid w:val="003A4097"/>
    <w:rsid w:val="003B28A7"/>
    <w:rsid w:val="003B3F27"/>
    <w:rsid w:val="003C065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0ED8"/>
    <w:rsid w:val="0047265F"/>
    <w:rsid w:val="00475762"/>
    <w:rsid w:val="00476301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71672"/>
    <w:rsid w:val="00571932"/>
    <w:rsid w:val="00574A1E"/>
    <w:rsid w:val="005750DA"/>
    <w:rsid w:val="00575A52"/>
    <w:rsid w:val="00577CD0"/>
    <w:rsid w:val="005849BE"/>
    <w:rsid w:val="005908F5"/>
    <w:rsid w:val="00591E65"/>
    <w:rsid w:val="00593A6C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2048"/>
    <w:rsid w:val="006164A6"/>
    <w:rsid w:val="00617A96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754DB"/>
    <w:rsid w:val="00675BAD"/>
    <w:rsid w:val="0068217E"/>
    <w:rsid w:val="00684B1D"/>
    <w:rsid w:val="0069292A"/>
    <w:rsid w:val="00694E11"/>
    <w:rsid w:val="00697610"/>
    <w:rsid w:val="006A06EB"/>
    <w:rsid w:val="006A318C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E77E9"/>
    <w:rsid w:val="006F11AD"/>
    <w:rsid w:val="006F3079"/>
    <w:rsid w:val="006F3AF0"/>
    <w:rsid w:val="00703AAF"/>
    <w:rsid w:val="00705159"/>
    <w:rsid w:val="007131C7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D88"/>
    <w:rsid w:val="007A0E7D"/>
    <w:rsid w:val="007A6DE4"/>
    <w:rsid w:val="007D280D"/>
    <w:rsid w:val="007D443D"/>
    <w:rsid w:val="007E4D76"/>
    <w:rsid w:val="007F3DF3"/>
    <w:rsid w:val="00801C87"/>
    <w:rsid w:val="00815F49"/>
    <w:rsid w:val="00823267"/>
    <w:rsid w:val="00826E16"/>
    <w:rsid w:val="00831C87"/>
    <w:rsid w:val="00837CBB"/>
    <w:rsid w:val="00846732"/>
    <w:rsid w:val="00851272"/>
    <w:rsid w:val="00852172"/>
    <w:rsid w:val="0086541D"/>
    <w:rsid w:val="00873CB3"/>
    <w:rsid w:val="0087520B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D7A7E"/>
    <w:rsid w:val="008E2544"/>
    <w:rsid w:val="008E3CB0"/>
    <w:rsid w:val="008E4705"/>
    <w:rsid w:val="008F2B29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47C00"/>
    <w:rsid w:val="00952964"/>
    <w:rsid w:val="00953120"/>
    <w:rsid w:val="0095495B"/>
    <w:rsid w:val="00965BD6"/>
    <w:rsid w:val="0097454B"/>
    <w:rsid w:val="00981BE8"/>
    <w:rsid w:val="0098669D"/>
    <w:rsid w:val="00987D78"/>
    <w:rsid w:val="00990482"/>
    <w:rsid w:val="00992F6D"/>
    <w:rsid w:val="009B0333"/>
    <w:rsid w:val="009D54CB"/>
    <w:rsid w:val="009D7994"/>
    <w:rsid w:val="009E03D8"/>
    <w:rsid w:val="009E19CB"/>
    <w:rsid w:val="009E3A2D"/>
    <w:rsid w:val="009E66C2"/>
    <w:rsid w:val="009E7918"/>
    <w:rsid w:val="009F1FF0"/>
    <w:rsid w:val="009F4436"/>
    <w:rsid w:val="00A042CC"/>
    <w:rsid w:val="00A079A2"/>
    <w:rsid w:val="00A24F6D"/>
    <w:rsid w:val="00A340DD"/>
    <w:rsid w:val="00A34395"/>
    <w:rsid w:val="00A3721E"/>
    <w:rsid w:val="00A42DE4"/>
    <w:rsid w:val="00A45BE8"/>
    <w:rsid w:val="00A473CD"/>
    <w:rsid w:val="00A47C9E"/>
    <w:rsid w:val="00A53711"/>
    <w:rsid w:val="00A6283B"/>
    <w:rsid w:val="00A66392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3C29"/>
    <w:rsid w:val="00AA4D88"/>
    <w:rsid w:val="00AB00FB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346B6"/>
    <w:rsid w:val="00B47294"/>
    <w:rsid w:val="00B57BA7"/>
    <w:rsid w:val="00B6262A"/>
    <w:rsid w:val="00B658D4"/>
    <w:rsid w:val="00B65BB3"/>
    <w:rsid w:val="00B7121B"/>
    <w:rsid w:val="00B73A41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2906"/>
    <w:rsid w:val="00C16261"/>
    <w:rsid w:val="00C16F84"/>
    <w:rsid w:val="00C21C83"/>
    <w:rsid w:val="00C2362A"/>
    <w:rsid w:val="00C26095"/>
    <w:rsid w:val="00C2619A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86165"/>
    <w:rsid w:val="00C919F3"/>
    <w:rsid w:val="00CA1FC0"/>
    <w:rsid w:val="00CC0129"/>
    <w:rsid w:val="00CC1692"/>
    <w:rsid w:val="00CC3BEC"/>
    <w:rsid w:val="00CC6778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143D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1639"/>
    <w:rsid w:val="00EE3F06"/>
    <w:rsid w:val="00EE7CF7"/>
    <w:rsid w:val="00EF1726"/>
    <w:rsid w:val="00EF58CA"/>
    <w:rsid w:val="00F0405E"/>
    <w:rsid w:val="00F05871"/>
    <w:rsid w:val="00F061E5"/>
    <w:rsid w:val="00F10A69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1123"/>
    <w:rsid w:val="00F72A19"/>
    <w:rsid w:val="00F7698E"/>
    <w:rsid w:val="00F84640"/>
    <w:rsid w:val="00F90778"/>
    <w:rsid w:val="00F97BAF"/>
    <w:rsid w:val="00FA63E0"/>
    <w:rsid w:val="00FB0CD6"/>
    <w:rsid w:val="00FB33B6"/>
    <w:rsid w:val="00FB3D05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F3515E6"/>
  <w15:docId w15:val="{685575F7-4CDC-4118-BF61-3C595D86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unhideWhenUsed/>
    <w:rsid w:val="00E86ECC"/>
    <w:rPr>
      <w:color w:val="0000FF"/>
      <w:u w:val="single"/>
    </w:rPr>
  </w:style>
  <w:style w:type="paragraph" w:customStyle="1" w:styleId="31">
    <w:name w:val="Заголовок 31"/>
    <w:basedOn w:val="a"/>
    <w:uiPriority w:val="1"/>
    <w:qFormat/>
    <w:rsid w:val="007131C7"/>
    <w:pPr>
      <w:widowControl w:val="0"/>
      <w:autoSpaceDE w:val="0"/>
      <w:autoSpaceDN w:val="0"/>
      <w:ind w:left="845" w:hanging="623"/>
      <w:jc w:val="left"/>
      <w:outlineLvl w:val="3"/>
    </w:pPr>
    <w:rPr>
      <w:rFonts w:ascii="Arial" w:eastAsia="Arial" w:hAnsi="Arial" w:cs="Arial"/>
      <w:b/>
      <w:bCs/>
      <w:kern w:val="0"/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unter-2d.t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006177-A116-4FFA-94B0-76C8131F8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2976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89</cp:revision>
  <cp:lastPrinted>2015-09-20T08:44:00Z</cp:lastPrinted>
  <dcterms:created xsi:type="dcterms:W3CDTF">2016-09-25T11:38:00Z</dcterms:created>
  <dcterms:modified xsi:type="dcterms:W3CDTF">2018-05-29T08:09:00Z</dcterms:modified>
</cp:coreProperties>
</file>